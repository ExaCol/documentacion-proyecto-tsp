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44" w:type="dxa"/>
        <w:tblLayout w:type="fixed"/>
        <w:tblLook w:val="01E0" w:firstRow="1" w:lastRow="1" w:firstColumn="1" w:lastColumn="1" w:noHBand="0" w:noVBand="0"/>
      </w:tblPr>
      <w:tblGrid>
        <w:gridCol w:w="534"/>
        <w:gridCol w:w="992"/>
        <w:gridCol w:w="3402"/>
        <w:gridCol w:w="1276"/>
        <w:gridCol w:w="1275"/>
        <w:gridCol w:w="1165"/>
      </w:tblGrid>
      <w:tr w:rsidR="002D5B96" w:rsidRPr="002D5B96" w14:paraId="0C23A793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92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OBJETIVO</w:t>
            </w:r>
          </w:p>
        </w:tc>
      </w:tr>
      <w:tr w:rsidR="002D5B96" w:rsidRPr="002D5B96" w14:paraId="0C23A799" w14:textId="77777777">
        <w:tc>
          <w:tcPr>
            <w:tcW w:w="8644" w:type="dxa"/>
            <w:gridSpan w:val="6"/>
          </w:tcPr>
          <w:p w14:paraId="0C23A794" w14:textId="77777777" w:rsidR="002D5B96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</w:rPr>
              <w:t>&lt;</w:t>
            </w:r>
            <w:r w:rsidRPr="001F4B23">
              <w:rPr>
                <w:color w:val="0000FF"/>
                <w:sz w:val="18"/>
                <w:szCs w:val="18"/>
              </w:rPr>
              <w:t>Describir el propósito del proceso</w:t>
            </w:r>
            <w:r w:rsidRPr="001F4B23">
              <w:rPr>
                <w:sz w:val="18"/>
                <w:szCs w:val="18"/>
              </w:rPr>
              <w:t>&gt;</w:t>
            </w:r>
          </w:p>
          <w:p w14:paraId="0C23A795" w14:textId="77777777" w:rsidR="002D5B96" w:rsidRPr="001F4B23" w:rsidRDefault="006B5F60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  <w:lang w:val="es-ES"/>
              </w:rPr>
              <w:t xml:space="preserve">    </w:t>
            </w:r>
          </w:p>
          <w:p w14:paraId="0C23A796" w14:textId="77777777" w:rsidR="002D5B96" w:rsidRPr="001F4B23" w:rsidRDefault="006B5F60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  <w:lang w:val="es-ES"/>
              </w:rPr>
              <w:t xml:space="preserve"> </w:t>
            </w:r>
          </w:p>
          <w:p w14:paraId="0C23A797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98" w14:textId="77777777" w:rsidR="0077677A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14:paraId="0C23A79B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9A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CRITERIOS DE ENTRADA</w:t>
            </w:r>
          </w:p>
        </w:tc>
      </w:tr>
      <w:tr w:rsidR="002D5B96" w:rsidRPr="001F4B23" w14:paraId="0C23A7A1" w14:textId="77777777">
        <w:tc>
          <w:tcPr>
            <w:tcW w:w="8644" w:type="dxa"/>
            <w:gridSpan w:val="6"/>
          </w:tcPr>
          <w:p w14:paraId="0C23A79C" w14:textId="77777777" w:rsidR="0077677A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</w:rPr>
              <w:t>&lt;</w:t>
            </w:r>
            <w:r w:rsidRPr="001F4B23">
              <w:rPr>
                <w:color w:val="0000FF"/>
                <w:sz w:val="18"/>
                <w:szCs w:val="18"/>
              </w:rPr>
              <w:t>Describir las precondiciones para iniciar el proceso</w:t>
            </w:r>
            <w:r w:rsidRPr="001F4B23">
              <w:rPr>
                <w:sz w:val="18"/>
                <w:szCs w:val="18"/>
              </w:rPr>
              <w:t xml:space="preserve"> &gt;</w:t>
            </w:r>
          </w:p>
          <w:p w14:paraId="0C23A79D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9E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9F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A0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14:paraId="0C23A7A3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A2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ENTRADA</w:t>
            </w:r>
            <w:r>
              <w:rPr>
                <w:b/>
                <w:sz w:val="18"/>
                <w:szCs w:val="18"/>
                <w:lang w:val="es-ES"/>
              </w:rPr>
              <w:t>S</w:t>
            </w:r>
          </w:p>
        </w:tc>
      </w:tr>
      <w:tr w:rsidR="002D5B96" w:rsidRPr="001F4B23" w14:paraId="0C23A7A9" w14:textId="77777777">
        <w:tc>
          <w:tcPr>
            <w:tcW w:w="8644" w:type="dxa"/>
            <w:gridSpan w:val="6"/>
          </w:tcPr>
          <w:p w14:paraId="0C23A7A4" w14:textId="77777777" w:rsidR="002D5B96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</w:rPr>
              <w:t>&lt;</w:t>
            </w:r>
            <w:r w:rsidRPr="001F4B23">
              <w:rPr>
                <w:color w:val="0000FF"/>
                <w:sz w:val="18"/>
                <w:szCs w:val="18"/>
              </w:rPr>
              <w:t>Liste cada uno de los insumos requeridos para iniciar el proceso</w:t>
            </w:r>
            <w:r w:rsidRPr="001F4B23">
              <w:rPr>
                <w:sz w:val="18"/>
                <w:szCs w:val="18"/>
              </w:rPr>
              <w:t>&gt;</w:t>
            </w:r>
          </w:p>
          <w:p w14:paraId="0C23A7A5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A6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A7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A8" w14:textId="77777777" w:rsidR="0077677A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14:paraId="0C23A7AB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AA" w14:textId="77777777" w:rsidR="002D5B96" w:rsidRPr="0077677A" w:rsidRDefault="002D5B96" w:rsidP="007C7EF0">
            <w:pPr>
              <w:jc w:val="center"/>
              <w:rPr>
                <w:b/>
                <w:sz w:val="18"/>
                <w:szCs w:val="18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ACTIVIDADES</w:t>
            </w:r>
            <w:r w:rsidR="00456BA1">
              <w:rPr>
                <w:b/>
                <w:sz w:val="18"/>
                <w:szCs w:val="18"/>
                <w:lang w:val="es-ES"/>
              </w:rPr>
              <w:t xml:space="preserve"> </w:t>
            </w:r>
            <w:r w:rsidR="00456BA1" w:rsidRPr="0077677A">
              <w:rPr>
                <w:sz w:val="18"/>
                <w:szCs w:val="18"/>
              </w:rPr>
              <w:t>&lt;</w:t>
            </w:r>
            <w:r w:rsidR="00456BA1" w:rsidRPr="0077677A">
              <w:rPr>
                <w:color w:val="0000FF"/>
                <w:sz w:val="18"/>
                <w:szCs w:val="18"/>
              </w:rPr>
              <w:t>Lista de actividades</w:t>
            </w:r>
            <w:r w:rsidR="00456BA1">
              <w:rPr>
                <w:color w:val="0000FF"/>
                <w:sz w:val="18"/>
                <w:szCs w:val="18"/>
              </w:rPr>
              <w:t xml:space="preserve"> del proceso</w:t>
            </w:r>
            <w:r w:rsidR="00456BA1" w:rsidRPr="0077677A">
              <w:rPr>
                <w:sz w:val="18"/>
                <w:szCs w:val="18"/>
              </w:rPr>
              <w:t xml:space="preserve"> &gt;</w:t>
            </w:r>
          </w:p>
        </w:tc>
      </w:tr>
      <w:tr w:rsidR="00456BA1" w:rsidRPr="002D5B96" w14:paraId="0C23A7B2" w14:textId="77777777">
        <w:tc>
          <w:tcPr>
            <w:tcW w:w="534" w:type="dxa"/>
            <w:shd w:val="clear" w:color="auto" w:fill="E6E6E6"/>
            <w:vAlign w:val="center"/>
          </w:tcPr>
          <w:p w14:paraId="0C23A7AC" w14:textId="77777777" w:rsidR="00456BA1" w:rsidRPr="00B75F88" w:rsidRDefault="00456BA1" w:rsidP="007C7EF0">
            <w:pPr>
              <w:ind w:right="-108"/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No.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0C23A7AD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Nombre</w:t>
            </w:r>
          </w:p>
        </w:tc>
        <w:tc>
          <w:tcPr>
            <w:tcW w:w="3402" w:type="dxa"/>
            <w:shd w:val="clear" w:color="auto" w:fill="E6E6E6"/>
            <w:vAlign w:val="center"/>
          </w:tcPr>
          <w:p w14:paraId="0C23A7AE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C23A7AF" w14:textId="77777777" w:rsidR="00456BA1" w:rsidRPr="00B75F88" w:rsidRDefault="000F0287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>Roles participantes</w:t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0C23A7B0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Rol responsable</w:t>
            </w:r>
          </w:p>
        </w:tc>
        <w:tc>
          <w:tcPr>
            <w:tcW w:w="1165" w:type="dxa"/>
            <w:shd w:val="clear" w:color="auto" w:fill="E6E6E6"/>
            <w:vAlign w:val="center"/>
          </w:tcPr>
          <w:p w14:paraId="0C23A7B1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Resultado</w:t>
            </w:r>
          </w:p>
        </w:tc>
      </w:tr>
      <w:tr w:rsidR="00456BA1" w:rsidRPr="002D5B96" w14:paraId="0C23A7BA" w14:textId="77777777">
        <w:tc>
          <w:tcPr>
            <w:tcW w:w="534" w:type="dxa"/>
          </w:tcPr>
          <w:p w14:paraId="0C23A7B3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0C23A7B4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1DBFD347" w14:textId="77777777" w:rsidR="009D28C1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B6" w14:textId="3E715B14" w:rsidR="001617D7" w:rsidRPr="001F4B23" w:rsidRDefault="001617D7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B7" w14:textId="4E0D6369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C23A7B8" w14:textId="701418EE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C23A7B9" w14:textId="35FE190F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0C23A7C2" w14:textId="77777777">
        <w:tc>
          <w:tcPr>
            <w:tcW w:w="534" w:type="dxa"/>
          </w:tcPr>
          <w:p w14:paraId="0C23A7BB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0C23A7BC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0C23A7BD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BE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BF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C23A7C0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C23A7C1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0C23A7CA" w14:textId="77777777">
        <w:tc>
          <w:tcPr>
            <w:tcW w:w="534" w:type="dxa"/>
          </w:tcPr>
          <w:p w14:paraId="0C23A7C3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0C23A7C4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0C23A7C5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C6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C7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C23A7C8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C23A7C9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0C23A7D2" w14:textId="77777777">
        <w:tc>
          <w:tcPr>
            <w:tcW w:w="534" w:type="dxa"/>
          </w:tcPr>
          <w:p w14:paraId="0C23A7CB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0C23A7CC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0C23A7CD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CE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CF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C23A7D0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C23A7D1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0C23A7DA" w14:textId="77777777">
        <w:tc>
          <w:tcPr>
            <w:tcW w:w="534" w:type="dxa"/>
          </w:tcPr>
          <w:p w14:paraId="0C23A7D3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0C23A7D4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0C23A7D5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D6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D7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C23A7D8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C23A7D9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0C23A7E2" w14:textId="77777777">
        <w:tc>
          <w:tcPr>
            <w:tcW w:w="534" w:type="dxa"/>
          </w:tcPr>
          <w:p w14:paraId="0C23A7DB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0C23A7DC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0C23A7DD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DE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DF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C23A7E0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C23A7E1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0C23A7EA" w14:textId="77777777">
        <w:tc>
          <w:tcPr>
            <w:tcW w:w="534" w:type="dxa"/>
          </w:tcPr>
          <w:p w14:paraId="0C23A7E3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0C23A7E4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0C23A7E5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E6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E7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C23A7E8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C23A7E9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0C23A7F2" w14:textId="77777777">
        <w:tc>
          <w:tcPr>
            <w:tcW w:w="534" w:type="dxa"/>
          </w:tcPr>
          <w:p w14:paraId="0C23A7EB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0C23A7EC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0C23A7ED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EE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EF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C23A7F0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C23A7F1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D5B96" w:rsidRPr="002D5B96" w14:paraId="0C23A7F4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F3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2D5B96" w:rsidRPr="001F4B23" w14:paraId="0C23A7FA" w14:textId="77777777">
        <w:tc>
          <w:tcPr>
            <w:tcW w:w="8644" w:type="dxa"/>
            <w:gridSpan w:val="6"/>
          </w:tcPr>
          <w:p w14:paraId="0C23A7F5" w14:textId="77777777" w:rsidR="0077677A" w:rsidRPr="001F4B23" w:rsidRDefault="008F417D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</w:rPr>
              <w:t>&lt;</w:t>
            </w:r>
            <w:r w:rsidRPr="001F4B23">
              <w:rPr>
                <w:color w:val="0000FF"/>
                <w:sz w:val="18"/>
                <w:szCs w:val="18"/>
              </w:rPr>
              <w:t>Liste cada uno de los productos generados al finalizar el proceso</w:t>
            </w:r>
            <w:r w:rsidRPr="001F4B23">
              <w:rPr>
                <w:sz w:val="18"/>
                <w:szCs w:val="18"/>
              </w:rPr>
              <w:t>&gt;</w:t>
            </w:r>
          </w:p>
          <w:p w14:paraId="0C23A7F6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F7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F8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F9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14:paraId="0C23A7FC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FB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CRITERIOS DE SALIDA</w:t>
            </w:r>
          </w:p>
        </w:tc>
      </w:tr>
      <w:tr w:rsidR="002D5B96" w:rsidRPr="001F4B23" w14:paraId="0C23A802" w14:textId="77777777">
        <w:tc>
          <w:tcPr>
            <w:tcW w:w="8644" w:type="dxa"/>
            <w:gridSpan w:val="6"/>
            <w:shd w:val="clear" w:color="auto" w:fill="auto"/>
          </w:tcPr>
          <w:p w14:paraId="0C23A7FD" w14:textId="77777777" w:rsidR="0077677A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</w:rPr>
              <w:t>&lt;</w:t>
            </w:r>
            <w:r w:rsidR="008F417D" w:rsidRPr="001F4B23">
              <w:rPr>
                <w:color w:val="0000FF"/>
                <w:sz w:val="18"/>
                <w:szCs w:val="18"/>
              </w:rPr>
              <w:t>Cada una de las condiciones que deben tener las salidas</w:t>
            </w:r>
            <w:r w:rsidR="008F417D" w:rsidRPr="001F4B23">
              <w:rPr>
                <w:sz w:val="18"/>
                <w:szCs w:val="18"/>
              </w:rPr>
              <w:t xml:space="preserve"> </w:t>
            </w:r>
            <w:r w:rsidRPr="001F4B23">
              <w:rPr>
                <w:sz w:val="18"/>
                <w:szCs w:val="18"/>
              </w:rPr>
              <w:t>&gt;</w:t>
            </w:r>
          </w:p>
          <w:p w14:paraId="0C23A7FE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FF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800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801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</w:tbl>
    <w:p w14:paraId="0C23A803" w14:textId="77777777" w:rsidR="001E748C" w:rsidRPr="002D5B96" w:rsidRDefault="001E748C" w:rsidP="001E748C">
      <w:pPr>
        <w:rPr>
          <w:b/>
          <w:sz w:val="18"/>
          <w:szCs w:val="18"/>
          <w:lang w:val="es-ES"/>
        </w:rPr>
      </w:pPr>
    </w:p>
    <w:tbl>
      <w:tblPr>
        <w:tblStyle w:val="TableGrid"/>
        <w:tblW w:w="8613" w:type="dxa"/>
        <w:tblLayout w:type="fixed"/>
        <w:tblLook w:val="01E0" w:firstRow="1" w:lastRow="1" w:firstColumn="1" w:lastColumn="1" w:noHBand="0" w:noVBand="0"/>
      </w:tblPr>
      <w:tblGrid>
        <w:gridCol w:w="8613"/>
      </w:tblGrid>
      <w:tr w:rsidR="001E748C" w:rsidRPr="002D5B96" w14:paraId="0C23A805" w14:textId="77777777">
        <w:tc>
          <w:tcPr>
            <w:tcW w:w="8613" w:type="dxa"/>
            <w:shd w:val="clear" w:color="auto" w:fill="B3B3B3"/>
            <w:vAlign w:val="center"/>
          </w:tcPr>
          <w:p w14:paraId="0C23A804" w14:textId="77777777" w:rsidR="001E748C" w:rsidRPr="002D5B96" w:rsidRDefault="001E748C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</w:t>
            </w:r>
            <w:r>
              <w:rPr>
                <w:b/>
                <w:sz w:val="18"/>
                <w:szCs w:val="18"/>
                <w:lang w:val="es-ES"/>
              </w:rPr>
              <w:t>ONTROL DE CAMBIOS</w:t>
            </w:r>
          </w:p>
        </w:tc>
      </w:tr>
    </w:tbl>
    <w:tbl>
      <w:tblPr>
        <w:tblW w:w="86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386"/>
        <w:gridCol w:w="1701"/>
      </w:tblGrid>
      <w:tr w:rsidR="001E748C" w:rsidRPr="00AF36C5" w14:paraId="0C23A809" w14:textId="77777777"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0C23A806" w14:textId="77777777"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0C23A807" w14:textId="77777777"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0C23A808" w14:textId="77777777"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 w14:paraId="0C23A80D" w14:textId="77777777">
        <w:tc>
          <w:tcPr>
            <w:tcW w:w="1526" w:type="dxa"/>
          </w:tcPr>
          <w:p w14:paraId="0C23A80A" w14:textId="77777777" w:rsidR="001E748C" w:rsidRPr="00456BA1" w:rsidRDefault="001E748C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0C23A80B" w14:textId="77777777" w:rsidR="001E748C" w:rsidRPr="00456BA1" w:rsidRDefault="001E748C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0C23A80C" w14:textId="77777777" w:rsidR="001E748C" w:rsidRPr="00456BA1" w:rsidRDefault="001E748C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0C23A80E" w14:textId="77777777" w:rsidR="001E748C" w:rsidRPr="002D5B96" w:rsidRDefault="001E748C" w:rsidP="00146513">
      <w:pPr>
        <w:jc w:val="both"/>
        <w:rPr>
          <w:lang w:val="es-ES"/>
        </w:rPr>
      </w:pPr>
    </w:p>
    <w:sectPr w:rsidR="001E748C" w:rsidRPr="002D5B96" w:rsidSect="0070142B">
      <w:headerReference w:type="default" r:id="rId10"/>
      <w:footerReference w:type="default" r:id="rId11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EBFB7" w14:textId="77777777" w:rsidR="000C0F53" w:rsidRDefault="000C0F53">
      <w:r>
        <w:separator/>
      </w:r>
    </w:p>
  </w:endnote>
  <w:endnote w:type="continuationSeparator" w:id="0">
    <w:p w14:paraId="08DA4332" w14:textId="77777777" w:rsidR="000C0F53" w:rsidRDefault="000C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3A824" w14:textId="77777777" w:rsidR="007C7EF0" w:rsidRPr="002D5B96" w:rsidRDefault="007C7EF0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A53B23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A53B23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640C7" w14:textId="77777777" w:rsidR="000C0F53" w:rsidRDefault="000C0F53">
      <w:r>
        <w:separator/>
      </w:r>
    </w:p>
  </w:footnote>
  <w:footnote w:type="continuationSeparator" w:id="0">
    <w:p w14:paraId="5BC3BFE3" w14:textId="77777777" w:rsidR="000C0F53" w:rsidRDefault="000C0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7C7EF0" w14:paraId="0C23A819" w14:textId="77777777">
      <w:trPr>
        <w:trHeight w:val="1135"/>
      </w:trPr>
      <w:tc>
        <w:tcPr>
          <w:tcW w:w="1586" w:type="dxa"/>
        </w:tcPr>
        <w:p w14:paraId="0C23A813" w14:textId="77777777" w:rsidR="007C7EF0" w:rsidRDefault="00A53B23">
          <w:pPr>
            <w:pStyle w:val="Header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</w:rPr>
            <w:drawing>
              <wp:inline distT="0" distB="0" distL="0" distR="0" wp14:anchorId="0C23A825" wp14:editId="0C23A826">
                <wp:extent cx="717720" cy="647700"/>
                <wp:effectExtent l="0" t="0" r="0" b="0"/>
                <wp:docPr id="8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791" cy="65588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14:paraId="0C23A814" w14:textId="77777777" w:rsidR="007C7EF0" w:rsidRDefault="007C7EF0" w:rsidP="001D26BE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SCRIPT</w:t>
          </w:r>
        </w:p>
        <w:p w14:paraId="0C23A815" w14:textId="77777777" w:rsidR="007C7EF0" w:rsidRPr="006C794A" w:rsidRDefault="007C7EF0" w:rsidP="001D26BE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NOMBRE </w:t>
          </w:r>
          <w:r w:rsidRPr="006C794A">
            <w:rPr>
              <w:b/>
              <w:sz w:val="22"/>
              <w:szCs w:val="22"/>
            </w:rPr>
            <w:t>PROCESO</w:t>
          </w:r>
          <w:r>
            <w:rPr>
              <w:b/>
              <w:sz w:val="22"/>
              <w:szCs w:val="22"/>
            </w:rPr>
            <w:t xml:space="preserve"> </w:t>
          </w:r>
          <w:r w:rsidRPr="0077677A">
            <w:t>&lt;</w:t>
          </w:r>
          <w:r>
            <w:rPr>
              <w:color w:val="0000FF"/>
            </w:rPr>
            <w:t>Remplazar por el nombre del proceso a definir</w:t>
          </w:r>
          <w:r w:rsidRPr="0077677A">
            <w:t>&gt;</w:t>
          </w:r>
        </w:p>
      </w:tc>
      <w:tc>
        <w:tcPr>
          <w:tcW w:w="1609" w:type="dxa"/>
          <w:gridSpan w:val="2"/>
        </w:tcPr>
        <w:p w14:paraId="0C23A816" w14:textId="77777777" w:rsidR="00A53B23" w:rsidRDefault="00A53B23" w:rsidP="00A53B23">
          <w:pPr>
            <w:jc w:val="both"/>
            <w:rPr>
              <w:sz w:val="18"/>
              <w:szCs w:val="18"/>
            </w:rPr>
          </w:pPr>
        </w:p>
        <w:p w14:paraId="0C23A817" w14:textId="2B3B0320" w:rsidR="00A53B23" w:rsidRPr="001F4B23" w:rsidRDefault="003101F6" w:rsidP="00A53B23">
          <w:pPr>
            <w:jc w:val="both"/>
            <w:rPr>
              <w:sz w:val="18"/>
              <w:szCs w:val="18"/>
              <w:lang w:val="es-ES"/>
            </w:rPr>
          </w:pPr>
          <w:r>
            <w:rPr>
              <w:rFonts w:ascii="Arial Narrow" w:hAnsi="Arial Narrow" w:cs="Arial"/>
              <w:noProof/>
              <w:sz w:val="22"/>
              <w:szCs w:val="22"/>
            </w:rPr>
            <w:drawing>
              <wp:inline distT="0" distB="0" distL="0" distR="0" wp14:anchorId="11F3B92C" wp14:editId="4E137898">
                <wp:extent cx="819150" cy="8191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23A818" w14:textId="77777777" w:rsidR="007C7EF0" w:rsidRPr="002D5B96" w:rsidRDefault="007C7EF0">
          <w:pPr>
            <w:pStyle w:val="Header"/>
            <w:jc w:val="center"/>
            <w:rPr>
              <w:b/>
              <w:sz w:val="18"/>
              <w:szCs w:val="18"/>
            </w:rPr>
          </w:pPr>
        </w:p>
      </w:tc>
    </w:tr>
    <w:tr w:rsidR="007C7EF0" w14:paraId="0C23A81D" w14:textId="77777777">
      <w:trPr>
        <w:cantSplit/>
        <w:trHeight w:val="248"/>
      </w:trPr>
      <w:tc>
        <w:tcPr>
          <w:tcW w:w="1586" w:type="dxa"/>
          <w:vMerge w:val="restart"/>
          <w:vAlign w:val="center"/>
        </w:tcPr>
        <w:p w14:paraId="0C23A81A" w14:textId="77777777" w:rsidR="007C7EF0" w:rsidRPr="00466334" w:rsidRDefault="007C7EF0" w:rsidP="00A53B23">
          <w:pPr>
            <w:pStyle w:val="Header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 w:rsidR="00A53B23"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14:paraId="0C23A81B" w14:textId="799D3D96" w:rsidR="007C7EF0" w:rsidRPr="00466334" w:rsidRDefault="007C7EF0" w:rsidP="009D28C1">
          <w:pPr>
            <w:pStyle w:val="Header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3101F6">
            <w:rPr>
              <w:b/>
            </w:rPr>
            <w:t>Áncora</w:t>
          </w:r>
        </w:p>
      </w:tc>
      <w:tc>
        <w:tcPr>
          <w:tcW w:w="1609" w:type="dxa"/>
          <w:gridSpan w:val="2"/>
          <w:vAlign w:val="center"/>
        </w:tcPr>
        <w:p w14:paraId="0C23A81C" w14:textId="18BB8349" w:rsidR="007C7EF0" w:rsidRPr="00466334" w:rsidRDefault="00A53B23" w:rsidP="009D28C1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="007C7EF0" w:rsidRPr="00466334">
            <w:rPr>
              <w:b/>
              <w:sz w:val="18"/>
              <w:szCs w:val="18"/>
            </w:rPr>
            <w:t xml:space="preserve">: </w:t>
          </w:r>
          <w:r w:rsidR="003101F6">
            <w:rPr>
              <w:b/>
              <w:sz w:val="18"/>
              <w:szCs w:val="18"/>
            </w:rPr>
            <w:t>Exa</w:t>
          </w:r>
        </w:p>
      </w:tc>
    </w:tr>
    <w:tr w:rsidR="007C7EF0" w14:paraId="0C23A822" w14:textId="77777777">
      <w:trPr>
        <w:cantSplit/>
        <w:trHeight w:val="247"/>
      </w:trPr>
      <w:tc>
        <w:tcPr>
          <w:tcW w:w="1586" w:type="dxa"/>
          <w:vMerge/>
          <w:vAlign w:val="center"/>
        </w:tcPr>
        <w:p w14:paraId="0C23A81E" w14:textId="77777777" w:rsidR="007C7EF0" w:rsidRPr="00466334" w:rsidRDefault="007C7EF0" w:rsidP="001D26BE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14:paraId="0C23A81F" w14:textId="77777777" w:rsidR="007C7EF0" w:rsidRPr="00466334" w:rsidRDefault="007C7EF0" w:rsidP="001D26BE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14:paraId="0C23A820" w14:textId="77777777" w:rsidR="007C7EF0" w:rsidRPr="00466334" w:rsidRDefault="007C7EF0" w:rsidP="004413D5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14:paraId="0C23A821" w14:textId="77777777" w:rsidR="007C7EF0" w:rsidRPr="00466334" w:rsidRDefault="007C7EF0" w:rsidP="004413D5">
          <w:pPr>
            <w:pStyle w:val="Header"/>
            <w:rPr>
              <w:b/>
              <w:sz w:val="18"/>
              <w:szCs w:val="18"/>
            </w:rPr>
          </w:pPr>
        </w:p>
      </w:tc>
    </w:tr>
  </w:tbl>
  <w:p w14:paraId="0C23A823" w14:textId="77777777" w:rsidR="007C7EF0" w:rsidRDefault="007C7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33B36"/>
    <w:multiLevelType w:val="multilevel"/>
    <w:tmpl w:val="1DF4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4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5"/>
  </w:num>
  <w:num w:numId="6">
    <w:abstractNumId w:val="26"/>
  </w:num>
  <w:num w:numId="7">
    <w:abstractNumId w:val="23"/>
  </w:num>
  <w:num w:numId="8">
    <w:abstractNumId w:val="12"/>
  </w:num>
  <w:num w:numId="9">
    <w:abstractNumId w:val="7"/>
  </w:num>
  <w:num w:numId="10">
    <w:abstractNumId w:val="21"/>
  </w:num>
  <w:num w:numId="11">
    <w:abstractNumId w:val="3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20"/>
  </w:num>
  <w:num w:numId="17">
    <w:abstractNumId w:val="8"/>
  </w:num>
  <w:num w:numId="18">
    <w:abstractNumId w:val="4"/>
  </w:num>
  <w:num w:numId="19">
    <w:abstractNumId w:val="20"/>
  </w:num>
  <w:num w:numId="20">
    <w:abstractNumId w:val="20"/>
  </w:num>
  <w:num w:numId="21">
    <w:abstractNumId w:val="20"/>
  </w:num>
  <w:num w:numId="22">
    <w:abstractNumId w:val="18"/>
  </w:num>
  <w:num w:numId="23">
    <w:abstractNumId w:val="20"/>
  </w:num>
  <w:num w:numId="24">
    <w:abstractNumId w:val="17"/>
  </w:num>
  <w:num w:numId="25">
    <w:abstractNumId w:val="29"/>
  </w:num>
  <w:num w:numId="26">
    <w:abstractNumId w:val="20"/>
  </w:num>
  <w:num w:numId="27">
    <w:abstractNumId w:val="20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0"/>
  </w:num>
  <w:num w:numId="35">
    <w:abstractNumId w:val="22"/>
  </w:num>
  <w:num w:numId="36">
    <w:abstractNumId w:val="11"/>
  </w:num>
  <w:num w:numId="37">
    <w:abstractNumId w:val="16"/>
  </w:num>
  <w:num w:numId="38">
    <w:abstractNumId w:val="24"/>
  </w:num>
  <w:num w:numId="39">
    <w:abstractNumId w:val="15"/>
  </w:num>
  <w:num w:numId="40">
    <w:abstractNumId w:val="2"/>
  </w:num>
  <w:num w:numId="41">
    <w:abstractNumId w:val="28"/>
  </w:num>
  <w:num w:numId="42">
    <w:abstractNumId w:val="13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21363"/>
    <w:rsid w:val="00025CDF"/>
    <w:rsid w:val="00034F82"/>
    <w:rsid w:val="000C0F53"/>
    <w:rsid w:val="000D048C"/>
    <w:rsid w:val="000F0287"/>
    <w:rsid w:val="00112544"/>
    <w:rsid w:val="00146513"/>
    <w:rsid w:val="001617D7"/>
    <w:rsid w:val="001D26BE"/>
    <w:rsid w:val="001E748C"/>
    <w:rsid w:val="001F4B23"/>
    <w:rsid w:val="001F60C0"/>
    <w:rsid w:val="002067F5"/>
    <w:rsid w:val="002776E1"/>
    <w:rsid w:val="002B3012"/>
    <w:rsid w:val="002D5B96"/>
    <w:rsid w:val="003101F6"/>
    <w:rsid w:val="0031757C"/>
    <w:rsid w:val="00434FC8"/>
    <w:rsid w:val="004413D5"/>
    <w:rsid w:val="00456BA1"/>
    <w:rsid w:val="00466334"/>
    <w:rsid w:val="00490453"/>
    <w:rsid w:val="004977A6"/>
    <w:rsid w:val="004C6D4E"/>
    <w:rsid w:val="005C54EA"/>
    <w:rsid w:val="005E1459"/>
    <w:rsid w:val="005E3699"/>
    <w:rsid w:val="005F26D1"/>
    <w:rsid w:val="005F4F6B"/>
    <w:rsid w:val="00624D3C"/>
    <w:rsid w:val="006760F4"/>
    <w:rsid w:val="006B5F60"/>
    <w:rsid w:val="006C794A"/>
    <w:rsid w:val="0070142B"/>
    <w:rsid w:val="00710DC3"/>
    <w:rsid w:val="00754AAF"/>
    <w:rsid w:val="007725A6"/>
    <w:rsid w:val="0077677A"/>
    <w:rsid w:val="007C7EF0"/>
    <w:rsid w:val="00850072"/>
    <w:rsid w:val="008551E7"/>
    <w:rsid w:val="008662B7"/>
    <w:rsid w:val="008825ED"/>
    <w:rsid w:val="008876A8"/>
    <w:rsid w:val="008B73C5"/>
    <w:rsid w:val="008E2140"/>
    <w:rsid w:val="008F417D"/>
    <w:rsid w:val="009A5E3F"/>
    <w:rsid w:val="009D28C1"/>
    <w:rsid w:val="009F3D2A"/>
    <w:rsid w:val="009F4503"/>
    <w:rsid w:val="00A0348C"/>
    <w:rsid w:val="00A53B23"/>
    <w:rsid w:val="00AD6DE6"/>
    <w:rsid w:val="00AF2348"/>
    <w:rsid w:val="00B52F87"/>
    <w:rsid w:val="00B75F88"/>
    <w:rsid w:val="00B76FB6"/>
    <w:rsid w:val="00BB0B14"/>
    <w:rsid w:val="00BD4568"/>
    <w:rsid w:val="00C03CBC"/>
    <w:rsid w:val="00C10649"/>
    <w:rsid w:val="00C40CA2"/>
    <w:rsid w:val="00C9080D"/>
    <w:rsid w:val="00D51797"/>
    <w:rsid w:val="00DA59FD"/>
    <w:rsid w:val="00DC07A7"/>
    <w:rsid w:val="00DC108C"/>
    <w:rsid w:val="00E0231C"/>
    <w:rsid w:val="00E87F20"/>
    <w:rsid w:val="00ED7282"/>
    <w:rsid w:val="00F56A4A"/>
    <w:rsid w:val="00F8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23A792"/>
  <w15:docId w15:val="{E5CC71F0-6672-434C-A21A-EB03CAC4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CO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28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C1"/>
    <w:rPr>
      <w:rFonts w:ascii="Tahoma" w:hAnsi="Tahoma" w:cs="Tahoma"/>
      <w:sz w:val="16"/>
      <w:szCs w:val="16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6E53A3E85AA4448288258349DE04C9" ma:contentTypeVersion="0" ma:contentTypeDescription="Crear nuevo documento." ma:contentTypeScope="" ma:versionID="a1239d16bec669150c3b57b44c035d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811a6767019e7426d133b4233021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19E2FF-C62E-480B-B4EC-21986E66F5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ECCB8A-7ABA-4522-86C0-27C508F48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7ED35C-53E4-4F3A-8B4B-9422042C5F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3</TotalTime>
  <Pages>2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</dc:creator>
  <cp:keywords/>
  <cp:lastModifiedBy>JULIAN DAVID NOVA TORROLEDO</cp:lastModifiedBy>
  <cp:revision>2</cp:revision>
  <cp:lastPrinted>2012-06-25T20:13:00Z</cp:lastPrinted>
  <dcterms:created xsi:type="dcterms:W3CDTF">2025-08-12T17:25:00Z</dcterms:created>
  <dcterms:modified xsi:type="dcterms:W3CDTF">2025-08-12T17:25:00Z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0x010100D86E53A3E85AA4448288258349DE04C9</vt:lpwstr>
  </property>
</Properties>
</file>