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3C48" w14:textId="77777777"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64358918" w14:textId="77777777" w:rsidR="000F6A99" w:rsidRDefault="000F6A99" w:rsidP="000F6A99">
      <w:pPr>
        <w:jc w:val="center"/>
        <w:rPr>
          <w:b/>
          <w:sz w:val="24"/>
          <w:szCs w:val="24"/>
        </w:rPr>
      </w:pPr>
    </w:p>
    <w:p w14:paraId="74D95022" w14:textId="77777777" w:rsidR="00EF0802" w:rsidRDefault="000F6A99">
      <w:pPr>
        <w:pStyle w:val="TO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88073" w:history="1">
        <w:r w:rsidR="00EF0802" w:rsidRPr="000F5F49">
          <w:rPr>
            <w:rStyle w:val="Hyperlink"/>
            <w:noProof/>
            <w:lang w:val="es-ES"/>
          </w:rPr>
          <w:t>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  <w:lang w:val="es-ES"/>
          </w:rPr>
          <w:t>Objetivo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_Toc426588073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4FE41034" w14:textId="77777777" w:rsidR="00EF0802" w:rsidRDefault="003852AF">
      <w:pPr>
        <w:pStyle w:val="TO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4" w:history="1">
        <w:r w:rsidR="00EF0802" w:rsidRPr="000F5F49">
          <w:rPr>
            <w:rStyle w:val="Hyperlink"/>
            <w:noProof/>
            <w:lang w:val="es-ES"/>
          </w:rPr>
          <w:t>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  <w:lang w:val="es-ES"/>
          </w:rPr>
          <w:t>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_Toc426588074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7B4E6B6F" w14:textId="77777777" w:rsidR="00EF0802" w:rsidRDefault="003852A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5" w:history="1">
        <w:r w:rsidR="00EF0802" w:rsidRPr="000F5F49">
          <w:rPr>
            <w:rStyle w:val="Hyperlink"/>
            <w:noProof/>
          </w:rPr>
          <w:t>2.1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Criterios de la 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_Toc426588075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0A7C8BA5" w14:textId="77777777" w:rsidR="00EF0802" w:rsidRDefault="003852A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6" w:history="1">
        <w:r w:rsidR="00EF0802" w:rsidRPr="000F5F49">
          <w:rPr>
            <w:rStyle w:val="Hyperlink"/>
            <w:noProof/>
          </w:rPr>
          <w:t>2.2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Estrategia general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_Toc426588076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6705F867" w14:textId="77777777" w:rsidR="00EF0802" w:rsidRDefault="003852A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7" w:history="1">
        <w:r w:rsidR="00EF0802" w:rsidRPr="000F5F49">
          <w:rPr>
            <w:rStyle w:val="Hyperlink"/>
            <w:noProof/>
            <w:lang w:val="es-ES"/>
          </w:rPr>
          <w:t>2.3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Diseño</w:t>
        </w:r>
        <w:r w:rsidR="00EF0802" w:rsidRPr="000F5F49">
          <w:rPr>
            <w:rStyle w:val="Hyperlink"/>
            <w:noProof/>
            <w:lang w:val="es-ES"/>
          </w:rPr>
          <w:t xml:space="preserve"> Conceptual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_Toc426588077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6B1781D9" w14:textId="77777777" w:rsidR="00EF0802" w:rsidRDefault="003852A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8" w:history="1">
        <w:r w:rsidR="00EF0802" w:rsidRPr="000F5F49">
          <w:rPr>
            <w:rStyle w:val="Hyperlink"/>
            <w:noProof/>
            <w:lang w:val="es-ES"/>
          </w:rPr>
          <w:t>2.3.1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Módulos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_Toc426588078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14:paraId="7FDD5A63" w14:textId="77777777" w:rsidR="00EF0802" w:rsidRDefault="003852A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9" w:history="1">
        <w:r w:rsidR="00EF0802" w:rsidRPr="000F5F49">
          <w:rPr>
            <w:rStyle w:val="Hyperlink"/>
            <w:noProof/>
          </w:rPr>
          <w:t>2.3.2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Funcionalidades asociadas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_Toc426588079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14:paraId="69E19235" w14:textId="77777777" w:rsidR="00EF0802" w:rsidRDefault="003852A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80" w:history="1">
        <w:r w:rsidR="00EF0802" w:rsidRPr="000F5F49">
          <w:rPr>
            <w:rStyle w:val="Hyperlink"/>
            <w:noProof/>
          </w:rPr>
          <w:t>2.4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Estimación preliminar del proyecto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_Toc426588080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14:paraId="0DB2DA0B" w14:textId="77777777" w:rsidR="000F6A99" w:rsidRDefault="000F6A99" w:rsidP="000F6A99">
      <w:pPr>
        <w:tabs>
          <w:tab w:val="left" w:pos="709"/>
        </w:tabs>
      </w:pPr>
      <w:r>
        <w:fldChar w:fldCharType="end"/>
      </w:r>
    </w:p>
    <w:p w14:paraId="216382DB" w14:textId="77777777" w:rsidR="000F6A99" w:rsidRDefault="000F6A99" w:rsidP="000F6A99">
      <w:pPr>
        <w:pStyle w:val="Heading1"/>
        <w:numPr>
          <w:ilvl w:val="0"/>
          <w:numId w:val="0"/>
        </w:numPr>
        <w:jc w:val="both"/>
        <w:rPr>
          <w:lang w:val="es-ES"/>
        </w:rPr>
      </w:pPr>
    </w:p>
    <w:p w14:paraId="019FE181" w14:textId="77777777" w:rsidR="00930576" w:rsidRDefault="000F6A99" w:rsidP="00111682">
      <w:pPr>
        <w:pStyle w:val="Heading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426588073"/>
      <w:r w:rsidR="00930576">
        <w:rPr>
          <w:lang w:val="es-ES"/>
        </w:rPr>
        <w:lastRenderedPageBreak/>
        <w:t>Objetivo</w:t>
      </w:r>
      <w:bookmarkEnd w:id="0"/>
    </w:p>
    <w:p w14:paraId="6D9AD273" w14:textId="77777777" w:rsidR="005C1014" w:rsidRDefault="005C1014" w:rsidP="005C1014">
      <w:pPr>
        <w:rPr>
          <w:lang w:val="es-ES"/>
        </w:rPr>
      </w:pPr>
    </w:p>
    <w:p w14:paraId="678875A5" w14:textId="77777777" w:rsidR="005C1014" w:rsidRDefault="005C1014" w:rsidP="005C1014">
      <w:pPr>
        <w:rPr>
          <w:lang w:val="es-ES"/>
        </w:rPr>
      </w:pPr>
    </w:p>
    <w:p w14:paraId="791627A9" w14:textId="77777777" w:rsidR="005C1014" w:rsidRDefault="005C1014" w:rsidP="005C1014">
      <w:pPr>
        <w:rPr>
          <w:lang w:val="es-ES"/>
        </w:rPr>
      </w:pPr>
    </w:p>
    <w:p w14:paraId="61FC6DBC" w14:textId="77777777" w:rsidR="005C1014" w:rsidRPr="005C1014" w:rsidRDefault="005C1014" w:rsidP="005C1014">
      <w:pPr>
        <w:rPr>
          <w:lang w:val="es-ES"/>
        </w:rPr>
      </w:pPr>
    </w:p>
    <w:p w14:paraId="2C0AC281" w14:textId="77777777" w:rsidR="001C7674" w:rsidRDefault="001C7674" w:rsidP="009E043D">
      <w:pPr>
        <w:pStyle w:val="Heading1"/>
        <w:rPr>
          <w:lang w:val="es-ES"/>
        </w:rPr>
      </w:pPr>
      <w:bookmarkStart w:id="1" w:name="_Toc426588074"/>
      <w:r>
        <w:rPr>
          <w:lang w:val="es-ES"/>
        </w:rPr>
        <w:t>Estrategia</w:t>
      </w:r>
      <w:bookmarkEnd w:id="1"/>
    </w:p>
    <w:p w14:paraId="33D49659" w14:textId="77777777" w:rsidR="005C1014" w:rsidRDefault="005C1014" w:rsidP="005C1014">
      <w:pPr>
        <w:rPr>
          <w:lang w:val="es-ES"/>
        </w:rPr>
      </w:pPr>
    </w:p>
    <w:p w14:paraId="7D9892BE" w14:textId="77777777" w:rsidR="005C1014" w:rsidRDefault="005C1014" w:rsidP="005C1014">
      <w:pPr>
        <w:rPr>
          <w:lang w:val="es-ES"/>
        </w:rPr>
      </w:pPr>
    </w:p>
    <w:p w14:paraId="61428EFD" w14:textId="77777777" w:rsidR="005C1014" w:rsidRDefault="005C1014" w:rsidP="005C1014">
      <w:pPr>
        <w:rPr>
          <w:lang w:val="es-ES"/>
        </w:rPr>
      </w:pPr>
    </w:p>
    <w:p w14:paraId="51746570" w14:textId="77777777" w:rsidR="005C1014" w:rsidRDefault="005C1014" w:rsidP="005C1014">
      <w:pPr>
        <w:rPr>
          <w:lang w:val="es-ES"/>
        </w:rPr>
      </w:pPr>
    </w:p>
    <w:p w14:paraId="7964583E" w14:textId="77777777" w:rsidR="005C1014" w:rsidRPr="005C1014" w:rsidRDefault="005C1014" w:rsidP="005C1014">
      <w:pPr>
        <w:rPr>
          <w:lang w:val="es-ES"/>
        </w:rPr>
      </w:pPr>
    </w:p>
    <w:p w14:paraId="199A4B92" w14:textId="77777777" w:rsidR="000527F3" w:rsidRDefault="000527F3" w:rsidP="000527F3">
      <w:pPr>
        <w:pStyle w:val="Heading2"/>
        <w:tabs>
          <w:tab w:val="clear" w:pos="860"/>
          <w:tab w:val="num" w:pos="576"/>
        </w:tabs>
        <w:ind w:left="576"/>
      </w:pPr>
      <w:bookmarkStart w:id="2" w:name="_Toc426588075"/>
      <w:r>
        <w:t>Criterios de la estrategia</w:t>
      </w:r>
      <w:bookmarkEnd w:id="2"/>
    </w:p>
    <w:p w14:paraId="4F51DC0E" w14:textId="77777777" w:rsidR="000527F3" w:rsidRDefault="000527F3" w:rsidP="005C1014">
      <w:pPr>
        <w:ind w:left="284"/>
        <w:rPr>
          <w:rFonts w:cs="Arial"/>
          <w:lang w:val="es-MX"/>
        </w:rPr>
      </w:pPr>
    </w:p>
    <w:p w14:paraId="1273F1E3" w14:textId="77777777" w:rsidR="005C1014" w:rsidRDefault="005C1014" w:rsidP="005C1014">
      <w:pPr>
        <w:ind w:left="284"/>
        <w:rPr>
          <w:rFonts w:cs="Arial"/>
          <w:lang w:val="es-MX"/>
        </w:rPr>
      </w:pPr>
    </w:p>
    <w:p w14:paraId="05133B0E" w14:textId="77777777" w:rsidR="005C1014" w:rsidRDefault="005C1014" w:rsidP="005C1014">
      <w:pPr>
        <w:ind w:left="284"/>
        <w:rPr>
          <w:rFonts w:cs="Arial"/>
          <w:lang w:val="es-MX"/>
        </w:rPr>
      </w:pPr>
    </w:p>
    <w:p w14:paraId="4DCD344B" w14:textId="77777777" w:rsidR="005C1014" w:rsidRDefault="005C1014" w:rsidP="005C1014">
      <w:pPr>
        <w:ind w:left="284"/>
        <w:rPr>
          <w:rFonts w:cs="Arial"/>
          <w:lang w:val="es-MX"/>
        </w:rPr>
      </w:pPr>
    </w:p>
    <w:p w14:paraId="545C0187" w14:textId="77777777" w:rsidR="005C1014" w:rsidRPr="000527F3" w:rsidRDefault="005C1014" w:rsidP="005C1014">
      <w:pPr>
        <w:ind w:left="284"/>
        <w:rPr>
          <w:rFonts w:cs="Arial"/>
          <w:lang w:val="es-MX"/>
        </w:rPr>
      </w:pPr>
    </w:p>
    <w:p w14:paraId="68B3818A" w14:textId="77777777" w:rsidR="000527F3" w:rsidRDefault="000527F3" w:rsidP="000527F3">
      <w:pPr>
        <w:pStyle w:val="Heading2"/>
        <w:tabs>
          <w:tab w:val="clear" w:pos="860"/>
          <w:tab w:val="num" w:pos="576"/>
        </w:tabs>
        <w:ind w:left="576"/>
      </w:pPr>
      <w:bookmarkStart w:id="3" w:name="_Toc426588076"/>
      <w:bookmarkStart w:id="4" w:name="_Toc160547264"/>
      <w:r>
        <w:t>Estrategia general</w:t>
      </w:r>
      <w:bookmarkEnd w:id="3"/>
    </w:p>
    <w:p w14:paraId="497D81BE" w14:textId="77777777" w:rsidR="005C1014" w:rsidRDefault="005C1014" w:rsidP="005C1014"/>
    <w:p w14:paraId="6EE74477" w14:textId="77777777" w:rsidR="005C1014" w:rsidRDefault="005C1014" w:rsidP="005C1014"/>
    <w:p w14:paraId="393A7F65" w14:textId="77777777" w:rsidR="005C1014" w:rsidRDefault="005C1014" w:rsidP="005C1014"/>
    <w:p w14:paraId="14360A67" w14:textId="77777777" w:rsidR="005C1014" w:rsidRDefault="005C1014" w:rsidP="005C1014"/>
    <w:p w14:paraId="7839DA8B" w14:textId="77777777" w:rsidR="005C1014" w:rsidRDefault="005C1014" w:rsidP="005C1014"/>
    <w:p w14:paraId="5E82117D" w14:textId="77777777" w:rsidR="005C1014" w:rsidRPr="005C1014" w:rsidRDefault="005C1014" w:rsidP="005C1014"/>
    <w:p w14:paraId="3EE5C027" w14:textId="77777777" w:rsidR="003F36F2" w:rsidRDefault="009E043D" w:rsidP="000527F3">
      <w:pPr>
        <w:pStyle w:val="Heading2"/>
        <w:tabs>
          <w:tab w:val="clear" w:pos="860"/>
          <w:tab w:val="num" w:pos="576"/>
        </w:tabs>
        <w:ind w:left="576"/>
        <w:rPr>
          <w:lang w:val="es-ES"/>
        </w:rPr>
      </w:pPr>
      <w:bookmarkStart w:id="5" w:name="_Toc426588077"/>
      <w:bookmarkEnd w:id="4"/>
      <w:r w:rsidRPr="000527F3">
        <w:t>Diseño</w:t>
      </w:r>
      <w:r>
        <w:rPr>
          <w:lang w:val="es-ES"/>
        </w:rPr>
        <w:t xml:space="preserve"> Conceptual</w:t>
      </w:r>
      <w:bookmarkEnd w:id="5"/>
    </w:p>
    <w:p w14:paraId="0F09668C" w14:textId="77777777" w:rsidR="005C1014" w:rsidRDefault="005C1014" w:rsidP="005C1014">
      <w:pPr>
        <w:rPr>
          <w:lang w:val="es-ES"/>
        </w:rPr>
      </w:pPr>
    </w:p>
    <w:p w14:paraId="76AFBC2F" w14:textId="77777777" w:rsidR="005C1014" w:rsidRDefault="005C1014" w:rsidP="005C1014">
      <w:pPr>
        <w:rPr>
          <w:lang w:val="es-ES"/>
        </w:rPr>
      </w:pPr>
    </w:p>
    <w:p w14:paraId="4ED3412C" w14:textId="77777777" w:rsidR="005C1014" w:rsidRDefault="005C1014" w:rsidP="005C1014">
      <w:pPr>
        <w:rPr>
          <w:lang w:val="es-ES"/>
        </w:rPr>
      </w:pPr>
    </w:p>
    <w:p w14:paraId="1978169E" w14:textId="77777777" w:rsidR="005C1014" w:rsidRDefault="005C1014" w:rsidP="005C1014">
      <w:pPr>
        <w:rPr>
          <w:lang w:val="es-ES"/>
        </w:rPr>
      </w:pPr>
    </w:p>
    <w:p w14:paraId="2F0878E0" w14:textId="77777777" w:rsidR="005C1014" w:rsidRDefault="005C1014" w:rsidP="005C1014">
      <w:pPr>
        <w:rPr>
          <w:lang w:val="es-ES"/>
        </w:rPr>
      </w:pPr>
    </w:p>
    <w:p w14:paraId="7311FC2B" w14:textId="77777777" w:rsidR="005C1014" w:rsidRDefault="005C1014" w:rsidP="005C1014">
      <w:pPr>
        <w:rPr>
          <w:lang w:val="es-ES"/>
        </w:rPr>
      </w:pPr>
    </w:p>
    <w:p w14:paraId="1403F2D0" w14:textId="77777777" w:rsidR="005C1014" w:rsidRDefault="005C1014" w:rsidP="005C1014">
      <w:pPr>
        <w:rPr>
          <w:lang w:val="es-ES"/>
        </w:rPr>
      </w:pPr>
    </w:p>
    <w:p w14:paraId="7686CC55" w14:textId="77777777" w:rsidR="005C1014" w:rsidRDefault="005C1014" w:rsidP="005C1014">
      <w:pPr>
        <w:rPr>
          <w:lang w:val="es-ES"/>
        </w:rPr>
      </w:pPr>
    </w:p>
    <w:p w14:paraId="2C59D09E" w14:textId="77777777" w:rsidR="005C1014" w:rsidRDefault="005C1014" w:rsidP="005C1014">
      <w:pPr>
        <w:rPr>
          <w:lang w:val="es-ES"/>
        </w:rPr>
      </w:pPr>
    </w:p>
    <w:p w14:paraId="0CA4FB11" w14:textId="77777777" w:rsidR="00FC3454" w:rsidRDefault="00FC3454" w:rsidP="00FC3454">
      <w:pPr>
        <w:pStyle w:val="Heading3"/>
        <w:rPr>
          <w:lang w:val="es-ES"/>
        </w:rPr>
      </w:pPr>
      <w:bookmarkStart w:id="6" w:name="_Toc426588078"/>
      <w:r>
        <w:t>M</w:t>
      </w:r>
      <w:r w:rsidR="00C57B3B">
        <w:t>ó</w:t>
      </w:r>
      <w:r>
        <w:t>dulos</w:t>
      </w:r>
      <w:bookmarkEnd w:id="6"/>
    </w:p>
    <w:p w14:paraId="30408176" w14:textId="77777777" w:rsidR="005C1014" w:rsidRDefault="005C1014" w:rsidP="005C1014">
      <w:pPr>
        <w:jc w:val="both"/>
        <w:rPr>
          <w:lang w:val="es-ES"/>
        </w:rPr>
      </w:pPr>
    </w:p>
    <w:p w14:paraId="35B34DE1" w14:textId="77777777" w:rsidR="005C1014" w:rsidRDefault="005C1014" w:rsidP="005C1014">
      <w:pPr>
        <w:jc w:val="both"/>
        <w:rPr>
          <w:lang w:val="es-ES"/>
        </w:rPr>
      </w:pPr>
    </w:p>
    <w:p w14:paraId="3ABF8B8D" w14:textId="77777777" w:rsidR="005C1014" w:rsidRDefault="005C1014" w:rsidP="005C1014">
      <w:pPr>
        <w:jc w:val="both"/>
        <w:rPr>
          <w:lang w:val="es-ES"/>
        </w:rPr>
      </w:pPr>
    </w:p>
    <w:p w14:paraId="61597FC1" w14:textId="77777777" w:rsidR="005C1014" w:rsidRDefault="005C1014" w:rsidP="005C1014">
      <w:pPr>
        <w:jc w:val="both"/>
        <w:rPr>
          <w:lang w:val="es-ES"/>
        </w:rPr>
      </w:pPr>
    </w:p>
    <w:p w14:paraId="4186FFA8" w14:textId="77777777" w:rsidR="005C1014" w:rsidRDefault="005C1014" w:rsidP="005C1014">
      <w:pPr>
        <w:jc w:val="both"/>
        <w:rPr>
          <w:lang w:val="es-ES"/>
        </w:rPr>
      </w:pPr>
    </w:p>
    <w:p w14:paraId="730AA320" w14:textId="77777777" w:rsidR="005C1014" w:rsidRDefault="005C1014" w:rsidP="005C1014">
      <w:pPr>
        <w:jc w:val="both"/>
        <w:rPr>
          <w:lang w:val="es-ES"/>
        </w:rPr>
      </w:pPr>
    </w:p>
    <w:p w14:paraId="7A20ED52" w14:textId="77777777" w:rsidR="005C1014" w:rsidRDefault="005C1014" w:rsidP="005C1014">
      <w:pPr>
        <w:jc w:val="both"/>
        <w:rPr>
          <w:lang w:val="es-ES"/>
        </w:rPr>
      </w:pPr>
    </w:p>
    <w:p w14:paraId="5C3D55CD" w14:textId="77777777" w:rsidR="005C1014" w:rsidRDefault="005C1014" w:rsidP="005C1014">
      <w:pPr>
        <w:jc w:val="both"/>
        <w:rPr>
          <w:lang w:val="es-ES"/>
        </w:rPr>
      </w:pPr>
    </w:p>
    <w:p w14:paraId="381192C8" w14:textId="77777777" w:rsidR="001C7674" w:rsidRDefault="001C7674" w:rsidP="005C1014">
      <w:pPr>
        <w:jc w:val="both"/>
        <w:rPr>
          <w:lang w:val="es-ES"/>
        </w:rPr>
      </w:pPr>
    </w:p>
    <w:p w14:paraId="1538DF6C" w14:textId="77777777" w:rsidR="007315C8" w:rsidRDefault="007315C8" w:rsidP="007315C8">
      <w:pPr>
        <w:pStyle w:val="Heading3"/>
      </w:pPr>
      <w:bookmarkStart w:id="7" w:name="_Toc426588079"/>
      <w:r>
        <w:t>Funcionalidades asociadas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70"/>
      </w:tblGrid>
      <w:tr w:rsidR="007315C8" w:rsidRPr="006E20AC" w14:paraId="5DD9F9FD" w14:textId="77777777" w:rsidTr="00F33B93">
        <w:tc>
          <w:tcPr>
            <w:tcW w:w="2802" w:type="dxa"/>
            <w:shd w:val="clear" w:color="auto" w:fill="B3B3B3"/>
          </w:tcPr>
          <w:p w14:paraId="41DFE0C4" w14:textId="77777777"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Módulo</w:t>
            </w:r>
          </w:p>
        </w:tc>
        <w:tc>
          <w:tcPr>
            <w:tcW w:w="5670" w:type="dxa"/>
            <w:shd w:val="clear" w:color="auto" w:fill="B3B3B3"/>
          </w:tcPr>
          <w:p w14:paraId="44BE9153" w14:textId="77777777"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</w:tr>
      <w:tr w:rsidR="007315C8" w:rsidRPr="006E20AC" w14:paraId="64016D19" w14:textId="77777777" w:rsidTr="00F33B93">
        <w:tc>
          <w:tcPr>
            <w:tcW w:w="2802" w:type="dxa"/>
            <w:shd w:val="clear" w:color="auto" w:fill="auto"/>
          </w:tcPr>
          <w:p w14:paraId="0E583AC7" w14:textId="77777777"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14:paraId="69D38BEE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14:paraId="73AC06AB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14:paraId="2988CCD4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14:paraId="00269A7D" w14:textId="77777777"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14:paraId="3BAD4950" w14:textId="77777777" w:rsidTr="00F33B93">
        <w:tc>
          <w:tcPr>
            <w:tcW w:w="2802" w:type="dxa"/>
            <w:shd w:val="clear" w:color="auto" w:fill="auto"/>
          </w:tcPr>
          <w:p w14:paraId="25C3410F" w14:textId="77777777" w:rsidR="007315C8" w:rsidRDefault="007315C8" w:rsidP="006E20AC">
            <w:pPr>
              <w:jc w:val="both"/>
            </w:pPr>
          </w:p>
          <w:p w14:paraId="4EA3B0AB" w14:textId="77777777" w:rsidR="005C1014" w:rsidRDefault="005C1014" w:rsidP="006E20AC">
            <w:pPr>
              <w:jc w:val="both"/>
            </w:pPr>
          </w:p>
          <w:p w14:paraId="78BD7040" w14:textId="77777777" w:rsidR="005C1014" w:rsidRDefault="005C1014" w:rsidP="006E20AC">
            <w:pPr>
              <w:jc w:val="both"/>
            </w:pPr>
          </w:p>
          <w:p w14:paraId="1688492E" w14:textId="77777777" w:rsidR="005C1014" w:rsidRDefault="005C1014" w:rsidP="006E20AC">
            <w:pPr>
              <w:jc w:val="both"/>
            </w:pPr>
          </w:p>
          <w:p w14:paraId="056C1BFE" w14:textId="77777777" w:rsidR="005C1014" w:rsidRDefault="005C1014" w:rsidP="006E20AC">
            <w:pPr>
              <w:jc w:val="both"/>
            </w:pPr>
          </w:p>
        </w:tc>
        <w:tc>
          <w:tcPr>
            <w:tcW w:w="5670" w:type="dxa"/>
          </w:tcPr>
          <w:p w14:paraId="1F7A8E2E" w14:textId="77777777"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14:paraId="11147BC2" w14:textId="77777777" w:rsidTr="00F33B93">
        <w:tc>
          <w:tcPr>
            <w:tcW w:w="2802" w:type="dxa"/>
            <w:shd w:val="clear" w:color="auto" w:fill="auto"/>
          </w:tcPr>
          <w:p w14:paraId="01E24A4C" w14:textId="77777777"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14:paraId="6148FCFB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14:paraId="481E0BF1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14:paraId="43BCF677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14:paraId="43480BDF" w14:textId="77777777"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14:paraId="3DFC3F48" w14:textId="77777777" w:rsidR="006428F9" w:rsidRPr="006E20AC" w:rsidRDefault="006428F9" w:rsidP="006E20AC">
            <w:pPr>
              <w:jc w:val="both"/>
              <w:rPr>
                <w:lang w:val="es-ES"/>
              </w:rPr>
            </w:pPr>
          </w:p>
        </w:tc>
      </w:tr>
    </w:tbl>
    <w:p w14:paraId="59DC89B5" w14:textId="77777777" w:rsidR="00820AFA" w:rsidRPr="004E78B8" w:rsidRDefault="00963082" w:rsidP="004E78B8">
      <w:pPr>
        <w:pStyle w:val="Heading2"/>
        <w:tabs>
          <w:tab w:val="clear" w:pos="860"/>
          <w:tab w:val="num" w:pos="576"/>
        </w:tabs>
        <w:ind w:left="576"/>
      </w:pPr>
      <w:bookmarkStart w:id="8" w:name="_Toc426588080"/>
      <w:r w:rsidRPr="004E78B8">
        <w:t>Estimación preliminar del proyecto</w:t>
      </w:r>
      <w:bookmarkEnd w:id="8"/>
    </w:p>
    <w:tbl>
      <w:tblPr>
        <w:tblW w:w="8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783"/>
      </w:tblGrid>
      <w:tr w:rsidR="00855EAC" w:rsidRPr="006E20AC" w14:paraId="7E81182A" w14:textId="77777777" w:rsidTr="006E20AC">
        <w:tc>
          <w:tcPr>
            <w:tcW w:w="8128" w:type="dxa"/>
            <w:gridSpan w:val="3"/>
            <w:shd w:val="clear" w:color="auto" w:fill="B3B3B3"/>
          </w:tcPr>
          <w:p w14:paraId="7C9BC27C" w14:textId="77777777"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Ciclo 1</w:t>
            </w:r>
          </w:p>
        </w:tc>
      </w:tr>
      <w:tr w:rsidR="00855EAC" w:rsidRPr="006E20AC" w14:paraId="6677A927" w14:textId="77777777" w:rsidTr="006E20AC">
        <w:tc>
          <w:tcPr>
            <w:tcW w:w="3936" w:type="dxa"/>
            <w:shd w:val="clear" w:color="auto" w:fill="B3B3B3"/>
          </w:tcPr>
          <w:p w14:paraId="3988ECAF" w14:textId="77777777"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  <w:tc>
          <w:tcPr>
            <w:tcW w:w="2409" w:type="dxa"/>
            <w:shd w:val="clear" w:color="auto" w:fill="B3B3B3"/>
          </w:tcPr>
          <w:p w14:paraId="54ECBEEE" w14:textId="77777777"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Tamaño (LOC)</w:t>
            </w:r>
          </w:p>
        </w:tc>
        <w:tc>
          <w:tcPr>
            <w:tcW w:w="1783" w:type="dxa"/>
            <w:shd w:val="clear" w:color="auto" w:fill="B3B3B3"/>
          </w:tcPr>
          <w:p w14:paraId="196583A2" w14:textId="77777777"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Tiempo (Horas)</w:t>
            </w:r>
          </w:p>
        </w:tc>
      </w:tr>
      <w:tr w:rsidR="00855EAC" w:rsidRPr="006E20AC" w14:paraId="12E64C06" w14:textId="77777777" w:rsidTr="006E20AC">
        <w:tc>
          <w:tcPr>
            <w:tcW w:w="3936" w:type="dxa"/>
            <w:shd w:val="clear" w:color="auto" w:fill="auto"/>
          </w:tcPr>
          <w:p w14:paraId="17A12C11" w14:textId="77777777" w:rsidR="00855EAC" w:rsidRDefault="00855EAC" w:rsidP="006E20AC">
            <w:pPr>
              <w:jc w:val="both"/>
              <w:rPr>
                <w:lang w:val="es-ES"/>
              </w:rPr>
            </w:pPr>
          </w:p>
          <w:p w14:paraId="1D24350F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111452B9" w14:textId="77777777"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53B6479E" w14:textId="77777777"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855EAC" w:rsidRPr="006E20AC" w14:paraId="6A49493E" w14:textId="77777777" w:rsidTr="006E20AC">
        <w:tc>
          <w:tcPr>
            <w:tcW w:w="3936" w:type="dxa"/>
            <w:shd w:val="clear" w:color="auto" w:fill="auto"/>
          </w:tcPr>
          <w:p w14:paraId="27FF2A91" w14:textId="77777777" w:rsidR="00855EAC" w:rsidRDefault="00855EAC" w:rsidP="006E20AC">
            <w:pPr>
              <w:jc w:val="both"/>
              <w:rPr>
                <w:lang w:val="es-ES"/>
              </w:rPr>
            </w:pPr>
          </w:p>
          <w:p w14:paraId="0310D2D9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37757DF6" w14:textId="77777777"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316E29E0" w14:textId="77777777"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14:paraId="495F4DA0" w14:textId="77777777" w:rsidTr="006E20AC">
        <w:tc>
          <w:tcPr>
            <w:tcW w:w="3936" w:type="dxa"/>
            <w:shd w:val="clear" w:color="auto" w:fill="auto"/>
          </w:tcPr>
          <w:p w14:paraId="188BCBAF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4611AB3A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2EE2A1D2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4766AF49" w14:textId="77777777" w:rsidR="00CE47A4" w:rsidRDefault="00CE47A4" w:rsidP="006E20AC">
            <w:pPr>
              <w:jc w:val="center"/>
            </w:pPr>
          </w:p>
        </w:tc>
      </w:tr>
      <w:tr w:rsidR="00CE47A4" w:rsidRPr="006E20AC" w14:paraId="3FDA10D3" w14:textId="77777777" w:rsidTr="006E20AC">
        <w:tc>
          <w:tcPr>
            <w:tcW w:w="3936" w:type="dxa"/>
            <w:shd w:val="clear" w:color="auto" w:fill="auto"/>
          </w:tcPr>
          <w:p w14:paraId="6831BF40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5782E911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543423D1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6F4EDF51" w14:textId="77777777" w:rsidR="00CE47A4" w:rsidRDefault="00CE47A4" w:rsidP="006E20AC">
            <w:pPr>
              <w:jc w:val="center"/>
            </w:pPr>
          </w:p>
        </w:tc>
      </w:tr>
      <w:tr w:rsidR="00087998" w:rsidRPr="006E20AC" w14:paraId="04DFE649" w14:textId="77777777" w:rsidTr="006E20AC">
        <w:tc>
          <w:tcPr>
            <w:tcW w:w="3936" w:type="dxa"/>
            <w:shd w:val="clear" w:color="auto" w:fill="auto"/>
          </w:tcPr>
          <w:p w14:paraId="2BC445CC" w14:textId="77777777" w:rsidR="00087998" w:rsidRDefault="00087998" w:rsidP="006E20AC">
            <w:pPr>
              <w:jc w:val="both"/>
              <w:rPr>
                <w:lang w:val="es-ES"/>
              </w:rPr>
            </w:pPr>
          </w:p>
          <w:p w14:paraId="23B6601A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269199BE" w14:textId="77777777"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3AC3CEC3" w14:textId="77777777"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14:paraId="1701C916" w14:textId="77777777" w:rsidTr="006E20AC">
        <w:tc>
          <w:tcPr>
            <w:tcW w:w="3936" w:type="dxa"/>
            <w:shd w:val="clear" w:color="auto" w:fill="auto"/>
          </w:tcPr>
          <w:p w14:paraId="1C923106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2F6F76FE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6234B082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1A645AF2" w14:textId="77777777" w:rsidR="00CE47A4" w:rsidRDefault="00CE47A4" w:rsidP="006E20AC">
            <w:pPr>
              <w:jc w:val="center"/>
            </w:pPr>
          </w:p>
        </w:tc>
      </w:tr>
      <w:tr w:rsidR="00CE47A4" w:rsidRPr="006E20AC" w14:paraId="093BC403" w14:textId="77777777" w:rsidTr="006E20AC">
        <w:tc>
          <w:tcPr>
            <w:tcW w:w="3936" w:type="dxa"/>
            <w:shd w:val="clear" w:color="auto" w:fill="auto"/>
          </w:tcPr>
          <w:p w14:paraId="3A8C1C4C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2C265824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56103053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461AB26C" w14:textId="77777777" w:rsidR="00CE47A4" w:rsidRDefault="00CE47A4" w:rsidP="006E20AC">
            <w:pPr>
              <w:jc w:val="center"/>
            </w:pPr>
          </w:p>
        </w:tc>
      </w:tr>
      <w:tr w:rsidR="00CE47A4" w:rsidRPr="006E20AC" w14:paraId="35598231" w14:textId="77777777" w:rsidTr="006E20AC">
        <w:tc>
          <w:tcPr>
            <w:tcW w:w="3936" w:type="dxa"/>
            <w:shd w:val="clear" w:color="auto" w:fill="auto"/>
          </w:tcPr>
          <w:p w14:paraId="54DB5458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7D3FA914" w14:textId="77777777"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14:paraId="0E4660CD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3CFC47C1" w14:textId="77777777" w:rsidR="00CE47A4" w:rsidRDefault="00CE47A4" w:rsidP="006E20AC">
            <w:pPr>
              <w:jc w:val="center"/>
            </w:pPr>
          </w:p>
        </w:tc>
      </w:tr>
      <w:tr w:rsidR="00CE47A4" w:rsidRPr="006E20AC" w14:paraId="4AE0DA53" w14:textId="77777777" w:rsidTr="006E20AC">
        <w:tc>
          <w:tcPr>
            <w:tcW w:w="3936" w:type="dxa"/>
            <w:shd w:val="clear" w:color="auto" w:fill="auto"/>
          </w:tcPr>
          <w:p w14:paraId="45E46BCA" w14:textId="77777777" w:rsidR="00CE47A4" w:rsidRDefault="00CE47A4" w:rsidP="006E20AC">
            <w:pPr>
              <w:jc w:val="both"/>
              <w:rPr>
                <w:lang w:val="es-ES"/>
              </w:rPr>
            </w:pPr>
          </w:p>
          <w:p w14:paraId="670803FD" w14:textId="77777777" w:rsidR="004543D1" w:rsidRPr="006E20AC" w:rsidRDefault="00DE3B6F" w:rsidP="00DE3B6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409" w:type="dxa"/>
          </w:tcPr>
          <w:p w14:paraId="398DF86C" w14:textId="77777777"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14:paraId="16801636" w14:textId="77777777" w:rsidR="00CE47A4" w:rsidRDefault="00CE47A4" w:rsidP="006E20AC">
            <w:pPr>
              <w:jc w:val="center"/>
            </w:pPr>
          </w:p>
        </w:tc>
      </w:tr>
    </w:tbl>
    <w:p w14:paraId="2F2491A6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28F44B92" w14:textId="77777777" w:rsidR="004543D1" w:rsidRDefault="004543D1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br w:type="page"/>
      </w:r>
    </w:p>
    <w:p w14:paraId="3F03F7B5" w14:textId="77777777" w:rsidR="00E22EBF" w:rsidRPr="002D5B96" w:rsidRDefault="00E22EBF" w:rsidP="00E22EBF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E22EBF" w:rsidRPr="006E20AC" w14:paraId="1553DCB5" w14:textId="77777777" w:rsidTr="006E20AC">
        <w:tc>
          <w:tcPr>
            <w:tcW w:w="8472" w:type="dxa"/>
            <w:gridSpan w:val="3"/>
            <w:shd w:val="clear" w:color="auto" w:fill="B3B3B3"/>
          </w:tcPr>
          <w:p w14:paraId="1642A22A" w14:textId="77777777" w:rsidR="00E22EBF" w:rsidRPr="006E20AC" w:rsidRDefault="00E22EBF" w:rsidP="006E20A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E22EBF" w:rsidRPr="00AF36C5" w14:paraId="3AC87AB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4D46CF1D" w14:textId="77777777"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14:paraId="308470B1" w14:textId="77777777"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14:paraId="63E3F204" w14:textId="77777777"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E22EBF" w:rsidRPr="00AF36C5" w14:paraId="3F3C45F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38198518" w14:textId="77777777"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14:paraId="4613BACB" w14:textId="77777777"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14:paraId="7DF1C5C0" w14:textId="77777777"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6541DAC" w14:textId="77777777"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4DD5" w14:textId="77777777" w:rsidR="003852AF" w:rsidRDefault="003852AF">
      <w:r>
        <w:separator/>
      </w:r>
    </w:p>
  </w:endnote>
  <w:endnote w:type="continuationSeparator" w:id="0">
    <w:p w14:paraId="2F869B50" w14:textId="77777777" w:rsidR="003852AF" w:rsidRDefault="0038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73CE" w14:textId="77777777" w:rsidR="00046F7B" w:rsidRPr="002D5B96" w:rsidRDefault="00046F7B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1.0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573AF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573AF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2CAA" w14:textId="77777777" w:rsidR="003852AF" w:rsidRDefault="003852AF">
      <w:r>
        <w:separator/>
      </w:r>
    </w:p>
  </w:footnote>
  <w:footnote w:type="continuationSeparator" w:id="0">
    <w:p w14:paraId="02C8CA5E" w14:textId="77777777" w:rsidR="003852AF" w:rsidRDefault="0038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046F7B" w14:paraId="4BC5A3D9" w14:textId="77777777">
      <w:trPr>
        <w:trHeight w:val="1135"/>
      </w:trPr>
      <w:tc>
        <w:tcPr>
          <w:tcW w:w="1586" w:type="dxa"/>
        </w:tcPr>
        <w:p w14:paraId="190E6BE9" w14:textId="7EC9231D" w:rsidR="00046F7B" w:rsidRDefault="00A93EAD" w:rsidP="00A82B0D">
          <w:pPr>
            <w:pStyle w:val="Header"/>
            <w:jc w:val="center"/>
            <w:rPr>
              <w:i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05551450" wp14:editId="2BF8EF72">
                <wp:extent cx="819150" cy="8191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14:paraId="594E8E81" w14:textId="77777777" w:rsidR="00046F7B" w:rsidRPr="00DF5BA0" w:rsidRDefault="004543D1" w:rsidP="00A82B0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DOCUMENTO DE </w:t>
          </w:r>
          <w:r w:rsidR="00046F7B">
            <w:rPr>
              <w:b/>
              <w:sz w:val="22"/>
              <w:szCs w:val="22"/>
            </w:rPr>
            <w:t>ESTRATEGIA</w:t>
          </w:r>
        </w:p>
      </w:tc>
      <w:tc>
        <w:tcPr>
          <w:tcW w:w="1701" w:type="dxa"/>
          <w:gridSpan w:val="2"/>
        </w:tcPr>
        <w:p w14:paraId="35BDC1EE" w14:textId="7619E063" w:rsidR="00046F7B" w:rsidRDefault="00A93EAD" w:rsidP="00A82B0D">
          <w:pPr>
            <w:pStyle w:val="Header"/>
            <w:jc w:val="center"/>
            <w:rPr>
              <w:b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59C22336" wp14:editId="07CDA22A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46F7B" w:rsidRPr="000D6E4F" w14:paraId="6A1273FA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782B943F" w14:textId="4653B56B" w:rsidR="00046F7B" w:rsidRPr="000D6E4F" w:rsidRDefault="00A93EAD" w:rsidP="00EF0802">
          <w:pPr>
            <w:pStyle w:val="Header"/>
            <w:jc w:val="center"/>
            <w:rPr>
              <w:b/>
            </w:rPr>
          </w:pPr>
          <w:r>
            <w:rPr>
              <w:b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14:paraId="3AE31B9D" w14:textId="4B279710" w:rsidR="00046F7B" w:rsidRPr="000D6E4F" w:rsidRDefault="00046F7B" w:rsidP="005C1014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A93EAD">
            <w:rPr>
              <w:b/>
            </w:rPr>
            <w:t>SmartTraffic</w:t>
          </w:r>
        </w:p>
      </w:tc>
      <w:tc>
        <w:tcPr>
          <w:tcW w:w="1701" w:type="dxa"/>
          <w:gridSpan w:val="2"/>
          <w:vAlign w:val="center"/>
        </w:tcPr>
        <w:p w14:paraId="35A73113" w14:textId="3EFC03D7" w:rsidR="00046F7B" w:rsidRPr="000D6E4F" w:rsidRDefault="00046F7B" w:rsidP="005C1014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 w:rsidR="00A93EAD">
            <w:rPr>
              <w:b/>
            </w:rPr>
            <w:t>Exa</w:t>
          </w:r>
        </w:p>
      </w:tc>
    </w:tr>
    <w:tr w:rsidR="00046F7B" w:rsidRPr="000D6E4F" w14:paraId="50B8B797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60F821FF" w14:textId="77777777" w:rsidR="00046F7B" w:rsidRPr="000D6E4F" w:rsidRDefault="00046F7B" w:rsidP="00A82B0D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14:paraId="2A3D2E39" w14:textId="77777777" w:rsidR="00046F7B" w:rsidRPr="000D6E4F" w:rsidRDefault="00046F7B" w:rsidP="00A82B0D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0822FA7B" w14:textId="77777777" w:rsidR="00046F7B" w:rsidRPr="000D6E4F" w:rsidRDefault="00046F7B" w:rsidP="00A82B0D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40EFF5E2" w14:textId="652C1397" w:rsidR="00046F7B" w:rsidRPr="000D6E4F" w:rsidRDefault="00A93EAD" w:rsidP="00A82B0D">
          <w:pPr>
            <w:pStyle w:val="Header"/>
            <w:rPr>
              <w:b/>
            </w:rPr>
          </w:pPr>
          <w:r>
            <w:rPr>
              <w:b/>
            </w:rPr>
            <w:t>1</w:t>
          </w:r>
        </w:p>
      </w:tc>
    </w:tr>
  </w:tbl>
  <w:p w14:paraId="5968098D" w14:textId="77777777" w:rsidR="00046F7B" w:rsidRDefault="00046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8F5"/>
    <w:multiLevelType w:val="hybridMultilevel"/>
    <w:tmpl w:val="F206707E"/>
    <w:lvl w:ilvl="0" w:tplc="C1CAD3F6">
      <w:start w:val="1"/>
      <w:numFmt w:val="bullet"/>
      <w:lvlText w:val=""/>
      <w:lvlJc w:val="left"/>
      <w:pPr>
        <w:tabs>
          <w:tab w:val="num" w:pos="-72"/>
        </w:tabs>
        <w:ind w:left="70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29BA"/>
    <w:multiLevelType w:val="multilevel"/>
    <w:tmpl w:val="B236387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448E"/>
    <w:multiLevelType w:val="hybridMultilevel"/>
    <w:tmpl w:val="8F4CBDA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44E5"/>
    <w:multiLevelType w:val="hybridMultilevel"/>
    <w:tmpl w:val="B236387C"/>
    <w:lvl w:ilvl="0" w:tplc="98F8EB1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2B8A"/>
    <w:multiLevelType w:val="hybridMultilevel"/>
    <w:tmpl w:val="E3D4B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C2D6D"/>
    <w:multiLevelType w:val="hybridMultilevel"/>
    <w:tmpl w:val="D908B77C"/>
    <w:lvl w:ilvl="0" w:tplc="B8AADF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8827AB"/>
    <w:multiLevelType w:val="hybridMultilevel"/>
    <w:tmpl w:val="1C8203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D5068D"/>
    <w:multiLevelType w:val="hybridMultilevel"/>
    <w:tmpl w:val="07102EB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2F5"/>
    <w:multiLevelType w:val="hybridMultilevel"/>
    <w:tmpl w:val="571ADDE2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13"/>
  </w:num>
  <w:num w:numId="18">
    <w:abstractNumId w:val="10"/>
  </w:num>
  <w:num w:numId="19">
    <w:abstractNumId w:val="10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0BA8"/>
    <w:rsid w:val="00020DBD"/>
    <w:rsid w:val="00022516"/>
    <w:rsid w:val="00036FB9"/>
    <w:rsid w:val="00046F7B"/>
    <w:rsid w:val="000527F3"/>
    <w:rsid w:val="00062651"/>
    <w:rsid w:val="00067ECB"/>
    <w:rsid w:val="00070EFF"/>
    <w:rsid w:val="00087998"/>
    <w:rsid w:val="000A62E4"/>
    <w:rsid w:val="000A63C7"/>
    <w:rsid w:val="000D48BD"/>
    <w:rsid w:val="000F2F92"/>
    <w:rsid w:val="000F69C0"/>
    <w:rsid w:val="000F6A99"/>
    <w:rsid w:val="00111682"/>
    <w:rsid w:val="00112544"/>
    <w:rsid w:val="00137F19"/>
    <w:rsid w:val="0015228E"/>
    <w:rsid w:val="001817B8"/>
    <w:rsid w:val="001C1F9D"/>
    <w:rsid w:val="001C7674"/>
    <w:rsid w:val="001D5ED3"/>
    <w:rsid w:val="001D658B"/>
    <w:rsid w:val="001E3317"/>
    <w:rsid w:val="001E748C"/>
    <w:rsid w:val="00246AF5"/>
    <w:rsid w:val="002676BD"/>
    <w:rsid w:val="002776E1"/>
    <w:rsid w:val="00281382"/>
    <w:rsid w:val="00281E3C"/>
    <w:rsid w:val="002B0937"/>
    <w:rsid w:val="002B5BE0"/>
    <w:rsid w:val="002C4CE2"/>
    <w:rsid w:val="002D5B96"/>
    <w:rsid w:val="002E312C"/>
    <w:rsid w:val="002F4F08"/>
    <w:rsid w:val="002F7BC5"/>
    <w:rsid w:val="00307141"/>
    <w:rsid w:val="00335020"/>
    <w:rsid w:val="00337A51"/>
    <w:rsid w:val="00342684"/>
    <w:rsid w:val="00366C6E"/>
    <w:rsid w:val="003747C8"/>
    <w:rsid w:val="00374E68"/>
    <w:rsid w:val="003852AF"/>
    <w:rsid w:val="003B25D6"/>
    <w:rsid w:val="003B2A85"/>
    <w:rsid w:val="003D03A7"/>
    <w:rsid w:val="003E3701"/>
    <w:rsid w:val="003F36F2"/>
    <w:rsid w:val="00400398"/>
    <w:rsid w:val="004445B2"/>
    <w:rsid w:val="00447570"/>
    <w:rsid w:val="0045048A"/>
    <w:rsid w:val="004543D1"/>
    <w:rsid w:val="004544BD"/>
    <w:rsid w:val="00477D55"/>
    <w:rsid w:val="0048342B"/>
    <w:rsid w:val="00490453"/>
    <w:rsid w:val="004E78B8"/>
    <w:rsid w:val="004F5D20"/>
    <w:rsid w:val="0050262C"/>
    <w:rsid w:val="00527E12"/>
    <w:rsid w:val="0053280C"/>
    <w:rsid w:val="00540406"/>
    <w:rsid w:val="00547772"/>
    <w:rsid w:val="00573AF7"/>
    <w:rsid w:val="00577E53"/>
    <w:rsid w:val="005A7478"/>
    <w:rsid w:val="005C02AE"/>
    <w:rsid w:val="005C1014"/>
    <w:rsid w:val="005C412E"/>
    <w:rsid w:val="005C4CA7"/>
    <w:rsid w:val="005C6383"/>
    <w:rsid w:val="005D4C82"/>
    <w:rsid w:val="005D74C0"/>
    <w:rsid w:val="005E1459"/>
    <w:rsid w:val="005E3699"/>
    <w:rsid w:val="006037DD"/>
    <w:rsid w:val="00610D55"/>
    <w:rsid w:val="006231DC"/>
    <w:rsid w:val="006406BA"/>
    <w:rsid w:val="006428F9"/>
    <w:rsid w:val="00647BDC"/>
    <w:rsid w:val="006557CC"/>
    <w:rsid w:val="00661EB8"/>
    <w:rsid w:val="006760F4"/>
    <w:rsid w:val="00697D83"/>
    <w:rsid w:val="006B4B59"/>
    <w:rsid w:val="006B5F60"/>
    <w:rsid w:val="006C4383"/>
    <w:rsid w:val="006C794A"/>
    <w:rsid w:val="006D1783"/>
    <w:rsid w:val="006E0EF1"/>
    <w:rsid w:val="006E20AC"/>
    <w:rsid w:val="00707968"/>
    <w:rsid w:val="00716051"/>
    <w:rsid w:val="0072548A"/>
    <w:rsid w:val="00730838"/>
    <w:rsid w:val="007315C8"/>
    <w:rsid w:val="00762E77"/>
    <w:rsid w:val="00781862"/>
    <w:rsid w:val="00787F7B"/>
    <w:rsid w:val="00790BFC"/>
    <w:rsid w:val="0079231E"/>
    <w:rsid w:val="00802660"/>
    <w:rsid w:val="00820AFA"/>
    <w:rsid w:val="00827B6F"/>
    <w:rsid w:val="00832984"/>
    <w:rsid w:val="00855EAC"/>
    <w:rsid w:val="008662B7"/>
    <w:rsid w:val="008738AD"/>
    <w:rsid w:val="008825ED"/>
    <w:rsid w:val="008876A8"/>
    <w:rsid w:val="00897947"/>
    <w:rsid w:val="008B73C5"/>
    <w:rsid w:val="008D0E08"/>
    <w:rsid w:val="008D1A8B"/>
    <w:rsid w:val="008D58FA"/>
    <w:rsid w:val="00927AEA"/>
    <w:rsid w:val="00930576"/>
    <w:rsid w:val="00953D7A"/>
    <w:rsid w:val="00957A0A"/>
    <w:rsid w:val="0096088C"/>
    <w:rsid w:val="00963082"/>
    <w:rsid w:val="009C6653"/>
    <w:rsid w:val="009E043D"/>
    <w:rsid w:val="009F4503"/>
    <w:rsid w:val="00A223F3"/>
    <w:rsid w:val="00A24F83"/>
    <w:rsid w:val="00A36C1B"/>
    <w:rsid w:val="00A450AA"/>
    <w:rsid w:val="00A57A2E"/>
    <w:rsid w:val="00A82B0D"/>
    <w:rsid w:val="00A93EAD"/>
    <w:rsid w:val="00AA59CE"/>
    <w:rsid w:val="00B071F2"/>
    <w:rsid w:val="00B52F87"/>
    <w:rsid w:val="00B62137"/>
    <w:rsid w:val="00B94058"/>
    <w:rsid w:val="00B9769D"/>
    <w:rsid w:val="00C10649"/>
    <w:rsid w:val="00C358B1"/>
    <w:rsid w:val="00C565C8"/>
    <w:rsid w:val="00C57B3B"/>
    <w:rsid w:val="00C966EF"/>
    <w:rsid w:val="00CB30FE"/>
    <w:rsid w:val="00CD4BA2"/>
    <w:rsid w:val="00CE47A4"/>
    <w:rsid w:val="00D51797"/>
    <w:rsid w:val="00D83E49"/>
    <w:rsid w:val="00DC0D7F"/>
    <w:rsid w:val="00DE3B6F"/>
    <w:rsid w:val="00E00ECF"/>
    <w:rsid w:val="00E10425"/>
    <w:rsid w:val="00E22EBF"/>
    <w:rsid w:val="00E50623"/>
    <w:rsid w:val="00EF0802"/>
    <w:rsid w:val="00F2303D"/>
    <w:rsid w:val="00F33B93"/>
    <w:rsid w:val="00F56A4A"/>
    <w:rsid w:val="00F7453D"/>
    <w:rsid w:val="00F936FC"/>
    <w:rsid w:val="00F9392F"/>
    <w:rsid w:val="00FB08C1"/>
    <w:rsid w:val="00FC3454"/>
    <w:rsid w:val="00FC4F31"/>
    <w:rsid w:val="00FD452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490F9"/>
  <w15:docId w15:val="{710F789A-5ECC-4599-858A-4F8E4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BalloonText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1145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_Toc162095615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_Toc162095614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_Toc162095613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_Toc162095612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_Toc162095611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_Toc162095610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_Toc162095609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_Toc162095608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_Toc162095607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JULIAN DAVID NOVA TORROLEDO</cp:lastModifiedBy>
  <cp:revision>2</cp:revision>
  <cp:lastPrinted>2012-06-26T18:56:00Z</cp:lastPrinted>
  <dcterms:created xsi:type="dcterms:W3CDTF">2025-08-22T04:10:00Z</dcterms:created>
  <dcterms:modified xsi:type="dcterms:W3CDTF">2025-08-22T04:10:00Z</dcterms:modified>
</cp:coreProperties>
</file>