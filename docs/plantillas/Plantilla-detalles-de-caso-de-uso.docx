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4BF4" w14:textId="77777777"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14:paraId="1CF9897F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596885D0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19E262EB" w14:textId="18BCD926"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4B5195">
              <w:rPr>
                <w:rFonts w:cs="Arial"/>
                <w:b/>
                <w:sz w:val="18"/>
                <w:szCs w:val="18"/>
              </w:rPr>
              <w:t>01</w:t>
            </w:r>
          </w:p>
        </w:tc>
      </w:tr>
      <w:tr w:rsidR="00705A7F" w:rsidRPr="00B900C0" w14:paraId="4E2CC869" w14:textId="77777777" w:rsidTr="00B900C0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C1C827D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5CC6B579" w14:textId="77777777"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7BE4DB03" w14:textId="77777777" w:rsidTr="00B900C0">
        <w:tc>
          <w:tcPr>
            <w:tcW w:w="2093" w:type="dxa"/>
            <w:gridSpan w:val="4"/>
            <w:shd w:val="clear" w:color="auto" w:fill="auto"/>
          </w:tcPr>
          <w:p w14:paraId="27113BBD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B2D8219" w14:textId="77777777"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(Implementación </w:t>
            </w:r>
            <w:proofErr w:type="gramStart"/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53294FD9" w14:textId="77777777" w:rsidTr="00B900C0">
        <w:tc>
          <w:tcPr>
            <w:tcW w:w="2093" w:type="dxa"/>
            <w:gridSpan w:val="4"/>
            <w:shd w:val="clear" w:color="auto" w:fill="auto"/>
          </w:tcPr>
          <w:p w14:paraId="15B2EB71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BFF1084" w14:textId="77777777"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4F2A20B6" w14:textId="77777777" w:rsidTr="00B900C0">
        <w:tc>
          <w:tcPr>
            <w:tcW w:w="2093" w:type="dxa"/>
            <w:gridSpan w:val="4"/>
            <w:shd w:val="clear" w:color="auto" w:fill="auto"/>
          </w:tcPr>
          <w:p w14:paraId="72E92500" w14:textId="77777777"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753D63CA" w14:textId="77777777" w:rsidR="00705A7F" w:rsidRPr="00B900C0" w:rsidRDefault="00705A7F" w:rsidP="0014056D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D31E6A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1053DD32" w14:textId="77777777" w:rsidTr="00B900C0">
        <w:tc>
          <w:tcPr>
            <w:tcW w:w="8472" w:type="dxa"/>
            <w:gridSpan w:val="11"/>
            <w:shd w:val="clear" w:color="auto" w:fill="B3B3B3"/>
          </w:tcPr>
          <w:p w14:paraId="1E35C85A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14:paraId="41EFD20C" w14:textId="77777777" w:rsidTr="00B900C0">
        <w:tc>
          <w:tcPr>
            <w:tcW w:w="8472" w:type="dxa"/>
            <w:gridSpan w:val="11"/>
            <w:shd w:val="clear" w:color="auto" w:fill="auto"/>
          </w:tcPr>
          <w:p w14:paraId="7C5978FD" w14:textId="77777777"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E07613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F837A19" w14:textId="77777777"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14:paraId="78F12EE3" w14:textId="77777777" w:rsidTr="00B900C0">
        <w:tc>
          <w:tcPr>
            <w:tcW w:w="4236" w:type="dxa"/>
            <w:gridSpan w:val="7"/>
            <w:shd w:val="clear" w:color="auto" w:fill="B3B3B3"/>
            <w:vAlign w:val="center"/>
          </w:tcPr>
          <w:p w14:paraId="2859DC58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1A66E879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14:paraId="08D665E3" w14:textId="77777777" w:rsidTr="00B900C0">
        <w:tc>
          <w:tcPr>
            <w:tcW w:w="4236" w:type="dxa"/>
            <w:gridSpan w:val="7"/>
            <w:shd w:val="clear" w:color="auto" w:fill="FFFFFF"/>
          </w:tcPr>
          <w:p w14:paraId="57A0BEDD" w14:textId="77777777" w:rsidR="00705A7F" w:rsidRPr="00B900C0" w:rsidRDefault="006A5A8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4CC6FCA0" w14:textId="77777777"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705A7F" w:rsidRPr="00B900C0" w14:paraId="2E77D372" w14:textId="77777777" w:rsidTr="00B900C0">
        <w:tc>
          <w:tcPr>
            <w:tcW w:w="4236" w:type="dxa"/>
            <w:gridSpan w:val="7"/>
            <w:shd w:val="clear" w:color="auto" w:fill="B3B3B3"/>
          </w:tcPr>
          <w:p w14:paraId="240F6E30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7F02EE2B" w14:textId="77777777"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14:paraId="4FBBCD75" w14:textId="77777777" w:rsidTr="00B900C0">
        <w:tc>
          <w:tcPr>
            <w:tcW w:w="4236" w:type="dxa"/>
            <w:gridSpan w:val="7"/>
          </w:tcPr>
          <w:p w14:paraId="45F77E93" w14:textId="77777777" w:rsidR="00705A7F" w:rsidRPr="00B900C0" w:rsidRDefault="00705A7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&gt;</w:t>
            </w:r>
          </w:p>
        </w:tc>
        <w:tc>
          <w:tcPr>
            <w:tcW w:w="4236" w:type="dxa"/>
            <w:gridSpan w:val="4"/>
          </w:tcPr>
          <w:p w14:paraId="42BFB627" w14:textId="77777777" w:rsidR="00705A7F" w:rsidRPr="006A5A84" w:rsidRDefault="00705A7F" w:rsidP="00B900C0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="006A5A84"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D0976" w:rsidRPr="00B900C0" w14:paraId="38DD34D2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72C5F2CB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2F00482A" w14:textId="77777777"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14:paraId="61C0C364" w14:textId="77777777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194033A8" w14:textId="77777777"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4F0A85ED" w14:textId="77777777"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287980" w:rsidRPr="00B900C0" w14:paraId="256C0377" w14:textId="77777777" w:rsidTr="00B900C0">
        <w:tc>
          <w:tcPr>
            <w:tcW w:w="8472" w:type="dxa"/>
            <w:gridSpan w:val="11"/>
            <w:shd w:val="clear" w:color="auto" w:fill="B3B3B3"/>
          </w:tcPr>
          <w:p w14:paraId="3B14BB8E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287980" w:rsidRPr="00B900C0" w14:paraId="299807DA" w14:textId="77777777" w:rsidTr="00B900C0">
        <w:tc>
          <w:tcPr>
            <w:tcW w:w="534" w:type="dxa"/>
            <w:shd w:val="clear" w:color="auto" w:fill="E6E6E6"/>
            <w:vAlign w:val="center"/>
          </w:tcPr>
          <w:p w14:paraId="3BCDADA5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5C8B5C5F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696382A6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14:paraId="16FAC5F4" w14:textId="77777777" w:rsidTr="00B900C0">
        <w:tc>
          <w:tcPr>
            <w:tcW w:w="534" w:type="dxa"/>
          </w:tcPr>
          <w:p w14:paraId="4871FF1A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5854582B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6C74DA7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14:paraId="2FE79C99" w14:textId="77777777" w:rsidTr="00B900C0">
        <w:tc>
          <w:tcPr>
            <w:tcW w:w="534" w:type="dxa"/>
          </w:tcPr>
          <w:p w14:paraId="2D88E3A7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7792587A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44594638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14:paraId="156FCD52" w14:textId="77777777" w:rsidTr="00B900C0">
        <w:tc>
          <w:tcPr>
            <w:tcW w:w="534" w:type="dxa"/>
            <w:vAlign w:val="center"/>
          </w:tcPr>
          <w:p w14:paraId="636F73A5" w14:textId="77777777"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45B46785" w14:textId="77777777"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34F42658" w14:textId="77777777"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14:paraId="7CE7E8B4" w14:textId="77777777" w:rsidTr="00B900C0">
        <w:tc>
          <w:tcPr>
            <w:tcW w:w="8472" w:type="dxa"/>
            <w:gridSpan w:val="11"/>
            <w:shd w:val="clear" w:color="auto" w:fill="B3B3B3"/>
          </w:tcPr>
          <w:p w14:paraId="7D2483F9" w14:textId="77777777"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14:paraId="2B9058CD" w14:textId="77777777" w:rsidTr="00B900C0">
        <w:tc>
          <w:tcPr>
            <w:tcW w:w="2802" w:type="dxa"/>
            <w:gridSpan w:val="5"/>
            <w:shd w:val="clear" w:color="auto" w:fill="E6E6E6"/>
            <w:vAlign w:val="center"/>
          </w:tcPr>
          <w:p w14:paraId="67D74E54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49E4DFFB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6C717680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57DBEFEE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14:paraId="087A21DC" w14:textId="77777777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5BAB740E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5B903725" w14:textId="77777777"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46A05C29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10FC62F2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3D6C8D6B" w14:textId="77777777"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107729B0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0719C2F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318197CF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3A9A6C8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E70248B" w14:textId="77777777" w:rsidR="004B665C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1F36B2D4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0EB9D562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6870108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43F5D4F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DEB6B87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B88ECFD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EF882AC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14:paraId="73224027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A3BBC5D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0B5F242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F1BA9D7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34F6B1A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8CCC805" w14:textId="77777777"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2B6E9D4D" w14:textId="77777777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04041E4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2D0ADC1E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4AB3F92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8B28142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431583D0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6332E007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D956B8A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84B5B6E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DFF840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E798837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76B8750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14:paraId="1F5303F2" w14:textId="77777777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1C94FD3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3081EF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999480B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86DA510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1623333" w14:textId="77777777"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14:paraId="60E24DC1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4ECB1B47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14:paraId="4714866E" w14:textId="77777777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64CDD295" w14:textId="77777777"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A761D9" w:rsidRPr="00B900C0" w14:paraId="3E96AB7E" w14:textId="77777777" w:rsidTr="00B900C0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7975FDCD" w14:textId="77777777"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14:paraId="1E972620" w14:textId="77777777" w:rsidTr="00B900C0">
        <w:tc>
          <w:tcPr>
            <w:tcW w:w="8472" w:type="dxa"/>
            <w:gridSpan w:val="11"/>
            <w:shd w:val="clear" w:color="auto" w:fill="auto"/>
          </w:tcPr>
          <w:p w14:paraId="353DCABB" w14:textId="77777777"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14:paraId="0361BDAF" w14:textId="77777777" w:rsidTr="00B900C0">
        <w:tc>
          <w:tcPr>
            <w:tcW w:w="8472" w:type="dxa"/>
            <w:gridSpan w:val="11"/>
            <w:shd w:val="clear" w:color="auto" w:fill="B3B3B3"/>
          </w:tcPr>
          <w:p w14:paraId="279E6A53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14:paraId="62DED0D5" w14:textId="77777777" w:rsidTr="00B900C0">
        <w:tc>
          <w:tcPr>
            <w:tcW w:w="8472" w:type="dxa"/>
            <w:gridSpan w:val="11"/>
            <w:shd w:val="clear" w:color="auto" w:fill="auto"/>
          </w:tcPr>
          <w:p w14:paraId="57B699A5" w14:textId="77777777"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3313C31" w14:textId="77777777"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14:paraId="710C6C05" w14:textId="77777777" w:rsidTr="00B900C0">
        <w:tc>
          <w:tcPr>
            <w:tcW w:w="8472" w:type="dxa"/>
            <w:gridSpan w:val="11"/>
            <w:shd w:val="clear" w:color="auto" w:fill="B3B3B3"/>
          </w:tcPr>
          <w:p w14:paraId="18FE5B97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14:paraId="12AEAB87" w14:textId="77777777" w:rsidTr="00B900C0">
        <w:tc>
          <w:tcPr>
            <w:tcW w:w="8472" w:type="dxa"/>
            <w:gridSpan w:val="11"/>
          </w:tcPr>
          <w:p w14:paraId="0498F68E" w14:textId="77777777"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B374713" w14:textId="77777777"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14:paraId="0C8107FE" w14:textId="77777777" w:rsidTr="00B900C0">
        <w:tc>
          <w:tcPr>
            <w:tcW w:w="8472" w:type="dxa"/>
            <w:gridSpan w:val="11"/>
            <w:shd w:val="clear" w:color="auto" w:fill="B3B3B3"/>
          </w:tcPr>
          <w:p w14:paraId="51F704D4" w14:textId="77777777"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14:paraId="79A53F77" w14:textId="77777777" w:rsidTr="00B900C0">
        <w:tc>
          <w:tcPr>
            <w:tcW w:w="8472" w:type="dxa"/>
            <w:gridSpan w:val="11"/>
          </w:tcPr>
          <w:p w14:paraId="4D1C5FFB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49B0FAD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BB5447A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410D3FC" w14:textId="77777777"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14:paraId="24A15852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CC5F93C" w14:textId="77777777"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1F75C86" w14:textId="77777777"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14:paraId="0D6C7DD9" w14:textId="77777777" w:rsidTr="00B900C0">
        <w:tc>
          <w:tcPr>
            <w:tcW w:w="8472" w:type="dxa"/>
            <w:gridSpan w:val="11"/>
            <w:shd w:val="clear" w:color="auto" w:fill="B3B3B3"/>
          </w:tcPr>
          <w:p w14:paraId="5380C0AD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14:paraId="5FFBCED8" w14:textId="77777777" w:rsidTr="00B900C0">
        <w:tc>
          <w:tcPr>
            <w:tcW w:w="1242" w:type="dxa"/>
            <w:gridSpan w:val="2"/>
            <w:shd w:val="clear" w:color="auto" w:fill="E6E6E6"/>
            <w:vAlign w:val="center"/>
          </w:tcPr>
          <w:p w14:paraId="1624AEDF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18556DF7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2068651D" w14:textId="77777777"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14:paraId="594E0CF7" w14:textId="77777777" w:rsidTr="00B900C0">
        <w:tc>
          <w:tcPr>
            <w:tcW w:w="1242" w:type="dxa"/>
            <w:gridSpan w:val="2"/>
            <w:shd w:val="clear" w:color="auto" w:fill="FFFFFF"/>
          </w:tcPr>
          <w:p w14:paraId="5A3B0EFB" w14:textId="77777777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26BA9D36" w14:textId="77777777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602DD4EA" w14:textId="77777777"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4627474B" w14:textId="68674169" w:rsidR="003A7E60" w:rsidRPr="004B5195" w:rsidRDefault="003A7E60" w:rsidP="003A7E60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14:paraId="153CA37E" w14:textId="77777777" w:rsidTr="00B900C0">
        <w:tc>
          <w:tcPr>
            <w:tcW w:w="8472" w:type="dxa"/>
            <w:gridSpan w:val="3"/>
            <w:shd w:val="clear" w:color="auto" w:fill="B3B3B3"/>
            <w:vAlign w:val="center"/>
          </w:tcPr>
          <w:p w14:paraId="6BE6EDC6" w14:textId="299E69AA"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 w:rsidR="004B5195">
              <w:rPr>
                <w:b/>
                <w:sz w:val="18"/>
                <w:szCs w:val="18"/>
                <w:lang w:val="es-ES"/>
              </w:rPr>
              <w:t xml:space="preserve"> UC-001</w:t>
            </w:r>
          </w:p>
        </w:tc>
      </w:tr>
      <w:tr w:rsidR="001E748C" w:rsidRPr="00AF36C5" w14:paraId="3600D12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5258D53D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34F97567" w14:textId="77777777"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6119CE00" w14:textId="77777777"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1199BD6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5865C33A" w14:textId="77777777"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52FF6907" w14:textId="77777777"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2B6D0D08" w14:textId="77777777"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5204F06A" w14:textId="20B7ECBF" w:rsidR="001E748C" w:rsidRDefault="001E748C" w:rsidP="00F10C00">
      <w:pPr>
        <w:rPr>
          <w:lang w:val="es-ES"/>
        </w:rPr>
      </w:pPr>
    </w:p>
    <w:p w14:paraId="4B022C62" w14:textId="2D6D9301" w:rsidR="004B5195" w:rsidRDefault="004B5195" w:rsidP="00F10C00">
      <w:pPr>
        <w:rPr>
          <w:lang w:val="es-ES"/>
        </w:rPr>
      </w:pPr>
    </w:p>
    <w:p w14:paraId="5FAD5A50" w14:textId="186E9DCF" w:rsidR="004B5195" w:rsidRDefault="004B5195" w:rsidP="00F10C00">
      <w:pPr>
        <w:rPr>
          <w:lang w:val="es-ES"/>
        </w:rPr>
      </w:pPr>
    </w:p>
    <w:p w14:paraId="75C6FCBD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43B221B4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6DDAC8A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7D51BC4F" w14:textId="08A3BA8D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</w:p>
        </w:tc>
      </w:tr>
      <w:tr w:rsidR="004B5195" w:rsidRPr="00B900C0" w14:paraId="25D2C8C3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3C3CBBC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296BC0DE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1B1613D" w14:textId="77777777" w:rsidTr="0001746C">
        <w:tc>
          <w:tcPr>
            <w:tcW w:w="2093" w:type="dxa"/>
            <w:gridSpan w:val="4"/>
            <w:shd w:val="clear" w:color="auto" w:fill="auto"/>
          </w:tcPr>
          <w:p w14:paraId="226C989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B2691B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79FA5A8" w14:textId="77777777" w:rsidTr="0001746C">
        <w:tc>
          <w:tcPr>
            <w:tcW w:w="2093" w:type="dxa"/>
            <w:gridSpan w:val="4"/>
            <w:shd w:val="clear" w:color="auto" w:fill="auto"/>
          </w:tcPr>
          <w:p w14:paraId="1CEC44B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F15EFDC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D564D94" w14:textId="77777777" w:rsidTr="0001746C">
        <w:tc>
          <w:tcPr>
            <w:tcW w:w="2093" w:type="dxa"/>
            <w:gridSpan w:val="4"/>
            <w:shd w:val="clear" w:color="auto" w:fill="auto"/>
          </w:tcPr>
          <w:p w14:paraId="42A31CF6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69AD7D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41474E4" w14:textId="77777777" w:rsidTr="0001746C">
        <w:tc>
          <w:tcPr>
            <w:tcW w:w="8472" w:type="dxa"/>
            <w:gridSpan w:val="11"/>
            <w:shd w:val="clear" w:color="auto" w:fill="B3B3B3"/>
          </w:tcPr>
          <w:p w14:paraId="72EB331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4D57EB09" w14:textId="77777777" w:rsidTr="0001746C">
        <w:tc>
          <w:tcPr>
            <w:tcW w:w="8472" w:type="dxa"/>
            <w:gridSpan w:val="11"/>
            <w:shd w:val="clear" w:color="auto" w:fill="auto"/>
          </w:tcPr>
          <w:p w14:paraId="5FD51FD3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E32C90F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4FA7585A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40E0A70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057409C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2B0AB3D3" w14:textId="77777777" w:rsidTr="0001746C">
        <w:tc>
          <w:tcPr>
            <w:tcW w:w="4236" w:type="dxa"/>
            <w:gridSpan w:val="7"/>
            <w:shd w:val="clear" w:color="auto" w:fill="FFFFFF"/>
          </w:tcPr>
          <w:p w14:paraId="61F55EB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1D3F938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388B9A0" w14:textId="77777777" w:rsidTr="0001746C">
        <w:tc>
          <w:tcPr>
            <w:tcW w:w="4236" w:type="dxa"/>
            <w:gridSpan w:val="7"/>
            <w:shd w:val="clear" w:color="auto" w:fill="B3B3B3"/>
          </w:tcPr>
          <w:p w14:paraId="54A1781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5188433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769A84C8" w14:textId="77777777" w:rsidTr="0001746C">
        <w:tc>
          <w:tcPr>
            <w:tcW w:w="4236" w:type="dxa"/>
            <w:gridSpan w:val="7"/>
          </w:tcPr>
          <w:p w14:paraId="5F4624FC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2105CD1D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AB31BEC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20E4F62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0AC3F5A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60EE0C71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6442FEE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793AD44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27EE1F2" w14:textId="77777777" w:rsidTr="0001746C">
        <w:tc>
          <w:tcPr>
            <w:tcW w:w="8472" w:type="dxa"/>
            <w:gridSpan w:val="11"/>
            <w:shd w:val="clear" w:color="auto" w:fill="B3B3B3"/>
          </w:tcPr>
          <w:p w14:paraId="27603FD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333BA27A" w14:textId="77777777" w:rsidTr="0001746C">
        <w:tc>
          <w:tcPr>
            <w:tcW w:w="534" w:type="dxa"/>
            <w:shd w:val="clear" w:color="auto" w:fill="E6E6E6"/>
            <w:vAlign w:val="center"/>
          </w:tcPr>
          <w:p w14:paraId="48AEC08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731CDD0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355905A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767C1A85" w14:textId="77777777" w:rsidTr="0001746C">
        <w:tc>
          <w:tcPr>
            <w:tcW w:w="534" w:type="dxa"/>
          </w:tcPr>
          <w:p w14:paraId="11D4F9F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3287265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05D5CF3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B7FC0C9" w14:textId="77777777" w:rsidTr="0001746C">
        <w:tc>
          <w:tcPr>
            <w:tcW w:w="534" w:type="dxa"/>
          </w:tcPr>
          <w:p w14:paraId="1212457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61FFEED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279F38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DC9CA89" w14:textId="77777777" w:rsidTr="0001746C">
        <w:tc>
          <w:tcPr>
            <w:tcW w:w="534" w:type="dxa"/>
            <w:vAlign w:val="center"/>
          </w:tcPr>
          <w:p w14:paraId="3F138A7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6BB451A5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7FAD1349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0D33953F" w14:textId="77777777" w:rsidTr="0001746C">
        <w:tc>
          <w:tcPr>
            <w:tcW w:w="8472" w:type="dxa"/>
            <w:gridSpan w:val="11"/>
            <w:shd w:val="clear" w:color="auto" w:fill="B3B3B3"/>
          </w:tcPr>
          <w:p w14:paraId="316BBCB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2DED445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0EF1406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58411AF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54B55F1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4D0E910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14B762DB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79823846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13B5D423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4197FC2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7EB27D2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20771D9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12128A9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A58311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4602EC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8EF3F9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D675FA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1CD040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87BE508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021AF3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74C9AD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0DC0DB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507958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F011B2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6952729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40E6EC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8BB858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CFF6F3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E59F6D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C5F142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47713C3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30C278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645686B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67B1EA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C53D66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7549F7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C5B7931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73E172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40A070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FBD9B8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8042BB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30CC7D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F8CB61C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C4530D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56F21A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36B38C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36DB86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34740C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8DCD267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6433234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5FA43368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6A80861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0AA8835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395518F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7516C192" w14:textId="77777777" w:rsidTr="0001746C">
        <w:tc>
          <w:tcPr>
            <w:tcW w:w="8472" w:type="dxa"/>
            <w:gridSpan w:val="11"/>
            <w:shd w:val="clear" w:color="auto" w:fill="auto"/>
          </w:tcPr>
          <w:p w14:paraId="793804A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C2C7D2B" w14:textId="77777777" w:rsidTr="0001746C">
        <w:tc>
          <w:tcPr>
            <w:tcW w:w="8472" w:type="dxa"/>
            <w:gridSpan w:val="11"/>
            <w:shd w:val="clear" w:color="auto" w:fill="B3B3B3"/>
          </w:tcPr>
          <w:p w14:paraId="050CEEA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519824C4" w14:textId="77777777" w:rsidTr="0001746C">
        <w:tc>
          <w:tcPr>
            <w:tcW w:w="8472" w:type="dxa"/>
            <w:gridSpan w:val="11"/>
            <w:shd w:val="clear" w:color="auto" w:fill="auto"/>
          </w:tcPr>
          <w:p w14:paraId="31CAC82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B6DE28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7E6A5F13" w14:textId="77777777" w:rsidTr="0001746C">
        <w:tc>
          <w:tcPr>
            <w:tcW w:w="8472" w:type="dxa"/>
            <w:gridSpan w:val="11"/>
            <w:shd w:val="clear" w:color="auto" w:fill="B3B3B3"/>
          </w:tcPr>
          <w:p w14:paraId="54C7573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3B5EEBBC" w14:textId="77777777" w:rsidTr="0001746C">
        <w:tc>
          <w:tcPr>
            <w:tcW w:w="8472" w:type="dxa"/>
            <w:gridSpan w:val="11"/>
          </w:tcPr>
          <w:p w14:paraId="51CE6AA4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6DDF077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2EBE388" w14:textId="77777777" w:rsidTr="0001746C">
        <w:tc>
          <w:tcPr>
            <w:tcW w:w="8472" w:type="dxa"/>
            <w:gridSpan w:val="11"/>
            <w:shd w:val="clear" w:color="auto" w:fill="B3B3B3"/>
          </w:tcPr>
          <w:p w14:paraId="4386515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7C7F0167" w14:textId="77777777" w:rsidTr="0001746C">
        <w:tc>
          <w:tcPr>
            <w:tcW w:w="8472" w:type="dxa"/>
            <w:gridSpan w:val="11"/>
          </w:tcPr>
          <w:p w14:paraId="7E84993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FF6D7C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BBFDBD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A624B1C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77E83009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187B25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DD0C0B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6C59E4AF" w14:textId="77777777" w:rsidTr="0001746C">
        <w:tc>
          <w:tcPr>
            <w:tcW w:w="8472" w:type="dxa"/>
            <w:gridSpan w:val="11"/>
            <w:shd w:val="clear" w:color="auto" w:fill="B3B3B3"/>
          </w:tcPr>
          <w:p w14:paraId="2F65B83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6A77BCCD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4FA6F65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5344A59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0B91911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6263CB1B" w14:textId="77777777" w:rsidTr="0001746C">
        <w:tc>
          <w:tcPr>
            <w:tcW w:w="1242" w:type="dxa"/>
            <w:gridSpan w:val="2"/>
            <w:shd w:val="clear" w:color="auto" w:fill="FFFFFF"/>
          </w:tcPr>
          <w:p w14:paraId="0E92ED1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359DBB4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7F25A62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2973B9C7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519A0660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57AAE181" w14:textId="696442BC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2</w:t>
            </w:r>
          </w:p>
        </w:tc>
      </w:tr>
      <w:tr w:rsidR="004B5195" w:rsidRPr="00AF36C5" w14:paraId="14FEA804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CF37C06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3E9C247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9CEFE4C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40C7C0DC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880656B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40BF63AE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095FF1B1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6A8D381" w14:textId="42450107" w:rsidR="004B5195" w:rsidRDefault="004B5195" w:rsidP="00F10C00">
      <w:pPr>
        <w:rPr>
          <w:lang w:val="es-ES"/>
        </w:rPr>
      </w:pPr>
    </w:p>
    <w:p w14:paraId="6C454F5E" w14:textId="3A02C395" w:rsidR="004B5195" w:rsidRDefault="004B5195" w:rsidP="00F10C00">
      <w:pPr>
        <w:rPr>
          <w:lang w:val="es-ES"/>
        </w:rPr>
      </w:pPr>
    </w:p>
    <w:p w14:paraId="1715FD7A" w14:textId="41A9FCB3" w:rsidR="004B5195" w:rsidRDefault="004B5195" w:rsidP="00F10C00">
      <w:pPr>
        <w:rPr>
          <w:lang w:val="es-ES"/>
        </w:rPr>
      </w:pPr>
    </w:p>
    <w:p w14:paraId="31502E87" w14:textId="6C15C02A" w:rsidR="004B5195" w:rsidRDefault="004B5195" w:rsidP="00F10C00">
      <w:pPr>
        <w:rPr>
          <w:lang w:val="es-ES"/>
        </w:rPr>
      </w:pPr>
    </w:p>
    <w:p w14:paraId="79028C07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485570A1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71C2D4E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5A6DFB7A" w14:textId="14153BF5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3</w:t>
            </w:r>
          </w:p>
        </w:tc>
      </w:tr>
      <w:tr w:rsidR="004B5195" w:rsidRPr="00B900C0" w14:paraId="213E6E91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10CEAD4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3D94524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2718645" w14:textId="77777777" w:rsidTr="0001746C">
        <w:tc>
          <w:tcPr>
            <w:tcW w:w="2093" w:type="dxa"/>
            <w:gridSpan w:val="4"/>
            <w:shd w:val="clear" w:color="auto" w:fill="auto"/>
          </w:tcPr>
          <w:p w14:paraId="7324672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695F8A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FAE65C5" w14:textId="77777777" w:rsidTr="0001746C">
        <w:tc>
          <w:tcPr>
            <w:tcW w:w="2093" w:type="dxa"/>
            <w:gridSpan w:val="4"/>
            <w:shd w:val="clear" w:color="auto" w:fill="auto"/>
          </w:tcPr>
          <w:p w14:paraId="6838F036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6B643E14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BADF10B" w14:textId="77777777" w:rsidTr="0001746C">
        <w:tc>
          <w:tcPr>
            <w:tcW w:w="2093" w:type="dxa"/>
            <w:gridSpan w:val="4"/>
            <w:shd w:val="clear" w:color="auto" w:fill="auto"/>
          </w:tcPr>
          <w:p w14:paraId="608334F8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493F86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DD567E0" w14:textId="77777777" w:rsidTr="0001746C">
        <w:tc>
          <w:tcPr>
            <w:tcW w:w="8472" w:type="dxa"/>
            <w:gridSpan w:val="11"/>
            <w:shd w:val="clear" w:color="auto" w:fill="B3B3B3"/>
          </w:tcPr>
          <w:p w14:paraId="3B051A7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23B70091" w14:textId="77777777" w:rsidTr="0001746C">
        <w:tc>
          <w:tcPr>
            <w:tcW w:w="8472" w:type="dxa"/>
            <w:gridSpan w:val="11"/>
            <w:shd w:val="clear" w:color="auto" w:fill="auto"/>
          </w:tcPr>
          <w:p w14:paraId="0EFEE700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63F0B0AE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4E7534F7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3E9D901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3DADC54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5475F7BA" w14:textId="77777777" w:rsidTr="0001746C">
        <w:tc>
          <w:tcPr>
            <w:tcW w:w="4236" w:type="dxa"/>
            <w:gridSpan w:val="7"/>
            <w:shd w:val="clear" w:color="auto" w:fill="FFFFFF"/>
          </w:tcPr>
          <w:p w14:paraId="017DC63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lastRenderedPageBreak/>
              <w:t>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512A07B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D04DEA4" w14:textId="77777777" w:rsidTr="0001746C">
        <w:tc>
          <w:tcPr>
            <w:tcW w:w="4236" w:type="dxa"/>
            <w:gridSpan w:val="7"/>
            <w:shd w:val="clear" w:color="auto" w:fill="B3B3B3"/>
          </w:tcPr>
          <w:p w14:paraId="4CAD8B7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8CD09F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1ED45566" w14:textId="77777777" w:rsidTr="0001746C">
        <w:tc>
          <w:tcPr>
            <w:tcW w:w="4236" w:type="dxa"/>
            <w:gridSpan w:val="7"/>
          </w:tcPr>
          <w:p w14:paraId="2EDE081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16E9B513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09F0C32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52DCE61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7F732D5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0CC52CAE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70A3867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4C69AAA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462DD54" w14:textId="77777777" w:rsidTr="0001746C">
        <w:tc>
          <w:tcPr>
            <w:tcW w:w="8472" w:type="dxa"/>
            <w:gridSpan w:val="11"/>
            <w:shd w:val="clear" w:color="auto" w:fill="B3B3B3"/>
          </w:tcPr>
          <w:p w14:paraId="034FB86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04895FF0" w14:textId="77777777" w:rsidTr="0001746C">
        <w:tc>
          <w:tcPr>
            <w:tcW w:w="534" w:type="dxa"/>
            <w:shd w:val="clear" w:color="auto" w:fill="E6E6E6"/>
            <w:vAlign w:val="center"/>
          </w:tcPr>
          <w:p w14:paraId="7FD1AE0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2A0EB44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1126474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33476CB7" w14:textId="77777777" w:rsidTr="0001746C">
        <w:tc>
          <w:tcPr>
            <w:tcW w:w="534" w:type="dxa"/>
          </w:tcPr>
          <w:p w14:paraId="2532384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12A6D21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24D5A5D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4D74D70" w14:textId="77777777" w:rsidTr="0001746C">
        <w:tc>
          <w:tcPr>
            <w:tcW w:w="534" w:type="dxa"/>
          </w:tcPr>
          <w:p w14:paraId="562272E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029E301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09A833C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742776F" w14:textId="77777777" w:rsidTr="0001746C">
        <w:tc>
          <w:tcPr>
            <w:tcW w:w="534" w:type="dxa"/>
            <w:vAlign w:val="center"/>
          </w:tcPr>
          <w:p w14:paraId="22C27AA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19E71884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51A44D9E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02E83BAF" w14:textId="77777777" w:rsidTr="0001746C">
        <w:tc>
          <w:tcPr>
            <w:tcW w:w="8472" w:type="dxa"/>
            <w:gridSpan w:val="11"/>
            <w:shd w:val="clear" w:color="auto" w:fill="B3B3B3"/>
          </w:tcPr>
          <w:p w14:paraId="3BECB4F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8AC4ED7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2246600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00DE898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744F6F4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266D42E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071BFC38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15596D6B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22C75726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546705E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0F5A322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1241F33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F111F7D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7A79A2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53D1B1A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E98DAD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911148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F4E048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68B908E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EF1D3D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E58488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BE42F9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C01F90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2BBB7E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76D72AE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3357DC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6277EE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43D547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FDF2C0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FA9FD7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7959556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7CD55CB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2053D59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B34EEE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8BEA60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4F35F2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8DE4C5F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08ED2F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241307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9EC348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5A89BF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0758E3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451E896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324914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CE7516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12A9DC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AF2DDF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2391E7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7FBB1B3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45548EE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52A99CF7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6DDD022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6C73350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4FF78C1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74F5A258" w14:textId="77777777" w:rsidTr="0001746C">
        <w:tc>
          <w:tcPr>
            <w:tcW w:w="8472" w:type="dxa"/>
            <w:gridSpan w:val="11"/>
            <w:shd w:val="clear" w:color="auto" w:fill="auto"/>
          </w:tcPr>
          <w:p w14:paraId="03086AC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F5E82FD" w14:textId="77777777" w:rsidTr="0001746C">
        <w:tc>
          <w:tcPr>
            <w:tcW w:w="8472" w:type="dxa"/>
            <w:gridSpan w:val="11"/>
            <w:shd w:val="clear" w:color="auto" w:fill="B3B3B3"/>
          </w:tcPr>
          <w:p w14:paraId="0E61F77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47682C9F" w14:textId="77777777" w:rsidTr="0001746C">
        <w:tc>
          <w:tcPr>
            <w:tcW w:w="8472" w:type="dxa"/>
            <w:gridSpan w:val="11"/>
            <w:shd w:val="clear" w:color="auto" w:fill="auto"/>
          </w:tcPr>
          <w:p w14:paraId="47D4150D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2E38783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34E45C35" w14:textId="77777777" w:rsidTr="0001746C">
        <w:tc>
          <w:tcPr>
            <w:tcW w:w="8472" w:type="dxa"/>
            <w:gridSpan w:val="11"/>
            <w:shd w:val="clear" w:color="auto" w:fill="B3B3B3"/>
          </w:tcPr>
          <w:p w14:paraId="02849F6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7D1FC989" w14:textId="77777777" w:rsidTr="0001746C">
        <w:tc>
          <w:tcPr>
            <w:tcW w:w="8472" w:type="dxa"/>
            <w:gridSpan w:val="11"/>
          </w:tcPr>
          <w:p w14:paraId="37B227A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8A85709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B14D19B" w14:textId="77777777" w:rsidTr="0001746C">
        <w:tc>
          <w:tcPr>
            <w:tcW w:w="8472" w:type="dxa"/>
            <w:gridSpan w:val="11"/>
            <w:shd w:val="clear" w:color="auto" w:fill="B3B3B3"/>
          </w:tcPr>
          <w:p w14:paraId="478381B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051418BF" w14:textId="77777777" w:rsidTr="0001746C">
        <w:tc>
          <w:tcPr>
            <w:tcW w:w="8472" w:type="dxa"/>
            <w:gridSpan w:val="11"/>
          </w:tcPr>
          <w:p w14:paraId="08B9E5A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EABEFF0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520B3D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29FF6ED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5DD0C84C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DA10286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4EA8C46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58A751C1" w14:textId="77777777" w:rsidTr="0001746C">
        <w:tc>
          <w:tcPr>
            <w:tcW w:w="8472" w:type="dxa"/>
            <w:gridSpan w:val="11"/>
            <w:shd w:val="clear" w:color="auto" w:fill="B3B3B3"/>
          </w:tcPr>
          <w:p w14:paraId="6F061D8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03E7B383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25F83C3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3F2BFC4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1579FCE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78A329B3" w14:textId="77777777" w:rsidTr="0001746C">
        <w:tc>
          <w:tcPr>
            <w:tcW w:w="1242" w:type="dxa"/>
            <w:gridSpan w:val="2"/>
            <w:shd w:val="clear" w:color="auto" w:fill="FFFFFF"/>
          </w:tcPr>
          <w:p w14:paraId="6ADE65A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70EEB94B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1147556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2683B276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4220A85C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25622B37" w14:textId="48201452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3</w:t>
            </w:r>
          </w:p>
        </w:tc>
      </w:tr>
      <w:tr w:rsidR="004B5195" w:rsidRPr="00AF36C5" w14:paraId="3A95AFED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9E7A0EB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lastRenderedPageBreak/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6154CDC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A326692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3DD7AF84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B8AFC7A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3E04A4F2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53389C79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97A0445" w14:textId="23C2D844" w:rsidR="004B5195" w:rsidRDefault="004B5195" w:rsidP="00F10C00">
      <w:pPr>
        <w:rPr>
          <w:lang w:val="es-ES"/>
        </w:rPr>
      </w:pPr>
    </w:p>
    <w:p w14:paraId="04EF7D14" w14:textId="729E099B" w:rsidR="004B5195" w:rsidRDefault="004B5195" w:rsidP="00F10C00">
      <w:pPr>
        <w:rPr>
          <w:lang w:val="es-ES"/>
        </w:rPr>
      </w:pPr>
    </w:p>
    <w:p w14:paraId="33E378FE" w14:textId="38A58184" w:rsidR="004B5195" w:rsidRDefault="004B5195" w:rsidP="00F10C00">
      <w:pPr>
        <w:rPr>
          <w:lang w:val="es-ES"/>
        </w:rPr>
      </w:pPr>
    </w:p>
    <w:p w14:paraId="4066653E" w14:textId="3346CF85" w:rsidR="004B5195" w:rsidRDefault="004B5195" w:rsidP="00F10C00">
      <w:pPr>
        <w:rPr>
          <w:lang w:val="es-ES"/>
        </w:rPr>
      </w:pPr>
    </w:p>
    <w:p w14:paraId="4BE6786C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6DAD6566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63A69E9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0A1F4BD8" w14:textId="6B2A149F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</w:p>
        </w:tc>
      </w:tr>
      <w:tr w:rsidR="004B5195" w:rsidRPr="00B900C0" w14:paraId="75A7478D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3017E248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1F50B11C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1033148" w14:textId="77777777" w:rsidTr="0001746C">
        <w:tc>
          <w:tcPr>
            <w:tcW w:w="2093" w:type="dxa"/>
            <w:gridSpan w:val="4"/>
            <w:shd w:val="clear" w:color="auto" w:fill="auto"/>
          </w:tcPr>
          <w:p w14:paraId="2D70D7E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D1746C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4CA1CEB" w14:textId="77777777" w:rsidTr="0001746C">
        <w:tc>
          <w:tcPr>
            <w:tcW w:w="2093" w:type="dxa"/>
            <w:gridSpan w:val="4"/>
            <w:shd w:val="clear" w:color="auto" w:fill="auto"/>
          </w:tcPr>
          <w:p w14:paraId="52869410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FEAFBCA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612254B" w14:textId="77777777" w:rsidTr="0001746C">
        <w:tc>
          <w:tcPr>
            <w:tcW w:w="2093" w:type="dxa"/>
            <w:gridSpan w:val="4"/>
            <w:shd w:val="clear" w:color="auto" w:fill="auto"/>
          </w:tcPr>
          <w:p w14:paraId="18C4477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CF6E09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AFE4356" w14:textId="77777777" w:rsidTr="0001746C">
        <w:tc>
          <w:tcPr>
            <w:tcW w:w="8472" w:type="dxa"/>
            <w:gridSpan w:val="11"/>
            <w:shd w:val="clear" w:color="auto" w:fill="B3B3B3"/>
          </w:tcPr>
          <w:p w14:paraId="612D896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5D506773" w14:textId="77777777" w:rsidTr="0001746C">
        <w:tc>
          <w:tcPr>
            <w:tcW w:w="8472" w:type="dxa"/>
            <w:gridSpan w:val="11"/>
            <w:shd w:val="clear" w:color="auto" w:fill="auto"/>
          </w:tcPr>
          <w:p w14:paraId="776A162D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3BE1B7AE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3E5DEA4F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709D8D6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674788F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329F107C" w14:textId="77777777" w:rsidTr="0001746C">
        <w:tc>
          <w:tcPr>
            <w:tcW w:w="4236" w:type="dxa"/>
            <w:gridSpan w:val="7"/>
            <w:shd w:val="clear" w:color="auto" w:fill="FFFFFF"/>
          </w:tcPr>
          <w:p w14:paraId="33F2A13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7E2027AD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C3B0B29" w14:textId="77777777" w:rsidTr="0001746C">
        <w:tc>
          <w:tcPr>
            <w:tcW w:w="4236" w:type="dxa"/>
            <w:gridSpan w:val="7"/>
            <w:shd w:val="clear" w:color="auto" w:fill="B3B3B3"/>
          </w:tcPr>
          <w:p w14:paraId="1B48299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A7100D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3D44A7BA" w14:textId="77777777" w:rsidTr="0001746C">
        <w:tc>
          <w:tcPr>
            <w:tcW w:w="4236" w:type="dxa"/>
            <w:gridSpan w:val="7"/>
          </w:tcPr>
          <w:p w14:paraId="2027D47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330E0E3A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E65EA9A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0DE3708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69618CD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6FB15D0D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06E5FA8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3FC7D13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EFF3EA3" w14:textId="77777777" w:rsidTr="0001746C">
        <w:tc>
          <w:tcPr>
            <w:tcW w:w="8472" w:type="dxa"/>
            <w:gridSpan w:val="11"/>
            <w:shd w:val="clear" w:color="auto" w:fill="B3B3B3"/>
          </w:tcPr>
          <w:p w14:paraId="024BBF8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5BCF5ABA" w14:textId="77777777" w:rsidTr="0001746C">
        <w:tc>
          <w:tcPr>
            <w:tcW w:w="534" w:type="dxa"/>
            <w:shd w:val="clear" w:color="auto" w:fill="E6E6E6"/>
            <w:vAlign w:val="center"/>
          </w:tcPr>
          <w:p w14:paraId="1112CD9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196599D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69CC406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7A127B6E" w14:textId="77777777" w:rsidTr="0001746C">
        <w:tc>
          <w:tcPr>
            <w:tcW w:w="534" w:type="dxa"/>
          </w:tcPr>
          <w:p w14:paraId="3CD86AF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558C2D9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7DBDEBF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8D760C7" w14:textId="77777777" w:rsidTr="0001746C">
        <w:tc>
          <w:tcPr>
            <w:tcW w:w="534" w:type="dxa"/>
          </w:tcPr>
          <w:p w14:paraId="3216325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1896AF9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67DB083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D0946A0" w14:textId="77777777" w:rsidTr="0001746C">
        <w:tc>
          <w:tcPr>
            <w:tcW w:w="534" w:type="dxa"/>
            <w:vAlign w:val="center"/>
          </w:tcPr>
          <w:p w14:paraId="59A8859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311AB147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680FB114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6BA9EB9E" w14:textId="77777777" w:rsidTr="0001746C">
        <w:tc>
          <w:tcPr>
            <w:tcW w:w="8472" w:type="dxa"/>
            <w:gridSpan w:val="11"/>
            <w:shd w:val="clear" w:color="auto" w:fill="B3B3B3"/>
          </w:tcPr>
          <w:p w14:paraId="27E7335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464D58B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70C10A2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38AE660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158D3D3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6672279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41F9F9C0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6B61169A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06ACFB60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353434D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2EDCFBD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6EB5729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94BE91B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2DEF0DF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46F8C1E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033CC0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E2808B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10E2D68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BE89A84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03A8D4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14A6F7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FA2716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5E497F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DA5C7A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047344F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57CC62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ECA4D9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20F4CA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FFCA8B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AE14CA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D3E0BD3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6AE7BA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4ECAEEB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A35BB8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A67EEF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6047CAD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70F740A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1058767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CC4B04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0AA9A5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BEF9E3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295C76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63D6047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6E3714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E7CD1B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585F9B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FC925E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2C04C5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0D6B4DD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4BA33FE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18B23F45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57E5747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BE2DA1F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0931F07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53ECAF39" w14:textId="77777777" w:rsidTr="0001746C">
        <w:tc>
          <w:tcPr>
            <w:tcW w:w="8472" w:type="dxa"/>
            <w:gridSpan w:val="11"/>
            <w:shd w:val="clear" w:color="auto" w:fill="auto"/>
          </w:tcPr>
          <w:p w14:paraId="28D6CFC0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215240A" w14:textId="77777777" w:rsidTr="0001746C">
        <w:tc>
          <w:tcPr>
            <w:tcW w:w="8472" w:type="dxa"/>
            <w:gridSpan w:val="11"/>
            <w:shd w:val="clear" w:color="auto" w:fill="B3B3B3"/>
          </w:tcPr>
          <w:p w14:paraId="3A0AF99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775872F4" w14:textId="77777777" w:rsidTr="0001746C">
        <w:tc>
          <w:tcPr>
            <w:tcW w:w="8472" w:type="dxa"/>
            <w:gridSpan w:val="11"/>
            <w:shd w:val="clear" w:color="auto" w:fill="auto"/>
          </w:tcPr>
          <w:p w14:paraId="101470D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B39E6CE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66F8F8E7" w14:textId="77777777" w:rsidTr="0001746C">
        <w:tc>
          <w:tcPr>
            <w:tcW w:w="8472" w:type="dxa"/>
            <w:gridSpan w:val="11"/>
            <w:shd w:val="clear" w:color="auto" w:fill="B3B3B3"/>
          </w:tcPr>
          <w:p w14:paraId="173F003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REQUERIMIENTOS NO FUNCIONALES ASOCIADOS</w:t>
            </w:r>
          </w:p>
        </w:tc>
      </w:tr>
      <w:tr w:rsidR="004B5195" w:rsidRPr="00B900C0" w14:paraId="5934E3E3" w14:textId="77777777" w:rsidTr="0001746C">
        <w:tc>
          <w:tcPr>
            <w:tcW w:w="8472" w:type="dxa"/>
            <w:gridSpan w:val="11"/>
          </w:tcPr>
          <w:p w14:paraId="7871A076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3A25DA4F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6383BF41" w14:textId="77777777" w:rsidTr="0001746C">
        <w:tc>
          <w:tcPr>
            <w:tcW w:w="8472" w:type="dxa"/>
            <w:gridSpan w:val="11"/>
            <w:shd w:val="clear" w:color="auto" w:fill="B3B3B3"/>
          </w:tcPr>
          <w:p w14:paraId="5D17577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0FE9758D" w14:textId="77777777" w:rsidTr="0001746C">
        <w:tc>
          <w:tcPr>
            <w:tcW w:w="8472" w:type="dxa"/>
            <w:gridSpan w:val="11"/>
          </w:tcPr>
          <w:p w14:paraId="504D1BF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935EC0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4ABBB1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2B34CA8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2349815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5F3D59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655429F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232F87D4" w14:textId="77777777" w:rsidTr="0001746C">
        <w:tc>
          <w:tcPr>
            <w:tcW w:w="8472" w:type="dxa"/>
            <w:gridSpan w:val="11"/>
            <w:shd w:val="clear" w:color="auto" w:fill="B3B3B3"/>
          </w:tcPr>
          <w:p w14:paraId="0A4F670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32B0FEFB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717A8A2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05131EF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4996A12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456A39E1" w14:textId="77777777" w:rsidTr="0001746C">
        <w:tc>
          <w:tcPr>
            <w:tcW w:w="1242" w:type="dxa"/>
            <w:gridSpan w:val="2"/>
            <w:shd w:val="clear" w:color="auto" w:fill="FFFFFF"/>
          </w:tcPr>
          <w:p w14:paraId="4B32A44C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70D5CB8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54EDE4A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173B4AB4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1406FB11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58AD8653" w14:textId="0F1CB735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4</w:t>
            </w:r>
          </w:p>
        </w:tc>
      </w:tr>
      <w:tr w:rsidR="004B5195" w:rsidRPr="00AF36C5" w14:paraId="265434F0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6ADA77A4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5A2CBED2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1A15C07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77DEDCF1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77F9E1A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45E1124A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668783F9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3E93EC8B" w14:textId="4E651197" w:rsidR="004B5195" w:rsidRDefault="004B5195" w:rsidP="00F10C00">
      <w:pPr>
        <w:rPr>
          <w:lang w:val="es-ES"/>
        </w:rPr>
      </w:pPr>
    </w:p>
    <w:p w14:paraId="16609D6F" w14:textId="13845B0E" w:rsidR="004B5195" w:rsidRDefault="004B5195" w:rsidP="00F10C00">
      <w:pPr>
        <w:rPr>
          <w:lang w:val="es-ES"/>
        </w:rPr>
      </w:pPr>
    </w:p>
    <w:p w14:paraId="57A5F69C" w14:textId="14F2A64D" w:rsidR="004B5195" w:rsidRDefault="004B5195" w:rsidP="00F10C00">
      <w:pPr>
        <w:rPr>
          <w:lang w:val="es-ES"/>
        </w:rPr>
      </w:pPr>
    </w:p>
    <w:p w14:paraId="3BE29377" w14:textId="7E401E9C" w:rsidR="004B5195" w:rsidRDefault="004B5195" w:rsidP="00F10C00">
      <w:pPr>
        <w:rPr>
          <w:lang w:val="es-ES"/>
        </w:rPr>
      </w:pPr>
    </w:p>
    <w:p w14:paraId="333A528B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0CF1D0E6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5F7D7124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A6A5954" w14:textId="1A3FCAC6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5</w:t>
            </w:r>
          </w:p>
        </w:tc>
      </w:tr>
      <w:tr w:rsidR="004B5195" w:rsidRPr="00B900C0" w14:paraId="62FE6D9A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33E7B1D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5A9D637C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68BD5EA" w14:textId="77777777" w:rsidTr="0001746C">
        <w:tc>
          <w:tcPr>
            <w:tcW w:w="2093" w:type="dxa"/>
            <w:gridSpan w:val="4"/>
            <w:shd w:val="clear" w:color="auto" w:fill="auto"/>
          </w:tcPr>
          <w:p w14:paraId="55BF99D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27CBDD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1C17B23" w14:textId="77777777" w:rsidTr="0001746C">
        <w:tc>
          <w:tcPr>
            <w:tcW w:w="2093" w:type="dxa"/>
            <w:gridSpan w:val="4"/>
            <w:shd w:val="clear" w:color="auto" w:fill="auto"/>
          </w:tcPr>
          <w:p w14:paraId="6D9A790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A21E7AB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4D3206C" w14:textId="77777777" w:rsidTr="0001746C">
        <w:tc>
          <w:tcPr>
            <w:tcW w:w="2093" w:type="dxa"/>
            <w:gridSpan w:val="4"/>
            <w:shd w:val="clear" w:color="auto" w:fill="auto"/>
          </w:tcPr>
          <w:p w14:paraId="569DDCC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12ADFA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EFC7C85" w14:textId="77777777" w:rsidTr="0001746C">
        <w:tc>
          <w:tcPr>
            <w:tcW w:w="8472" w:type="dxa"/>
            <w:gridSpan w:val="11"/>
            <w:shd w:val="clear" w:color="auto" w:fill="B3B3B3"/>
          </w:tcPr>
          <w:p w14:paraId="128FBAC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1D667651" w14:textId="77777777" w:rsidTr="0001746C">
        <w:tc>
          <w:tcPr>
            <w:tcW w:w="8472" w:type="dxa"/>
            <w:gridSpan w:val="11"/>
            <w:shd w:val="clear" w:color="auto" w:fill="auto"/>
          </w:tcPr>
          <w:p w14:paraId="2741BE34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202A9A19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0B402A9A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7ED5D4F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6C581C3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55E6F91D" w14:textId="77777777" w:rsidTr="0001746C">
        <w:tc>
          <w:tcPr>
            <w:tcW w:w="4236" w:type="dxa"/>
            <w:gridSpan w:val="7"/>
            <w:shd w:val="clear" w:color="auto" w:fill="FFFFFF"/>
          </w:tcPr>
          <w:p w14:paraId="37AF12B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526DB5D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A436663" w14:textId="77777777" w:rsidTr="0001746C">
        <w:tc>
          <w:tcPr>
            <w:tcW w:w="4236" w:type="dxa"/>
            <w:gridSpan w:val="7"/>
            <w:shd w:val="clear" w:color="auto" w:fill="B3B3B3"/>
          </w:tcPr>
          <w:p w14:paraId="18EFA3D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C6DC5A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4A9E2047" w14:textId="77777777" w:rsidTr="0001746C">
        <w:tc>
          <w:tcPr>
            <w:tcW w:w="4236" w:type="dxa"/>
            <w:gridSpan w:val="7"/>
          </w:tcPr>
          <w:p w14:paraId="66BBC6F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4CCC09BB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94DD74E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2F49195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225EC8E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7D267650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2A49843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6161B9EC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7971914" w14:textId="77777777" w:rsidTr="0001746C">
        <w:tc>
          <w:tcPr>
            <w:tcW w:w="8472" w:type="dxa"/>
            <w:gridSpan w:val="11"/>
            <w:shd w:val="clear" w:color="auto" w:fill="B3B3B3"/>
          </w:tcPr>
          <w:p w14:paraId="4795C44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29B3A6AF" w14:textId="77777777" w:rsidTr="0001746C">
        <w:tc>
          <w:tcPr>
            <w:tcW w:w="534" w:type="dxa"/>
            <w:shd w:val="clear" w:color="auto" w:fill="E6E6E6"/>
            <w:vAlign w:val="center"/>
          </w:tcPr>
          <w:p w14:paraId="5AA9ECD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43EF75A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548266E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1ED36EE0" w14:textId="77777777" w:rsidTr="0001746C">
        <w:tc>
          <w:tcPr>
            <w:tcW w:w="534" w:type="dxa"/>
          </w:tcPr>
          <w:p w14:paraId="6C0E427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7A18C69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2387765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CEB0223" w14:textId="77777777" w:rsidTr="0001746C">
        <w:tc>
          <w:tcPr>
            <w:tcW w:w="534" w:type="dxa"/>
          </w:tcPr>
          <w:p w14:paraId="3051529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3ADAC5D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75E5D36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E78B81E" w14:textId="77777777" w:rsidTr="0001746C">
        <w:tc>
          <w:tcPr>
            <w:tcW w:w="534" w:type="dxa"/>
            <w:vAlign w:val="center"/>
          </w:tcPr>
          <w:p w14:paraId="2EBDC0B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4097420A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05CD4264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6529F6BB" w14:textId="77777777" w:rsidTr="0001746C">
        <w:tc>
          <w:tcPr>
            <w:tcW w:w="8472" w:type="dxa"/>
            <w:gridSpan w:val="11"/>
            <w:shd w:val="clear" w:color="auto" w:fill="B3B3B3"/>
          </w:tcPr>
          <w:p w14:paraId="683C1CC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BF1917D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15EB535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7FE9815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3C145BD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74145AF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422661BD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0D673C42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4C7F6D44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4F8FB9D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57DA76A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7305D76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13D4308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580744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3BFA128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3A672A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388684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4316155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2319A4C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6416BF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6D899D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E9260C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098DCB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358012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1657BD6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3F94C7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DF7D05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7017D2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F2AA37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1CF1BA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DDC70E3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3D4C9F3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3F854FC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852921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2BB151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2E249E5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EBF7567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1CE38E2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0D1584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A340A5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97D52B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7DB2FA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9CBA6B3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207CD8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06591F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39D47E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3DB9EC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B68427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441BDE8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74C7137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78D4142F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391F177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44F9652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7B1734C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7DD8A1F7" w14:textId="77777777" w:rsidTr="0001746C">
        <w:tc>
          <w:tcPr>
            <w:tcW w:w="8472" w:type="dxa"/>
            <w:gridSpan w:val="11"/>
            <w:shd w:val="clear" w:color="auto" w:fill="auto"/>
          </w:tcPr>
          <w:p w14:paraId="3C46A94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5EF2080" w14:textId="77777777" w:rsidTr="0001746C">
        <w:tc>
          <w:tcPr>
            <w:tcW w:w="8472" w:type="dxa"/>
            <w:gridSpan w:val="11"/>
            <w:shd w:val="clear" w:color="auto" w:fill="B3B3B3"/>
          </w:tcPr>
          <w:p w14:paraId="7ACA822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3287EAD2" w14:textId="77777777" w:rsidTr="0001746C">
        <w:tc>
          <w:tcPr>
            <w:tcW w:w="8472" w:type="dxa"/>
            <w:gridSpan w:val="11"/>
            <w:shd w:val="clear" w:color="auto" w:fill="auto"/>
          </w:tcPr>
          <w:p w14:paraId="01BEB9B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CE7C54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264C08A8" w14:textId="77777777" w:rsidTr="0001746C">
        <w:tc>
          <w:tcPr>
            <w:tcW w:w="8472" w:type="dxa"/>
            <w:gridSpan w:val="11"/>
            <w:shd w:val="clear" w:color="auto" w:fill="B3B3B3"/>
          </w:tcPr>
          <w:p w14:paraId="2348435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57B34120" w14:textId="77777777" w:rsidTr="0001746C">
        <w:tc>
          <w:tcPr>
            <w:tcW w:w="8472" w:type="dxa"/>
            <w:gridSpan w:val="11"/>
          </w:tcPr>
          <w:p w14:paraId="4DF4DF06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61CBE09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42085229" w14:textId="77777777" w:rsidTr="0001746C">
        <w:tc>
          <w:tcPr>
            <w:tcW w:w="8472" w:type="dxa"/>
            <w:gridSpan w:val="11"/>
            <w:shd w:val="clear" w:color="auto" w:fill="B3B3B3"/>
          </w:tcPr>
          <w:p w14:paraId="12D64B0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4A125659" w14:textId="77777777" w:rsidTr="0001746C">
        <w:tc>
          <w:tcPr>
            <w:tcW w:w="8472" w:type="dxa"/>
            <w:gridSpan w:val="11"/>
          </w:tcPr>
          <w:p w14:paraId="5444BED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C5A370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BFE5AE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7F2AC9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43D3A75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9C7C54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FE89E6B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31BA29BF" w14:textId="77777777" w:rsidTr="0001746C">
        <w:tc>
          <w:tcPr>
            <w:tcW w:w="8472" w:type="dxa"/>
            <w:gridSpan w:val="11"/>
            <w:shd w:val="clear" w:color="auto" w:fill="B3B3B3"/>
          </w:tcPr>
          <w:p w14:paraId="3C87685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5A64E109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4DE045F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2FE852A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7EB755D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619AB2D1" w14:textId="77777777" w:rsidTr="0001746C">
        <w:tc>
          <w:tcPr>
            <w:tcW w:w="1242" w:type="dxa"/>
            <w:gridSpan w:val="2"/>
            <w:shd w:val="clear" w:color="auto" w:fill="FFFFFF"/>
          </w:tcPr>
          <w:p w14:paraId="6B19FE7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5F451B0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792A2A0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06CAF457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7C5CDB27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330C5D1C" w14:textId="3036C8E8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5</w:t>
            </w:r>
          </w:p>
        </w:tc>
      </w:tr>
      <w:tr w:rsidR="004B5195" w:rsidRPr="00AF36C5" w14:paraId="0B376769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1505B29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52C5EE43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E526D4A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30F3DEBC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6786CB1C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392AD234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3ACEF759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7CE33377" w14:textId="1679EA58" w:rsidR="004B5195" w:rsidRDefault="004B5195" w:rsidP="00F10C00">
      <w:pPr>
        <w:rPr>
          <w:lang w:val="es-ES"/>
        </w:rPr>
      </w:pPr>
    </w:p>
    <w:p w14:paraId="5E1FFF25" w14:textId="0C8C0BBB" w:rsidR="004B5195" w:rsidRDefault="004B5195" w:rsidP="00F10C00">
      <w:pPr>
        <w:rPr>
          <w:lang w:val="es-ES"/>
        </w:rPr>
      </w:pPr>
    </w:p>
    <w:p w14:paraId="73AABDE0" w14:textId="78433C5F" w:rsidR="004B5195" w:rsidRDefault="004B5195" w:rsidP="00F10C00">
      <w:pPr>
        <w:rPr>
          <w:lang w:val="es-ES"/>
        </w:rPr>
      </w:pPr>
    </w:p>
    <w:p w14:paraId="46700E69" w14:textId="53E59C66" w:rsidR="004B5195" w:rsidRDefault="004B5195" w:rsidP="00F10C00">
      <w:pPr>
        <w:rPr>
          <w:lang w:val="es-ES"/>
        </w:rPr>
      </w:pPr>
    </w:p>
    <w:p w14:paraId="68EF9879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417AE0C3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4AB94D5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41D91EAE" w14:textId="121AFDD3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6</w:t>
            </w:r>
          </w:p>
        </w:tc>
      </w:tr>
      <w:tr w:rsidR="004B5195" w:rsidRPr="00B900C0" w14:paraId="7DB9D7F5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20D73BB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791D8D12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82BDA8B" w14:textId="77777777" w:rsidTr="0001746C">
        <w:tc>
          <w:tcPr>
            <w:tcW w:w="2093" w:type="dxa"/>
            <w:gridSpan w:val="4"/>
            <w:shd w:val="clear" w:color="auto" w:fill="auto"/>
          </w:tcPr>
          <w:p w14:paraId="5D9ECBE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00197DE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5DC5F4D" w14:textId="77777777" w:rsidTr="0001746C">
        <w:tc>
          <w:tcPr>
            <w:tcW w:w="2093" w:type="dxa"/>
            <w:gridSpan w:val="4"/>
            <w:shd w:val="clear" w:color="auto" w:fill="auto"/>
          </w:tcPr>
          <w:p w14:paraId="556BD77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536E42D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C4AF5AA" w14:textId="77777777" w:rsidTr="0001746C">
        <w:tc>
          <w:tcPr>
            <w:tcW w:w="2093" w:type="dxa"/>
            <w:gridSpan w:val="4"/>
            <w:shd w:val="clear" w:color="auto" w:fill="auto"/>
          </w:tcPr>
          <w:p w14:paraId="3240D55B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7C45C95D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DCA6988" w14:textId="77777777" w:rsidTr="0001746C">
        <w:tc>
          <w:tcPr>
            <w:tcW w:w="8472" w:type="dxa"/>
            <w:gridSpan w:val="11"/>
            <w:shd w:val="clear" w:color="auto" w:fill="B3B3B3"/>
          </w:tcPr>
          <w:p w14:paraId="02BF3E6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6AAB61AE" w14:textId="77777777" w:rsidTr="0001746C">
        <w:tc>
          <w:tcPr>
            <w:tcW w:w="8472" w:type="dxa"/>
            <w:gridSpan w:val="11"/>
            <w:shd w:val="clear" w:color="auto" w:fill="auto"/>
          </w:tcPr>
          <w:p w14:paraId="593F7E5E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3DFC592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718C7DC7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4BCF42E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69475B7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757C33FA" w14:textId="77777777" w:rsidTr="0001746C">
        <w:tc>
          <w:tcPr>
            <w:tcW w:w="4236" w:type="dxa"/>
            <w:gridSpan w:val="7"/>
            <w:shd w:val="clear" w:color="auto" w:fill="FFFFFF"/>
          </w:tcPr>
          <w:p w14:paraId="35C2392C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77182CD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D5DE722" w14:textId="77777777" w:rsidTr="0001746C">
        <w:tc>
          <w:tcPr>
            <w:tcW w:w="4236" w:type="dxa"/>
            <w:gridSpan w:val="7"/>
            <w:shd w:val="clear" w:color="auto" w:fill="B3B3B3"/>
          </w:tcPr>
          <w:p w14:paraId="38E2E6F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73C2A5C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3046B487" w14:textId="77777777" w:rsidTr="0001746C">
        <w:tc>
          <w:tcPr>
            <w:tcW w:w="4236" w:type="dxa"/>
            <w:gridSpan w:val="7"/>
          </w:tcPr>
          <w:p w14:paraId="6678CD4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43690DE4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14F4F34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23886A9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436D407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02C9EB1B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6A9E514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56A13DB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3BDD1A3" w14:textId="77777777" w:rsidTr="0001746C">
        <w:tc>
          <w:tcPr>
            <w:tcW w:w="8472" w:type="dxa"/>
            <w:gridSpan w:val="11"/>
            <w:shd w:val="clear" w:color="auto" w:fill="B3B3B3"/>
          </w:tcPr>
          <w:p w14:paraId="174D18D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7FF7B4BD" w14:textId="77777777" w:rsidTr="0001746C">
        <w:tc>
          <w:tcPr>
            <w:tcW w:w="534" w:type="dxa"/>
            <w:shd w:val="clear" w:color="auto" w:fill="E6E6E6"/>
            <w:vAlign w:val="center"/>
          </w:tcPr>
          <w:p w14:paraId="24201E2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7F32748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4DACF9C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6E645E60" w14:textId="77777777" w:rsidTr="0001746C">
        <w:tc>
          <w:tcPr>
            <w:tcW w:w="534" w:type="dxa"/>
          </w:tcPr>
          <w:p w14:paraId="5CDDA84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3E8C872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02AA0B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A1DA889" w14:textId="77777777" w:rsidTr="0001746C">
        <w:tc>
          <w:tcPr>
            <w:tcW w:w="534" w:type="dxa"/>
          </w:tcPr>
          <w:p w14:paraId="1B85772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6A3994D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E1015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B8F276C" w14:textId="77777777" w:rsidTr="0001746C">
        <w:tc>
          <w:tcPr>
            <w:tcW w:w="534" w:type="dxa"/>
            <w:vAlign w:val="center"/>
          </w:tcPr>
          <w:p w14:paraId="2ED732D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10C615E2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1A424649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145E3DD2" w14:textId="77777777" w:rsidTr="0001746C">
        <w:tc>
          <w:tcPr>
            <w:tcW w:w="8472" w:type="dxa"/>
            <w:gridSpan w:val="11"/>
            <w:shd w:val="clear" w:color="auto" w:fill="B3B3B3"/>
          </w:tcPr>
          <w:p w14:paraId="3DE8505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383F239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7E76679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1F70346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2E97A16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0A17863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05B74592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37F0482E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180DCD87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64926C1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6049831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7F3740A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E549444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2F4A6D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5EB2484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88C678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D6D3AD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2276B04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642DD0F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DC8C8B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AC8464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03C138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BC66C7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63D3C6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9712F0E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E2777A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B25BDB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1EB3DE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8B220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49D812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52FE95D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1626FD2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70CAD5E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07CC7C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E07D98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4E30120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3B70B7C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A185A5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534DC4D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985702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F2B7DC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285025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DE421C6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0406C0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27CA96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37A8C2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F5EE06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5D3800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2FCCA72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33F0ABD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420ACA74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26EF368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B7BC17B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3305AAF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6D289CBA" w14:textId="77777777" w:rsidTr="0001746C">
        <w:tc>
          <w:tcPr>
            <w:tcW w:w="8472" w:type="dxa"/>
            <w:gridSpan w:val="11"/>
            <w:shd w:val="clear" w:color="auto" w:fill="auto"/>
          </w:tcPr>
          <w:p w14:paraId="55BA750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ED59520" w14:textId="77777777" w:rsidTr="0001746C">
        <w:tc>
          <w:tcPr>
            <w:tcW w:w="8472" w:type="dxa"/>
            <w:gridSpan w:val="11"/>
            <w:shd w:val="clear" w:color="auto" w:fill="B3B3B3"/>
          </w:tcPr>
          <w:p w14:paraId="4A11903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214E5887" w14:textId="77777777" w:rsidTr="0001746C">
        <w:tc>
          <w:tcPr>
            <w:tcW w:w="8472" w:type="dxa"/>
            <w:gridSpan w:val="11"/>
            <w:shd w:val="clear" w:color="auto" w:fill="auto"/>
          </w:tcPr>
          <w:p w14:paraId="02C6A0A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90CF63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00FFD5CF" w14:textId="77777777" w:rsidTr="0001746C">
        <w:tc>
          <w:tcPr>
            <w:tcW w:w="8472" w:type="dxa"/>
            <w:gridSpan w:val="11"/>
            <w:shd w:val="clear" w:color="auto" w:fill="B3B3B3"/>
          </w:tcPr>
          <w:p w14:paraId="55A6F48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16F361E6" w14:textId="77777777" w:rsidTr="0001746C">
        <w:tc>
          <w:tcPr>
            <w:tcW w:w="8472" w:type="dxa"/>
            <w:gridSpan w:val="11"/>
          </w:tcPr>
          <w:p w14:paraId="71BA15D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AE53A1F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04F152C" w14:textId="77777777" w:rsidTr="0001746C">
        <w:tc>
          <w:tcPr>
            <w:tcW w:w="8472" w:type="dxa"/>
            <w:gridSpan w:val="11"/>
            <w:shd w:val="clear" w:color="auto" w:fill="B3B3B3"/>
          </w:tcPr>
          <w:p w14:paraId="11FF759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3E5872A2" w14:textId="77777777" w:rsidTr="0001746C">
        <w:tc>
          <w:tcPr>
            <w:tcW w:w="8472" w:type="dxa"/>
            <w:gridSpan w:val="11"/>
          </w:tcPr>
          <w:p w14:paraId="44EC015D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CFD387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96BBB0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4F2727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641E8CF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3137126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BE86AD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49472B3B" w14:textId="77777777" w:rsidTr="0001746C">
        <w:tc>
          <w:tcPr>
            <w:tcW w:w="8472" w:type="dxa"/>
            <w:gridSpan w:val="11"/>
            <w:shd w:val="clear" w:color="auto" w:fill="B3B3B3"/>
          </w:tcPr>
          <w:p w14:paraId="6232933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4B5195" w:rsidRPr="00B900C0" w14:paraId="56D82233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4A52466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5162F02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5BA4A84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7E61334B" w14:textId="77777777" w:rsidTr="0001746C">
        <w:tc>
          <w:tcPr>
            <w:tcW w:w="1242" w:type="dxa"/>
            <w:gridSpan w:val="2"/>
            <w:shd w:val="clear" w:color="auto" w:fill="FFFFFF"/>
          </w:tcPr>
          <w:p w14:paraId="3CA4F524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1F5D2E2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54C0AAB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71F9D322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77B1A4AE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1825A82E" w14:textId="75C70D5B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6</w:t>
            </w:r>
          </w:p>
        </w:tc>
      </w:tr>
      <w:tr w:rsidR="004B5195" w:rsidRPr="00AF36C5" w14:paraId="580D93AD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5079B59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3FDF9427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F436884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0F87421B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BE73A47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10B374E3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4F97D9B1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2AADCF1F" w14:textId="6250B320" w:rsidR="004B5195" w:rsidRDefault="004B5195" w:rsidP="00F10C00">
      <w:pPr>
        <w:rPr>
          <w:lang w:val="es-ES"/>
        </w:rPr>
      </w:pPr>
    </w:p>
    <w:p w14:paraId="4CF4C62A" w14:textId="65632201" w:rsidR="004B5195" w:rsidRDefault="004B5195" w:rsidP="00F10C00">
      <w:pPr>
        <w:rPr>
          <w:lang w:val="es-ES"/>
        </w:rPr>
      </w:pPr>
    </w:p>
    <w:p w14:paraId="271C7E05" w14:textId="0B1B50C0" w:rsidR="004B5195" w:rsidRDefault="004B5195" w:rsidP="00F10C00">
      <w:pPr>
        <w:rPr>
          <w:lang w:val="es-ES"/>
        </w:rPr>
      </w:pPr>
    </w:p>
    <w:p w14:paraId="31F57B71" w14:textId="318D5F8A" w:rsidR="004B5195" w:rsidRDefault="004B5195" w:rsidP="00F10C00">
      <w:pPr>
        <w:rPr>
          <w:lang w:val="es-ES"/>
        </w:rPr>
      </w:pPr>
    </w:p>
    <w:p w14:paraId="1722946D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1884727E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4A4E128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45E80EA" w14:textId="067403B6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7</w:t>
            </w:r>
          </w:p>
        </w:tc>
      </w:tr>
      <w:tr w:rsidR="004B5195" w:rsidRPr="00B900C0" w14:paraId="517FCE85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C290B50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3DA3D71A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0935732" w14:textId="77777777" w:rsidTr="0001746C">
        <w:tc>
          <w:tcPr>
            <w:tcW w:w="2093" w:type="dxa"/>
            <w:gridSpan w:val="4"/>
            <w:shd w:val="clear" w:color="auto" w:fill="auto"/>
          </w:tcPr>
          <w:p w14:paraId="2F22A87F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FA6E45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ADDD121" w14:textId="77777777" w:rsidTr="0001746C">
        <w:tc>
          <w:tcPr>
            <w:tcW w:w="2093" w:type="dxa"/>
            <w:gridSpan w:val="4"/>
            <w:shd w:val="clear" w:color="auto" w:fill="auto"/>
          </w:tcPr>
          <w:p w14:paraId="4F84CE5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4ED9E47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E3DDBAE" w14:textId="77777777" w:rsidTr="0001746C">
        <w:tc>
          <w:tcPr>
            <w:tcW w:w="2093" w:type="dxa"/>
            <w:gridSpan w:val="4"/>
            <w:shd w:val="clear" w:color="auto" w:fill="auto"/>
          </w:tcPr>
          <w:p w14:paraId="4AAC8F7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908B61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F641C17" w14:textId="77777777" w:rsidTr="0001746C">
        <w:tc>
          <w:tcPr>
            <w:tcW w:w="8472" w:type="dxa"/>
            <w:gridSpan w:val="11"/>
            <w:shd w:val="clear" w:color="auto" w:fill="B3B3B3"/>
          </w:tcPr>
          <w:p w14:paraId="662187D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4B57E53E" w14:textId="77777777" w:rsidTr="0001746C">
        <w:tc>
          <w:tcPr>
            <w:tcW w:w="8472" w:type="dxa"/>
            <w:gridSpan w:val="11"/>
            <w:shd w:val="clear" w:color="auto" w:fill="auto"/>
          </w:tcPr>
          <w:p w14:paraId="2E967CEB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E42FFB0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34146A67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0602615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245D8DC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06551923" w14:textId="77777777" w:rsidTr="0001746C">
        <w:tc>
          <w:tcPr>
            <w:tcW w:w="4236" w:type="dxa"/>
            <w:gridSpan w:val="7"/>
            <w:shd w:val="clear" w:color="auto" w:fill="FFFFFF"/>
          </w:tcPr>
          <w:p w14:paraId="0E42AEDD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2F3B05A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7ED8B90" w14:textId="77777777" w:rsidTr="0001746C">
        <w:tc>
          <w:tcPr>
            <w:tcW w:w="4236" w:type="dxa"/>
            <w:gridSpan w:val="7"/>
            <w:shd w:val="clear" w:color="auto" w:fill="B3B3B3"/>
          </w:tcPr>
          <w:p w14:paraId="09B2070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0DC4F4B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57F6138E" w14:textId="77777777" w:rsidTr="0001746C">
        <w:tc>
          <w:tcPr>
            <w:tcW w:w="4236" w:type="dxa"/>
            <w:gridSpan w:val="7"/>
          </w:tcPr>
          <w:p w14:paraId="4F10072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34EF35F7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B61D6A4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16590BB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7123899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36EB97A3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737456B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512FEED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33CCB6D" w14:textId="77777777" w:rsidTr="0001746C">
        <w:tc>
          <w:tcPr>
            <w:tcW w:w="8472" w:type="dxa"/>
            <w:gridSpan w:val="11"/>
            <w:shd w:val="clear" w:color="auto" w:fill="B3B3B3"/>
          </w:tcPr>
          <w:p w14:paraId="07250BA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63D29EF0" w14:textId="77777777" w:rsidTr="0001746C">
        <w:tc>
          <w:tcPr>
            <w:tcW w:w="534" w:type="dxa"/>
            <w:shd w:val="clear" w:color="auto" w:fill="E6E6E6"/>
            <w:vAlign w:val="center"/>
          </w:tcPr>
          <w:p w14:paraId="3E54F28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5BEA293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413D32C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74DA735C" w14:textId="77777777" w:rsidTr="0001746C">
        <w:tc>
          <w:tcPr>
            <w:tcW w:w="534" w:type="dxa"/>
          </w:tcPr>
          <w:p w14:paraId="22284D6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7F2F528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557E99A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A9685A4" w14:textId="77777777" w:rsidTr="0001746C">
        <w:tc>
          <w:tcPr>
            <w:tcW w:w="534" w:type="dxa"/>
          </w:tcPr>
          <w:p w14:paraId="7B8897B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42322FA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1A5B45E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A265971" w14:textId="77777777" w:rsidTr="0001746C">
        <w:tc>
          <w:tcPr>
            <w:tcW w:w="534" w:type="dxa"/>
            <w:vAlign w:val="center"/>
          </w:tcPr>
          <w:p w14:paraId="3B91B7A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60402C2E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18EBD3BB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2EE64C7C" w14:textId="77777777" w:rsidTr="0001746C">
        <w:tc>
          <w:tcPr>
            <w:tcW w:w="8472" w:type="dxa"/>
            <w:gridSpan w:val="11"/>
            <w:shd w:val="clear" w:color="auto" w:fill="B3B3B3"/>
          </w:tcPr>
          <w:p w14:paraId="1C4219D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7A4AB2B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541102C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2BA5061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74E803E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03EAF42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3714AE48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33478343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598377BB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23952B5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2CAC330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652E2A2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B937C6B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2F6EC0E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46EAE8A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CEB67B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DF6C1A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6E700C4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6D182D5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4190E7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04D56F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20DB96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38EEB2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CDF1FB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1AED680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E94F1E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310300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F0FA74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692339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1D273B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CE253F9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3B67D93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1A0528B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2F6BEA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EFC066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058E3DB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9668EE0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1BC3DA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D96842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2591E3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FE81CF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6ABD71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F545E9E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E84103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B6E52C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26AD65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7ADA1F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B2B832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6AFDE5B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72BEA43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24C56D34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73F1F80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24025D9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44FB282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66964DEE" w14:textId="77777777" w:rsidTr="0001746C">
        <w:tc>
          <w:tcPr>
            <w:tcW w:w="8472" w:type="dxa"/>
            <w:gridSpan w:val="11"/>
            <w:shd w:val="clear" w:color="auto" w:fill="auto"/>
          </w:tcPr>
          <w:p w14:paraId="21F8F330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69E93F7" w14:textId="77777777" w:rsidTr="0001746C">
        <w:tc>
          <w:tcPr>
            <w:tcW w:w="8472" w:type="dxa"/>
            <w:gridSpan w:val="11"/>
            <w:shd w:val="clear" w:color="auto" w:fill="B3B3B3"/>
          </w:tcPr>
          <w:p w14:paraId="2F3886F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47091C29" w14:textId="77777777" w:rsidTr="0001746C">
        <w:tc>
          <w:tcPr>
            <w:tcW w:w="8472" w:type="dxa"/>
            <w:gridSpan w:val="11"/>
            <w:shd w:val="clear" w:color="auto" w:fill="auto"/>
          </w:tcPr>
          <w:p w14:paraId="2C9F233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017404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289BA8B1" w14:textId="77777777" w:rsidTr="0001746C">
        <w:tc>
          <w:tcPr>
            <w:tcW w:w="8472" w:type="dxa"/>
            <w:gridSpan w:val="11"/>
            <w:shd w:val="clear" w:color="auto" w:fill="B3B3B3"/>
          </w:tcPr>
          <w:p w14:paraId="438A383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59EA449A" w14:textId="77777777" w:rsidTr="0001746C">
        <w:tc>
          <w:tcPr>
            <w:tcW w:w="8472" w:type="dxa"/>
            <w:gridSpan w:val="11"/>
          </w:tcPr>
          <w:p w14:paraId="76A35ACD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3DF55C4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54FF048" w14:textId="77777777" w:rsidTr="0001746C">
        <w:tc>
          <w:tcPr>
            <w:tcW w:w="8472" w:type="dxa"/>
            <w:gridSpan w:val="11"/>
            <w:shd w:val="clear" w:color="auto" w:fill="B3B3B3"/>
          </w:tcPr>
          <w:p w14:paraId="0B56A04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65B1B24F" w14:textId="77777777" w:rsidTr="0001746C">
        <w:tc>
          <w:tcPr>
            <w:tcW w:w="8472" w:type="dxa"/>
            <w:gridSpan w:val="11"/>
          </w:tcPr>
          <w:p w14:paraId="36C1B2E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FF82879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E356F6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3001DF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468A21C9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C3EF76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6A727E0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7958360E" w14:textId="77777777" w:rsidTr="0001746C">
        <w:tc>
          <w:tcPr>
            <w:tcW w:w="8472" w:type="dxa"/>
            <w:gridSpan w:val="11"/>
            <w:shd w:val="clear" w:color="auto" w:fill="B3B3B3"/>
          </w:tcPr>
          <w:p w14:paraId="6D127D2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7C76476D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481E9EB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59BB8E0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0B454BB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0D043DDB" w14:textId="77777777" w:rsidTr="0001746C">
        <w:tc>
          <w:tcPr>
            <w:tcW w:w="1242" w:type="dxa"/>
            <w:gridSpan w:val="2"/>
            <w:shd w:val="clear" w:color="auto" w:fill="FFFFFF"/>
          </w:tcPr>
          <w:p w14:paraId="609F1748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524D1A9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73011EB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76C5B945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2B7FE28B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1A618D8C" w14:textId="5D45595F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7</w:t>
            </w:r>
          </w:p>
        </w:tc>
      </w:tr>
      <w:tr w:rsidR="004B5195" w:rsidRPr="00AF36C5" w14:paraId="175DEE4C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6422A830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209B3466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D35E34D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77A4AEA6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98B8DB0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49C755A1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7F2CE045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17970189" w14:textId="289396E3" w:rsidR="004B5195" w:rsidRDefault="004B5195" w:rsidP="00F10C00">
      <w:pPr>
        <w:rPr>
          <w:lang w:val="es-ES"/>
        </w:rPr>
      </w:pPr>
    </w:p>
    <w:p w14:paraId="41104886" w14:textId="28BB1027" w:rsidR="004B5195" w:rsidRDefault="004B5195" w:rsidP="00F10C00">
      <w:pPr>
        <w:rPr>
          <w:lang w:val="es-ES"/>
        </w:rPr>
      </w:pPr>
    </w:p>
    <w:p w14:paraId="2B6768FC" w14:textId="39334398" w:rsidR="004B5195" w:rsidRDefault="004B5195" w:rsidP="00F10C00">
      <w:pPr>
        <w:rPr>
          <w:lang w:val="es-ES"/>
        </w:rPr>
      </w:pPr>
    </w:p>
    <w:p w14:paraId="7ED9B1E9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6D175A81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008B433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799F3DEB" w14:textId="4EECE6E6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8</w:t>
            </w:r>
          </w:p>
        </w:tc>
      </w:tr>
      <w:tr w:rsidR="004B5195" w:rsidRPr="00B900C0" w14:paraId="03772915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33F7EF1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499C124E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486310D" w14:textId="77777777" w:rsidTr="0001746C">
        <w:tc>
          <w:tcPr>
            <w:tcW w:w="2093" w:type="dxa"/>
            <w:gridSpan w:val="4"/>
            <w:shd w:val="clear" w:color="auto" w:fill="auto"/>
          </w:tcPr>
          <w:p w14:paraId="0D6FCFF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158904B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DD6FBCF" w14:textId="77777777" w:rsidTr="0001746C">
        <w:tc>
          <w:tcPr>
            <w:tcW w:w="2093" w:type="dxa"/>
            <w:gridSpan w:val="4"/>
            <w:shd w:val="clear" w:color="auto" w:fill="auto"/>
          </w:tcPr>
          <w:p w14:paraId="6B149A6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10739991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FC50F91" w14:textId="77777777" w:rsidTr="0001746C">
        <w:tc>
          <w:tcPr>
            <w:tcW w:w="2093" w:type="dxa"/>
            <w:gridSpan w:val="4"/>
            <w:shd w:val="clear" w:color="auto" w:fill="auto"/>
          </w:tcPr>
          <w:p w14:paraId="7B870D8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071E483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65D512B" w14:textId="77777777" w:rsidTr="0001746C">
        <w:tc>
          <w:tcPr>
            <w:tcW w:w="8472" w:type="dxa"/>
            <w:gridSpan w:val="11"/>
            <w:shd w:val="clear" w:color="auto" w:fill="B3B3B3"/>
          </w:tcPr>
          <w:p w14:paraId="35F3003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0351F2AD" w14:textId="77777777" w:rsidTr="0001746C">
        <w:tc>
          <w:tcPr>
            <w:tcW w:w="8472" w:type="dxa"/>
            <w:gridSpan w:val="11"/>
            <w:shd w:val="clear" w:color="auto" w:fill="auto"/>
          </w:tcPr>
          <w:p w14:paraId="04FFC820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63AD1D82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3B4118C5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79D7804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5B61352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1D2F70D6" w14:textId="77777777" w:rsidTr="0001746C">
        <w:tc>
          <w:tcPr>
            <w:tcW w:w="4236" w:type="dxa"/>
            <w:gridSpan w:val="7"/>
            <w:shd w:val="clear" w:color="auto" w:fill="FFFFFF"/>
          </w:tcPr>
          <w:p w14:paraId="4B60243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425A4C5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380B149" w14:textId="77777777" w:rsidTr="0001746C">
        <w:tc>
          <w:tcPr>
            <w:tcW w:w="4236" w:type="dxa"/>
            <w:gridSpan w:val="7"/>
            <w:shd w:val="clear" w:color="auto" w:fill="B3B3B3"/>
          </w:tcPr>
          <w:p w14:paraId="4008834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21A21EB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6A6EBC42" w14:textId="77777777" w:rsidTr="0001746C">
        <w:tc>
          <w:tcPr>
            <w:tcW w:w="4236" w:type="dxa"/>
            <w:gridSpan w:val="7"/>
          </w:tcPr>
          <w:p w14:paraId="5B1E2BD0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2F83B2CA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2F47EA3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353917C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6A51108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5DBA2417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38AAFA66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1254E3F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C891E40" w14:textId="77777777" w:rsidTr="0001746C">
        <w:tc>
          <w:tcPr>
            <w:tcW w:w="8472" w:type="dxa"/>
            <w:gridSpan w:val="11"/>
            <w:shd w:val="clear" w:color="auto" w:fill="B3B3B3"/>
          </w:tcPr>
          <w:p w14:paraId="49076A6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6E244691" w14:textId="77777777" w:rsidTr="0001746C">
        <w:tc>
          <w:tcPr>
            <w:tcW w:w="534" w:type="dxa"/>
            <w:shd w:val="clear" w:color="auto" w:fill="E6E6E6"/>
            <w:vAlign w:val="center"/>
          </w:tcPr>
          <w:p w14:paraId="735A3F4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6839C82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0BC05FB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1C871324" w14:textId="77777777" w:rsidTr="0001746C">
        <w:tc>
          <w:tcPr>
            <w:tcW w:w="534" w:type="dxa"/>
          </w:tcPr>
          <w:p w14:paraId="00B4222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198E5D2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0597684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BD80F1F" w14:textId="77777777" w:rsidTr="0001746C">
        <w:tc>
          <w:tcPr>
            <w:tcW w:w="534" w:type="dxa"/>
          </w:tcPr>
          <w:p w14:paraId="04F60A8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6DFED94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64E3A25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8C6B6D8" w14:textId="77777777" w:rsidTr="0001746C">
        <w:tc>
          <w:tcPr>
            <w:tcW w:w="534" w:type="dxa"/>
            <w:vAlign w:val="center"/>
          </w:tcPr>
          <w:p w14:paraId="7AC8C31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02F25235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25487BEB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7724193C" w14:textId="77777777" w:rsidTr="0001746C">
        <w:tc>
          <w:tcPr>
            <w:tcW w:w="8472" w:type="dxa"/>
            <w:gridSpan w:val="11"/>
            <w:shd w:val="clear" w:color="auto" w:fill="B3B3B3"/>
          </w:tcPr>
          <w:p w14:paraId="2A61707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2623C47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3EE8FFB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0BA7FA1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4630E9B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5D82EA4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10F48276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0DAF0FCA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0FFD815E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0B58BA7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65F6D78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49B71D8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ABD5AC9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0F3DA81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4B66F95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87836C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6DB392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632C6F7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54C72C1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D50A51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9DA358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345460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39C524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F0D88F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4292DB1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0DB15B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FDD629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B1B91B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BB2300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DE8B9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DB38A7A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ACAD07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1AB63A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71BE1F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3B81C0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7917B62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19BAC02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BD4267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4D55DC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87B895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651881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0DF4D0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FA78636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C22C31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5CA2EE4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19CA23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107F23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8E3365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E806DFD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68D495B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3B960687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60085AF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1E5867B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0585324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6A208CFF" w14:textId="77777777" w:rsidTr="0001746C">
        <w:tc>
          <w:tcPr>
            <w:tcW w:w="8472" w:type="dxa"/>
            <w:gridSpan w:val="11"/>
            <w:shd w:val="clear" w:color="auto" w:fill="auto"/>
          </w:tcPr>
          <w:p w14:paraId="3D65169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5C6D300" w14:textId="77777777" w:rsidTr="0001746C">
        <w:tc>
          <w:tcPr>
            <w:tcW w:w="8472" w:type="dxa"/>
            <w:gridSpan w:val="11"/>
            <w:shd w:val="clear" w:color="auto" w:fill="B3B3B3"/>
          </w:tcPr>
          <w:p w14:paraId="7DCE134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554B3D70" w14:textId="77777777" w:rsidTr="0001746C">
        <w:tc>
          <w:tcPr>
            <w:tcW w:w="8472" w:type="dxa"/>
            <w:gridSpan w:val="11"/>
            <w:shd w:val="clear" w:color="auto" w:fill="auto"/>
          </w:tcPr>
          <w:p w14:paraId="17998E0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8EA730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6473F00A" w14:textId="77777777" w:rsidTr="0001746C">
        <w:tc>
          <w:tcPr>
            <w:tcW w:w="8472" w:type="dxa"/>
            <w:gridSpan w:val="11"/>
            <w:shd w:val="clear" w:color="auto" w:fill="B3B3B3"/>
          </w:tcPr>
          <w:p w14:paraId="4280DB9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2431D1E1" w14:textId="77777777" w:rsidTr="0001746C">
        <w:tc>
          <w:tcPr>
            <w:tcW w:w="8472" w:type="dxa"/>
            <w:gridSpan w:val="11"/>
          </w:tcPr>
          <w:p w14:paraId="4ECC897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7C2B8A2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0440397D" w14:textId="77777777" w:rsidTr="0001746C">
        <w:tc>
          <w:tcPr>
            <w:tcW w:w="8472" w:type="dxa"/>
            <w:gridSpan w:val="11"/>
            <w:shd w:val="clear" w:color="auto" w:fill="B3B3B3"/>
          </w:tcPr>
          <w:p w14:paraId="264D72F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05D6ADA1" w14:textId="77777777" w:rsidTr="0001746C">
        <w:tc>
          <w:tcPr>
            <w:tcW w:w="8472" w:type="dxa"/>
            <w:gridSpan w:val="11"/>
          </w:tcPr>
          <w:p w14:paraId="2EEA160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55BC50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CA3CB56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2BC518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0D904CC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3DD887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4C933D8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4B576B5" w14:textId="77777777" w:rsidTr="0001746C">
        <w:tc>
          <w:tcPr>
            <w:tcW w:w="8472" w:type="dxa"/>
            <w:gridSpan w:val="11"/>
            <w:shd w:val="clear" w:color="auto" w:fill="B3B3B3"/>
          </w:tcPr>
          <w:p w14:paraId="17CFA9E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1A25C283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1097C04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28B8BC1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5215673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05E1B1CB" w14:textId="77777777" w:rsidTr="0001746C">
        <w:tc>
          <w:tcPr>
            <w:tcW w:w="1242" w:type="dxa"/>
            <w:gridSpan w:val="2"/>
            <w:shd w:val="clear" w:color="auto" w:fill="FFFFFF"/>
          </w:tcPr>
          <w:p w14:paraId="35A3D60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6956E4D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4595260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3E6E6FE5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576EDF45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2DC7720B" w14:textId="7CAD4E7E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8</w:t>
            </w:r>
          </w:p>
        </w:tc>
      </w:tr>
      <w:tr w:rsidR="004B5195" w:rsidRPr="00AF36C5" w14:paraId="311FB162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53783AA6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66ED150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460D031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4A53D284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27E4BE51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0D65E85E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199027CE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7EB4F2F6" w14:textId="3A0F37F0" w:rsidR="004B5195" w:rsidRDefault="004B5195" w:rsidP="00F10C00">
      <w:pPr>
        <w:rPr>
          <w:lang w:val="es-ES"/>
        </w:rPr>
      </w:pPr>
    </w:p>
    <w:p w14:paraId="74E1BCBD" w14:textId="1312949A" w:rsidR="004B5195" w:rsidRDefault="004B5195" w:rsidP="00F10C00">
      <w:pPr>
        <w:rPr>
          <w:lang w:val="es-ES"/>
        </w:rPr>
      </w:pPr>
    </w:p>
    <w:p w14:paraId="4ADB87D3" w14:textId="62F6861D" w:rsidR="004B5195" w:rsidRDefault="004B5195" w:rsidP="00F10C00">
      <w:pPr>
        <w:rPr>
          <w:lang w:val="es-ES"/>
        </w:rPr>
      </w:pPr>
    </w:p>
    <w:p w14:paraId="2D184AFA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47C35E61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1801342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013ACC7C" w14:textId="3A1A4077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>
              <w:rPr>
                <w:rFonts w:cs="Arial"/>
                <w:b/>
                <w:sz w:val="18"/>
                <w:szCs w:val="18"/>
              </w:rPr>
              <w:t>0</w:t>
            </w:r>
            <w:r>
              <w:rPr>
                <w:rFonts w:cs="Arial"/>
                <w:b/>
                <w:sz w:val="18"/>
                <w:szCs w:val="18"/>
              </w:rPr>
              <w:t>9</w:t>
            </w:r>
          </w:p>
        </w:tc>
      </w:tr>
      <w:tr w:rsidR="004B5195" w:rsidRPr="00B900C0" w14:paraId="793EFDCD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D0884F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3AE18884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AB3A3DD" w14:textId="77777777" w:rsidTr="0001746C">
        <w:tc>
          <w:tcPr>
            <w:tcW w:w="2093" w:type="dxa"/>
            <w:gridSpan w:val="4"/>
            <w:shd w:val="clear" w:color="auto" w:fill="auto"/>
          </w:tcPr>
          <w:p w14:paraId="009B971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6C00EDE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C0F1622" w14:textId="77777777" w:rsidTr="0001746C">
        <w:tc>
          <w:tcPr>
            <w:tcW w:w="2093" w:type="dxa"/>
            <w:gridSpan w:val="4"/>
            <w:shd w:val="clear" w:color="auto" w:fill="auto"/>
          </w:tcPr>
          <w:p w14:paraId="58A23EB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634C9578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794498B" w14:textId="77777777" w:rsidTr="0001746C">
        <w:tc>
          <w:tcPr>
            <w:tcW w:w="2093" w:type="dxa"/>
            <w:gridSpan w:val="4"/>
            <w:shd w:val="clear" w:color="auto" w:fill="auto"/>
          </w:tcPr>
          <w:p w14:paraId="39D0BB4B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17ADF4C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39A2B31" w14:textId="77777777" w:rsidTr="0001746C">
        <w:tc>
          <w:tcPr>
            <w:tcW w:w="8472" w:type="dxa"/>
            <w:gridSpan w:val="11"/>
            <w:shd w:val="clear" w:color="auto" w:fill="B3B3B3"/>
          </w:tcPr>
          <w:p w14:paraId="5ED6056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02781CB8" w14:textId="77777777" w:rsidTr="0001746C">
        <w:tc>
          <w:tcPr>
            <w:tcW w:w="8472" w:type="dxa"/>
            <w:gridSpan w:val="11"/>
            <w:shd w:val="clear" w:color="auto" w:fill="auto"/>
          </w:tcPr>
          <w:p w14:paraId="5C77CA6B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A9D5FFB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4C5DC662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54F26E1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73778CB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31A58E69" w14:textId="77777777" w:rsidTr="0001746C">
        <w:tc>
          <w:tcPr>
            <w:tcW w:w="4236" w:type="dxa"/>
            <w:gridSpan w:val="7"/>
            <w:shd w:val="clear" w:color="auto" w:fill="FFFFFF"/>
          </w:tcPr>
          <w:p w14:paraId="4490742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74C4816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B526EA0" w14:textId="77777777" w:rsidTr="0001746C">
        <w:tc>
          <w:tcPr>
            <w:tcW w:w="4236" w:type="dxa"/>
            <w:gridSpan w:val="7"/>
            <w:shd w:val="clear" w:color="auto" w:fill="B3B3B3"/>
          </w:tcPr>
          <w:p w14:paraId="37550FF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5552249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3F64FE4B" w14:textId="77777777" w:rsidTr="0001746C">
        <w:tc>
          <w:tcPr>
            <w:tcW w:w="4236" w:type="dxa"/>
            <w:gridSpan w:val="7"/>
          </w:tcPr>
          <w:p w14:paraId="346ACBB0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0014F76F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0A77DFC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207C5A1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5D98F97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062CF346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4498FD0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3C2F85C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C2B3166" w14:textId="77777777" w:rsidTr="0001746C">
        <w:tc>
          <w:tcPr>
            <w:tcW w:w="8472" w:type="dxa"/>
            <w:gridSpan w:val="11"/>
            <w:shd w:val="clear" w:color="auto" w:fill="B3B3B3"/>
          </w:tcPr>
          <w:p w14:paraId="057D8A3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7FBA1BF4" w14:textId="77777777" w:rsidTr="0001746C">
        <w:tc>
          <w:tcPr>
            <w:tcW w:w="534" w:type="dxa"/>
            <w:shd w:val="clear" w:color="auto" w:fill="E6E6E6"/>
            <w:vAlign w:val="center"/>
          </w:tcPr>
          <w:p w14:paraId="6012E75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5042449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194ED12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3450EED9" w14:textId="77777777" w:rsidTr="0001746C">
        <w:tc>
          <w:tcPr>
            <w:tcW w:w="534" w:type="dxa"/>
          </w:tcPr>
          <w:p w14:paraId="21CF639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2C2C6CC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F54D3D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6AB386F" w14:textId="77777777" w:rsidTr="0001746C">
        <w:tc>
          <w:tcPr>
            <w:tcW w:w="534" w:type="dxa"/>
          </w:tcPr>
          <w:p w14:paraId="1FE7D6B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1C2438A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49EAEF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F3CF071" w14:textId="77777777" w:rsidTr="0001746C">
        <w:tc>
          <w:tcPr>
            <w:tcW w:w="534" w:type="dxa"/>
            <w:vAlign w:val="center"/>
          </w:tcPr>
          <w:p w14:paraId="31A0DA1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02DB36B8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2ECED137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249C55CC" w14:textId="77777777" w:rsidTr="0001746C">
        <w:tc>
          <w:tcPr>
            <w:tcW w:w="8472" w:type="dxa"/>
            <w:gridSpan w:val="11"/>
            <w:shd w:val="clear" w:color="auto" w:fill="B3B3B3"/>
          </w:tcPr>
          <w:p w14:paraId="6FE0F82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2ABF4D7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1C9428F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7AF5160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275AD32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6263331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0A924D7C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69DC9CC4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4F77020A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2396169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4FEE953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0EDE8B4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DF83ABA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29B338F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5B9DD21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091C58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3547C1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B29CF0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88D1291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6F1D3B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6545E9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DBE70E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DFED6F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488A0C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EDCE2D8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70E0C7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100BEC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4A446F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D42534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480DE4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ED9AC2F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7AF7857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4C8BA3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39BC30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9963D4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03B9ED8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583D7F4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4FAF48A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2826C9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08C620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4996E7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D30002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6851245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E006D0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1647B8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6E3511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9AACCF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88662B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A56B7EF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0A1A9F1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1057E6E9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2BDB1F9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EDA677F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1742203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42177FF7" w14:textId="77777777" w:rsidTr="0001746C">
        <w:tc>
          <w:tcPr>
            <w:tcW w:w="8472" w:type="dxa"/>
            <w:gridSpan w:val="11"/>
            <w:shd w:val="clear" w:color="auto" w:fill="auto"/>
          </w:tcPr>
          <w:p w14:paraId="7BC14F9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296E373" w14:textId="77777777" w:rsidTr="0001746C">
        <w:tc>
          <w:tcPr>
            <w:tcW w:w="8472" w:type="dxa"/>
            <w:gridSpan w:val="11"/>
            <w:shd w:val="clear" w:color="auto" w:fill="B3B3B3"/>
          </w:tcPr>
          <w:p w14:paraId="1A95096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6097C96F" w14:textId="77777777" w:rsidTr="0001746C">
        <w:tc>
          <w:tcPr>
            <w:tcW w:w="8472" w:type="dxa"/>
            <w:gridSpan w:val="11"/>
            <w:shd w:val="clear" w:color="auto" w:fill="auto"/>
          </w:tcPr>
          <w:p w14:paraId="51A0989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90B466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344148BB" w14:textId="77777777" w:rsidTr="0001746C">
        <w:tc>
          <w:tcPr>
            <w:tcW w:w="8472" w:type="dxa"/>
            <w:gridSpan w:val="11"/>
            <w:shd w:val="clear" w:color="auto" w:fill="B3B3B3"/>
          </w:tcPr>
          <w:p w14:paraId="3A178B2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1E4C8C11" w14:textId="77777777" w:rsidTr="0001746C">
        <w:tc>
          <w:tcPr>
            <w:tcW w:w="8472" w:type="dxa"/>
            <w:gridSpan w:val="11"/>
          </w:tcPr>
          <w:p w14:paraId="478FFC4F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9CF3C63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75AA99E3" w14:textId="77777777" w:rsidTr="0001746C">
        <w:tc>
          <w:tcPr>
            <w:tcW w:w="8472" w:type="dxa"/>
            <w:gridSpan w:val="11"/>
            <w:shd w:val="clear" w:color="auto" w:fill="B3B3B3"/>
          </w:tcPr>
          <w:p w14:paraId="79A6237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00D2D768" w14:textId="77777777" w:rsidTr="0001746C">
        <w:tc>
          <w:tcPr>
            <w:tcW w:w="8472" w:type="dxa"/>
            <w:gridSpan w:val="11"/>
          </w:tcPr>
          <w:p w14:paraId="2CDE92C6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1B192C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458451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95E6B5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06483A4E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BF16C1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7CBCF0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5B2ECF8A" w14:textId="77777777" w:rsidTr="0001746C">
        <w:tc>
          <w:tcPr>
            <w:tcW w:w="8472" w:type="dxa"/>
            <w:gridSpan w:val="11"/>
            <w:shd w:val="clear" w:color="auto" w:fill="B3B3B3"/>
          </w:tcPr>
          <w:p w14:paraId="339E4E4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4B5195" w:rsidRPr="00B900C0" w14:paraId="058F8CB4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2DDCD83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0C60319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615B45B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1A2300F8" w14:textId="77777777" w:rsidTr="0001746C">
        <w:tc>
          <w:tcPr>
            <w:tcW w:w="1242" w:type="dxa"/>
            <w:gridSpan w:val="2"/>
            <w:shd w:val="clear" w:color="auto" w:fill="FFFFFF"/>
          </w:tcPr>
          <w:p w14:paraId="6F15807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26EE8CCF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289C959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4BE8F865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3BA5635D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438E0D6A" w14:textId="40B2923E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UC-00</w:t>
            </w:r>
            <w:r>
              <w:rPr>
                <w:b/>
                <w:sz w:val="18"/>
                <w:szCs w:val="18"/>
                <w:lang w:val="es-ES"/>
              </w:rPr>
              <w:t>9</w:t>
            </w:r>
          </w:p>
        </w:tc>
      </w:tr>
      <w:tr w:rsidR="004B5195" w:rsidRPr="00AF36C5" w14:paraId="5D7602CC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52E1C80B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3AC41EFF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0E5DDAD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47F639EB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3563ADB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6E1CA8DD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5C872729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2683E5EC" w14:textId="0C227A72" w:rsidR="004B5195" w:rsidRDefault="004B5195" w:rsidP="00F10C00">
      <w:pPr>
        <w:rPr>
          <w:lang w:val="es-ES"/>
        </w:rPr>
      </w:pPr>
    </w:p>
    <w:p w14:paraId="21C018DE" w14:textId="6186D1FD" w:rsidR="004B5195" w:rsidRDefault="004B5195" w:rsidP="00F10C00">
      <w:pPr>
        <w:rPr>
          <w:lang w:val="es-ES"/>
        </w:rPr>
      </w:pPr>
    </w:p>
    <w:p w14:paraId="0C32D2D8" w14:textId="14CF6C95" w:rsidR="004B5195" w:rsidRDefault="004B5195" w:rsidP="00F10C00">
      <w:pPr>
        <w:rPr>
          <w:lang w:val="es-ES"/>
        </w:rPr>
      </w:pPr>
    </w:p>
    <w:p w14:paraId="725A610E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658E126D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104A3B2B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0ACC9573" w14:textId="7267B0F9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E36A4">
              <w:rPr>
                <w:rFonts w:cs="Arial"/>
                <w:b/>
                <w:sz w:val="18"/>
                <w:szCs w:val="18"/>
              </w:rPr>
              <w:t>10</w:t>
            </w:r>
          </w:p>
        </w:tc>
      </w:tr>
      <w:tr w:rsidR="004B5195" w:rsidRPr="00B900C0" w14:paraId="1FDE6AC1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1665BB8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57D84BBD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3063313" w14:textId="77777777" w:rsidTr="0001746C">
        <w:tc>
          <w:tcPr>
            <w:tcW w:w="2093" w:type="dxa"/>
            <w:gridSpan w:val="4"/>
            <w:shd w:val="clear" w:color="auto" w:fill="auto"/>
          </w:tcPr>
          <w:p w14:paraId="32B2207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76945177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720D9FB" w14:textId="77777777" w:rsidTr="0001746C">
        <w:tc>
          <w:tcPr>
            <w:tcW w:w="2093" w:type="dxa"/>
            <w:gridSpan w:val="4"/>
            <w:shd w:val="clear" w:color="auto" w:fill="auto"/>
          </w:tcPr>
          <w:p w14:paraId="0FE228A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723E9D2E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489C521" w14:textId="77777777" w:rsidTr="0001746C">
        <w:tc>
          <w:tcPr>
            <w:tcW w:w="2093" w:type="dxa"/>
            <w:gridSpan w:val="4"/>
            <w:shd w:val="clear" w:color="auto" w:fill="auto"/>
          </w:tcPr>
          <w:p w14:paraId="72575E2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1CC3F48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0FB60E4" w14:textId="77777777" w:rsidTr="0001746C">
        <w:tc>
          <w:tcPr>
            <w:tcW w:w="8472" w:type="dxa"/>
            <w:gridSpan w:val="11"/>
            <w:shd w:val="clear" w:color="auto" w:fill="B3B3B3"/>
          </w:tcPr>
          <w:p w14:paraId="545C38C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1960BB5E" w14:textId="77777777" w:rsidTr="0001746C">
        <w:tc>
          <w:tcPr>
            <w:tcW w:w="8472" w:type="dxa"/>
            <w:gridSpan w:val="11"/>
            <w:shd w:val="clear" w:color="auto" w:fill="auto"/>
          </w:tcPr>
          <w:p w14:paraId="76C0FDEA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64D9FA35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1F019EFD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2F00BF2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4AB1B88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201D1DFE" w14:textId="77777777" w:rsidTr="0001746C">
        <w:tc>
          <w:tcPr>
            <w:tcW w:w="4236" w:type="dxa"/>
            <w:gridSpan w:val="7"/>
            <w:shd w:val="clear" w:color="auto" w:fill="FFFFFF"/>
          </w:tcPr>
          <w:p w14:paraId="1C3D185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6EDC9A6C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EBE6359" w14:textId="77777777" w:rsidTr="0001746C">
        <w:tc>
          <w:tcPr>
            <w:tcW w:w="4236" w:type="dxa"/>
            <w:gridSpan w:val="7"/>
            <w:shd w:val="clear" w:color="auto" w:fill="B3B3B3"/>
          </w:tcPr>
          <w:p w14:paraId="18145D6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604F56B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43B207FC" w14:textId="77777777" w:rsidTr="0001746C">
        <w:tc>
          <w:tcPr>
            <w:tcW w:w="4236" w:type="dxa"/>
            <w:gridSpan w:val="7"/>
          </w:tcPr>
          <w:p w14:paraId="48F6485D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2B42FB5E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2E0504B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1FE9294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4EE1AE1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1CF42F89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32751FF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525834F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CC3259A" w14:textId="77777777" w:rsidTr="0001746C">
        <w:tc>
          <w:tcPr>
            <w:tcW w:w="8472" w:type="dxa"/>
            <w:gridSpan w:val="11"/>
            <w:shd w:val="clear" w:color="auto" w:fill="B3B3B3"/>
          </w:tcPr>
          <w:p w14:paraId="5ED06BC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27260C82" w14:textId="77777777" w:rsidTr="0001746C">
        <w:tc>
          <w:tcPr>
            <w:tcW w:w="534" w:type="dxa"/>
            <w:shd w:val="clear" w:color="auto" w:fill="E6E6E6"/>
            <w:vAlign w:val="center"/>
          </w:tcPr>
          <w:p w14:paraId="6586784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72C06AC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5ACDE06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73E0F382" w14:textId="77777777" w:rsidTr="0001746C">
        <w:tc>
          <w:tcPr>
            <w:tcW w:w="534" w:type="dxa"/>
          </w:tcPr>
          <w:p w14:paraId="79BAA93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08F9D86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73F0B1C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1A3B2AC" w14:textId="77777777" w:rsidTr="0001746C">
        <w:tc>
          <w:tcPr>
            <w:tcW w:w="534" w:type="dxa"/>
          </w:tcPr>
          <w:p w14:paraId="17EAC8B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25233CD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53E209E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36B9020" w14:textId="77777777" w:rsidTr="0001746C">
        <w:tc>
          <w:tcPr>
            <w:tcW w:w="534" w:type="dxa"/>
            <w:vAlign w:val="center"/>
          </w:tcPr>
          <w:p w14:paraId="200A47B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456D885A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1614B4DF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46E6921E" w14:textId="77777777" w:rsidTr="0001746C">
        <w:tc>
          <w:tcPr>
            <w:tcW w:w="8472" w:type="dxa"/>
            <w:gridSpan w:val="11"/>
            <w:shd w:val="clear" w:color="auto" w:fill="B3B3B3"/>
          </w:tcPr>
          <w:p w14:paraId="4084EF8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FAB64AA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168074F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59133EE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52611FB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7309F29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650D9D8D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4D41AC64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6B7F61FA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10DE920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459416A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5D35691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D121191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662104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B17366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48EF99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C0AE0F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86530E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9317094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938C6F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2368D3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1D3239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C09E1D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22A3B4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DB2BBA2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8B8D0C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52E5B9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E7CFFC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C6D778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E8EF75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C98E535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4CD5348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2A4E0B6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F18EDE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A6C5F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3AA08EF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98DCC09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09DEF6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55F72C3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6694C3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09CF5C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08E98E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315DF2E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FD94C9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E5AFB3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365459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F2B004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FB58E0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65EC136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091FDC9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1CD6448E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1C26F01D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4F009C5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6310C20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1AE06A37" w14:textId="77777777" w:rsidTr="0001746C">
        <w:tc>
          <w:tcPr>
            <w:tcW w:w="8472" w:type="dxa"/>
            <w:gridSpan w:val="11"/>
            <w:shd w:val="clear" w:color="auto" w:fill="auto"/>
          </w:tcPr>
          <w:p w14:paraId="57B376C6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E4DE625" w14:textId="77777777" w:rsidTr="0001746C">
        <w:tc>
          <w:tcPr>
            <w:tcW w:w="8472" w:type="dxa"/>
            <w:gridSpan w:val="11"/>
            <w:shd w:val="clear" w:color="auto" w:fill="B3B3B3"/>
          </w:tcPr>
          <w:p w14:paraId="2E57831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2FA33815" w14:textId="77777777" w:rsidTr="0001746C">
        <w:tc>
          <w:tcPr>
            <w:tcW w:w="8472" w:type="dxa"/>
            <w:gridSpan w:val="11"/>
            <w:shd w:val="clear" w:color="auto" w:fill="auto"/>
          </w:tcPr>
          <w:p w14:paraId="3D8307E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66D25F69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7A7EDF5B" w14:textId="77777777" w:rsidTr="0001746C">
        <w:tc>
          <w:tcPr>
            <w:tcW w:w="8472" w:type="dxa"/>
            <w:gridSpan w:val="11"/>
            <w:shd w:val="clear" w:color="auto" w:fill="B3B3B3"/>
          </w:tcPr>
          <w:p w14:paraId="23AB378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12C47C6C" w14:textId="77777777" w:rsidTr="0001746C">
        <w:tc>
          <w:tcPr>
            <w:tcW w:w="8472" w:type="dxa"/>
            <w:gridSpan w:val="11"/>
          </w:tcPr>
          <w:p w14:paraId="704B9CA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FC63AA5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1030B43" w14:textId="77777777" w:rsidTr="0001746C">
        <w:tc>
          <w:tcPr>
            <w:tcW w:w="8472" w:type="dxa"/>
            <w:gridSpan w:val="11"/>
            <w:shd w:val="clear" w:color="auto" w:fill="B3B3B3"/>
          </w:tcPr>
          <w:p w14:paraId="16E602B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00C57FD4" w14:textId="77777777" w:rsidTr="0001746C">
        <w:tc>
          <w:tcPr>
            <w:tcW w:w="8472" w:type="dxa"/>
            <w:gridSpan w:val="11"/>
          </w:tcPr>
          <w:p w14:paraId="3CD3C89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3C2BB4C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0980AC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63E3638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256DA14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9D0524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7F0ED1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3E8C26B7" w14:textId="77777777" w:rsidTr="0001746C">
        <w:tc>
          <w:tcPr>
            <w:tcW w:w="8472" w:type="dxa"/>
            <w:gridSpan w:val="11"/>
            <w:shd w:val="clear" w:color="auto" w:fill="B3B3B3"/>
          </w:tcPr>
          <w:p w14:paraId="33C5990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4511B2EB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21B60DE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60409A7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29733DA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09DE8522" w14:textId="77777777" w:rsidTr="0001746C">
        <w:tc>
          <w:tcPr>
            <w:tcW w:w="1242" w:type="dxa"/>
            <w:gridSpan w:val="2"/>
            <w:shd w:val="clear" w:color="auto" w:fill="FFFFFF"/>
          </w:tcPr>
          <w:p w14:paraId="5309CD7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3A1D38BC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0E16559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38A625D2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4AB75635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5905B32B" w14:textId="10426089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</w:t>
            </w:r>
            <w:r w:rsidR="000E36A4">
              <w:rPr>
                <w:b/>
                <w:sz w:val="18"/>
                <w:szCs w:val="18"/>
                <w:lang w:val="es-ES"/>
              </w:rPr>
              <w:t>10</w:t>
            </w:r>
          </w:p>
        </w:tc>
      </w:tr>
      <w:tr w:rsidR="004B5195" w:rsidRPr="00AF36C5" w14:paraId="47590B5B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6730412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3570180E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7B21F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187A5570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3E156F76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5761CDB2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5E1CF89C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3AB2A46B" w14:textId="63C04628" w:rsidR="004B5195" w:rsidRDefault="004B5195" w:rsidP="00F10C00">
      <w:pPr>
        <w:rPr>
          <w:lang w:val="es-ES"/>
        </w:rPr>
      </w:pPr>
    </w:p>
    <w:p w14:paraId="62506670" w14:textId="4176C4D5" w:rsidR="004B5195" w:rsidRDefault="004B5195" w:rsidP="00F10C00">
      <w:pPr>
        <w:rPr>
          <w:lang w:val="es-ES"/>
        </w:rPr>
      </w:pPr>
    </w:p>
    <w:p w14:paraId="0469F9AC" w14:textId="709BEA3D" w:rsidR="004B5195" w:rsidRDefault="004B5195" w:rsidP="00F10C00">
      <w:pPr>
        <w:rPr>
          <w:lang w:val="es-ES"/>
        </w:rPr>
      </w:pPr>
    </w:p>
    <w:p w14:paraId="53E4BAFC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348AAFD8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08E6398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0338C92F" w14:textId="53AC9EB9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E36A4">
              <w:rPr>
                <w:rFonts w:cs="Arial"/>
                <w:b/>
                <w:sz w:val="18"/>
                <w:szCs w:val="18"/>
              </w:rPr>
              <w:t>11</w:t>
            </w:r>
          </w:p>
        </w:tc>
      </w:tr>
      <w:tr w:rsidR="004B5195" w:rsidRPr="00B900C0" w14:paraId="2EEC4853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4788CBE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6037D56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1148EAE" w14:textId="77777777" w:rsidTr="0001746C">
        <w:tc>
          <w:tcPr>
            <w:tcW w:w="2093" w:type="dxa"/>
            <w:gridSpan w:val="4"/>
            <w:shd w:val="clear" w:color="auto" w:fill="auto"/>
          </w:tcPr>
          <w:p w14:paraId="399F6A3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3B9FC6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CC7E262" w14:textId="77777777" w:rsidTr="0001746C">
        <w:tc>
          <w:tcPr>
            <w:tcW w:w="2093" w:type="dxa"/>
            <w:gridSpan w:val="4"/>
            <w:shd w:val="clear" w:color="auto" w:fill="auto"/>
          </w:tcPr>
          <w:p w14:paraId="0CB2507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FC612B1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B53F166" w14:textId="77777777" w:rsidTr="0001746C">
        <w:tc>
          <w:tcPr>
            <w:tcW w:w="2093" w:type="dxa"/>
            <w:gridSpan w:val="4"/>
            <w:shd w:val="clear" w:color="auto" w:fill="auto"/>
          </w:tcPr>
          <w:p w14:paraId="7B44B62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160C277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3B5178D" w14:textId="77777777" w:rsidTr="0001746C">
        <w:tc>
          <w:tcPr>
            <w:tcW w:w="8472" w:type="dxa"/>
            <w:gridSpan w:val="11"/>
            <w:shd w:val="clear" w:color="auto" w:fill="B3B3B3"/>
          </w:tcPr>
          <w:p w14:paraId="0E60D41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33380349" w14:textId="77777777" w:rsidTr="0001746C">
        <w:tc>
          <w:tcPr>
            <w:tcW w:w="8472" w:type="dxa"/>
            <w:gridSpan w:val="11"/>
            <w:shd w:val="clear" w:color="auto" w:fill="auto"/>
          </w:tcPr>
          <w:p w14:paraId="4555419B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2C2B8CA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1263085D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06E2E29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491A560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69D255C1" w14:textId="77777777" w:rsidTr="0001746C">
        <w:tc>
          <w:tcPr>
            <w:tcW w:w="4236" w:type="dxa"/>
            <w:gridSpan w:val="7"/>
            <w:shd w:val="clear" w:color="auto" w:fill="FFFFFF"/>
          </w:tcPr>
          <w:p w14:paraId="7C4485A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lastRenderedPageBreak/>
              <w:t>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6BC7C4B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53D3625" w14:textId="77777777" w:rsidTr="0001746C">
        <w:tc>
          <w:tcPr>
            <w:tcW w:w="4236" w:type="dxa"/>
            <w:gridSpan w:val="7"/>
            <w:shd w:val="clear" w:color="auto" w:fill="B3B3B3"/>
          </w:tcPr>
          <w:p w14:paraId="4530ACA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775C267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007BFBAE" w14:textId="77777777" w:rsidTr="0001746C">
        <w:tc>
          <w:tcPr>
            <w:tcW w:w="4236" w:type="dxa"/>
            <w:gridSpan w:val="7"/>
          </w:tcPr>
          <w:p w14:paraId="3852EDD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607B97D0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9502AEC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2F72F20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67BB58F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0C62BCB6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338B6A3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06768897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8303E11" w14:textId="77777777" w:rsidTr="0001746C">
        <w:tc>
          <w:tcPr>
            <w:tcW w:w="8472" w:type="dxa"/>
            <w:gridSpan w:val="11"/>
            <w:shd w:val="clear" w:color="auto" w:fill="B3B3B3"/>
          </w:tcPr>
          <w:p w14:paraId="42EE39E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160D3D52" w14:textId="77777777" w:rsidTr="0001746C">
        <w:tc>
          <w:tcPr>
            <w:tcW w:w="534" w:type="dxa"/>
            <w:shd w:val="clear" w:color="auto" w:fill="E6E6E6"/>
            <w:vAlign w:val="center"/>
          </w:tcPr>
          <w:p w14:paraId="7DC9E24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44FA77F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57D80A3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035FF5BC" w14:textId="77777777" w:rsidTr="0001746C">
        <w:tc>
          <w:tcPr>
            <w:tcW w:w="534" w:type="dxa"/>
          </w:tcPr>
          <w:p w14:paraId="14F63BF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45686AD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51D8C08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5B230B0" w14:textId="77777777" w:rsidTr="0001746C">
        <w:tc>
          <w:tcPr>
            <w:tcW w:w="534" w:type="dxa"/>
          </w:tcPr>
          <w:p w14:paraId="1362E13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53671CD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5C9B1A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FC7C530" w14:textId="77777777" w:rsidTr="0001746C">
        <w:tc>
          <w:tcPr>
            <w:tcW w:w="534" w:type="dxa"/>
            <w:vAlign w:val="center"/>
          </w:tcPr>
          <w:p w14:paraId="7002868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2BF105C0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58765C82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05047036" w14:textId="77777777" w:rsidTr="0001746C">
        <w:tc>
          <w:tcPr>
            <w:tcW w:w="8472" w:type="dxa"/>
            <w:gridSpan w:val="11"/>
            <w:shd w:val="clear" w:color="auto" w:fill="B3B3B3"/>
          </w:tcPr>
          <w:p w14:paraId="3DE493B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BC56992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1651841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504509D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03988D9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0E7CFB6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0779F729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0F6FE700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52FDA046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66FA7CE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3295FA0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3EA628D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0EA2B1F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D0B89B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6EAEA5D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D1E09A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464CA3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69AF9B6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5F2C03B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284F02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40FE8C6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05CD25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3FD2CD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2AD1B0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FA68152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CC5858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0A0E91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81A9E5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038ABD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9265C0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9F960B7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01BBE06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1F9CE9C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1C10B4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5DB668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0CFA50C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3ACB3F6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F0053C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7A9BBB1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36600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B35EA0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1E5F28C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7F24713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380B16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B223F0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BD94A2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9FFC7F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4A70ED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239A0E7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449D510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12201743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57DE9C54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A2ADEC1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7429298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561DBCC5" w14:textId="77777777" w:rsidTr="0001746C">
        <w:tc>
          <w:tcPr>
            <w:tcW w:w="8472" w:type="dxa"/>
            <w:gridSpan w:val="11"/>
            <w:shd w:val="clear" w:color="auto" w:fill="auto"/>
          </w:tcPr>
          <w:p w14:paraId="09B093A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91002D6" w14:textId="77777777" w:rsidTr="0001746C">
        <w:tc>
          <w:tcPr>
            <w:tcW w:w="8472" w:type="dxa"/>
            <w:gridSpan w:val="11"/>
            <w:shd w:val="clear" w:color="auto" w:fill="B3B3B3"/>
          </w:tcPr>
          <w:p w14:paraId="4DDFAD8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4C7DA4EF" w14:textId="77777777" w:rsidTr="0001746C">
        <w:tc>
          <w:tcPr>
            <w:tcW w:w="8472" w:type="dxa"/>
            <w:gridSpan w:val="11"/>
            <w:shd w:val="clear" w:color="auto" w:fill="auto"/>
          </w:tcPr>
          <w:p w14:paraId="16497E7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C859A50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653C49BA" w14:textId="77777777" w:rsidTr="0001746C">
        <w:tc>
          <w:tcPr>
            <w:tcW w:w="8472" w:type="dxa"/>
            <w:gridSpan w:val="11"/>
            <w:shd w:val="clear" w:color="auto" w:fill="B3B3B3"/>
          </w:tcPr>
          <w:p w14:paraId="0B2D55A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019D23C6" w14:textId="77777777" w:rsidTr="0001746C">
        <w:tc>
          <w:tcPr>
            <w:tcW w:w="8472" w:type="dxa"/>
            <w:gridSpan w:val="11"/>
          </w:tcPr>
          <w:p w14:paraId="54E53EC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9A6732B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26627603" w14:textId="77777777" w:rsidTr="0001746C">
        <w:tc>
          <w:tcPr>
            <w:tcW w:w="8472" w:type="dxa"/>
            <w:gridSpan w:val="11"/>
            <w:shd w:val="clear" w:color="auto" w:fill="B3B3B3"/>
          </w:tcPr>
          <w:p w14:paraId="04720CD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156AEF31" w14:textId="77777777" w:rsidTr="0001746C">
        <w:tc>
          <w:tcPr>
            <w:tcW w:w="8472" w:type="dxa"/>
            <w:gridSpan w:val="11"/>
          </w:tcPr>
          <w:p w14:paraId="2A560606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131DFD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1644FF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05DBD8E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573DDB3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B0F6C5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19BD7CD6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01F69E1D" w14:textId="77777777" w:rsidTr="0001746C">
        <w:tc>
          <w:tcPr>
            <w:tcW w:w="8472" w:type="dxa"/>
            <w:gridSpan w:val="11"/>
            <w:shd w:val="clear" w:color="auto" w:fill="B3B3B3"/>
          </w:tcPr>
          <w:p w14:paraId="4266EF4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3335ACDF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6D1C62C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7507290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2EBD676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64C9690E" w14:textId="77777777" w:rsidTr="0001746C">
        <w:tc>
          <w:tcPr>
            <w:tcW w:w="1242" w:type="dxa"/>
            <w:gridSpan w:val="2"/>
            <w:shd w:val="clear" w:color="auto" w:fill="FFFFFF"/>
          </w:tcPr>
          <w:p w14:paraId="2D35AC8C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7F293FE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6C85D1A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1DD0397F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55ED9DF9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583A76D5" w14:textId="3E8F6646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</w:t>
            </w:r>
            <w:r w:rsidR="000E36A4">
              <w:rPr>
                <w:b/>
                <w:sz w:val="18"/>
                <w:szCs w:val="18"/>
                <w:lang w:val="es-ES"/>
              </w:rPr>
              <w:t>11</w:t>
            </w:r>
          </w:p>
        </w:tc>
      </w:tr>
      <w:tr w:rsidR="004B5195" w:rsidRPr="00AF36C5" w14:paraId="570733BC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7D23612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7671177E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6B9F3D7F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67D4D3BC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4A58A437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45A0A18E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3E629AAE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28760D30" w14:textId="74E9130A" w:rsidR="004B5195" w:rsidRDefault="004B5195" w:rsidP="00F10C00">
      <w:pPr>
        <w:rPr>
          <w:lang w:val="es-ES"/>
        </w:rPr>
      </w:pPr>
    </w:p>
    <w:p w14:paraId="2C8C5454" w14:textId="1E8BF15C" w:rsidR="004B5195" w:rsidRDefault="004B5195" w:rsidP="00F10C00">
      <w:pPr>
        <w:rPr>
          <w:lang w:val="es-ES"/>
        </w:rPr>
      </w:pPr>
    </w:p>
    <w:p w14:paraId="79B71DE6" w14:textId="01030BB3" w:rsidR="004B5195" w:rsidRDefault="004B5195" w:rsidP="00F10C00">
      <w:pPr>
        <w:rPr>
          <w:lang w:val="es-ES"/>
        </w:rPr>
      </w:pPr>
    </w:p>
    <w:p w14:paraId="1F17CB3E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1632093A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6EDCD37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28A9D3E0" w14:textId="1611FB18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E36A4">
              <w:rPr>
                <w:rFonts w:cs="Arial"/>
                <w:b/>
                <w:sz w:val="18"/>
                <w:szCs w:val="18"/>
              </w:rPr>
              <w:t>12</w:t>
            </w:r>
          </w:p>
        </w:tc>
      </w:tr>
      <w:tr w:rsidR="004B5195" w:rsidRPr="00B900C0" w14:paraId="6EF1F657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1898A92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339ED22E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E5F4CF4" w14:textId="77777777" w:rsidTr="0001746C">
        <w:tc>
          <w:tcPr>
            <w:tcW w:w="2093" w:type="dxa"/>
            <w:gridSpan w:val="4"/>
            <w:shd w:val="clear" w:color="auto" w:fill="auto"/>
          </w:tcPr>
          <w:p w14:paraId="53845A5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1789D93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797DFDA" w14:textId="77777777" w:rsidTr="0001746C">
        <w:tc>
          <w:tcPr>
            <w:tcW w:w="2093" w:type="dxa"/>
            <w:gridSpan w:val="4"/>
            <w:shd w:val="clear" w:color="auto" w:fill="auto"/>
          </w:tcPr>
          <w:p w14:paraId="4918000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8C6397A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D9BCEEB" w14:textId="77777777" w:rsidTr="0001746C">
        <w:tc>
          <w:tcPr>
            <w:tcW w:w="2093" w:type="dxa"/>
            <w:gridSpan w:val="4"/>
            <w:shd w:val="clear" w:color="auto" w:fill="auto"/>
          </w:tcPr>
          <w:p w14:paraId="0873829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264BC6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C24932E" w14:textId="77777777" w:rsidTr="0001746C">
        <w:tc>
          <w:tcPr>
            <w:tcW w:w="8472" w:type="dxa"/>
            <w:gridSpan w:val="11"/>
            <w:shd w:val="clear" w:color="auto" w:fill="B3B3B3"/>
          </w:tcPr>
          <w:p w14:paraId="5D5E0CF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43BEDDB4" w14:textId="77777777" w:rsidTr="0001746C">
        <w:tc>
          <w:tcPr>
            <w:tcW w:w="8472" w:type="dxa"/>
            <w:gridSpan w:val="11"/>
            <w:shd w:val="clear" w:color="auto" w:fill="auto"/>
          </w:tcPr>
          <w:p w14:paraId="222F4D0A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0BAB3FE5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0D30AEFA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0C4C0DF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5CC1ADA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13C1C368" w14:textId="77777777" w:rsidTr="0001746C">
        <w:tc>
          <w:tcPr>
            <w:tcW w:w="4236" w:type="dxa"/>
            <w:gridSpan w:val="7"/>
            <w:shd w:val="clear" w:color="auto" w:fill="FFFFFF"/>
          </w:tcPr>
          <w:p w14:paraId="1FB55A3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0B533FC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24ABFF1" w14:textId="77777777" w:rsidTr="0001746C">
        <w:tc>
          <w:tcPr>
            <w:tcW w:w="4236" w:type="dxa"/>
            <w:gridSpan w:val="7"/>
            <w:shd w:val="clear" w:color="auto" w:fill="B3B3B3"/>
          </w:tcPr>
          <w:p w14:paraId="0B721CA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3C25BD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6163BE98" w14:textId="77777777" w:rsidTr="0001746C">
        <w:tc>
          <w:tcPr>
            <w:tcW w:w="4236" w:type="dxa"/>
            <w:gridSpan w:val="7"/>
          </w:tcPr>
          <w:p w14:paraId="48B2632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7E92D0DE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C1C7B6A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4A93C76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2256844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5E7F8979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1BB78E7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6BE22A5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1941129" w14:textId="77777777" w:rsidTr="0001746C">
        <w:tc>
          <w:tcPr>
            <w:tcW w:w="8472" w:type="dxa"/>
            <w:gridSpan w:val="11"/>
            <w:shd w:val="clear" w:color="auto" w:fill="B3B3B3"/>
          </w:tcPr>
          <w:p w14:paraId="5DC9CB9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6AE6E464" w14:textId="77777777" w:rsidTr="0001746C">
        <w:tc>
          <w:tcPr>
            <w:tcW w:w="534" w:type="dxa"/>
            <w:shd w:val="clear" w:color="auto" w:fill="E6E6E6"/>
            <w:vAlign w:val="center"/>
          </w:tcPr>
          <w:p w14:paraId="4863194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1CCE7CC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3895EE6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2BC806A3" w14:textId="77777777" w:rsidTr="0001746C">
        <w:tc>
          <w:tcPr>
            <w:tcW w:w="534" w:type="dxa"/>
          </w:tcPr>
          <w:p w14:paraId="36D4B26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18CD372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13C9477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E3675A1" w14:textId="77777777" w:rsidTr="0001746C">
        <w:tc>
          <w:tcPr>
            <w:tcW w:w="534" w:type="dxa"/>
          </w:tcPr>
          <w:p w14:paraId="33B3639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0400A9E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28826A5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C869657" w14:textId="77777777" w:rsidTr="0001746C">
        <w:tc>
          <w:tcPr>
            <w:tcW w:w="534" w:type="dxa"/>
            <w:vAlign w:val="center"/>
          </w:tcPr>
          <w:p w14:paraId="7A4B7C2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3CE6B5C4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79D7F2B2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4A980205" w14:textId="77777777" w:rsidTr="0001746C">
        <w:tc>
          <w:tcPr>
            <w:tcW w:w="8472" w:type="dxa"/>
            <w:gridSpan w:val="11"/>
            <w:shd w:val="clear" w:color="auto" w:fill="B3B3B3"/>
          </w:tcPr>
          <w:p w14:paraId="0242753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605C64F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44924C6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3B89694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21979CA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5062B6A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4BF18F19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5695B3E4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482320F2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06B3CC1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3AA86E1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6A94078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E9522B7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0D0B8FB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F9647D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34DBD9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86F518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198663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708A383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1A61BA2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322FEED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3EAAB8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CC3832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38B6E0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A5E66BD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0175AF7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AD7FCC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B0A4F9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59D2B2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98CD1E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8EE351B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02981B0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2051C87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C85414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F26E1F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31B6B29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C1F9F73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578160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AF15CB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87D9F7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65C1FD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73DE24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4352E47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64350C2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2209E2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860BB9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208DC1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8EFD7C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3542F9E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673D3CD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66E656B4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3FB3919F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62DDF79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2D991E5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086C7D3E" w14:textId="77777777" w:rsidTr="0001746C">
        <w:tc>
          <w:tcPr>
            <w:tcW w:w="8472" w:type="dxa"/>
            <w:gridSpan w:val="11"/>
            <w:shd w:val="clear" w:color="auto" w:fill="auto"/>
          </w:tcPr>
          <w:p w14:paraId="08E3061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BB9F941" w14:textId="77777777" w:rsidTr="0001746C">
        <w:tc>
          <w:tcPr>
            <w:tcW w:w="8472" w:type="dxa"/>
            <w:gridSpan w:val="11"/>
            <w:shd w:val="clear" w:color="auto" w:fill="B3B3B3"/>
          </w:tcPr>
          <w:p w14:paraId="450D567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0BDC7927" w14:textId="77777777" w:rsidTr="0001746C">
        <w:tc>
          <w:tcPr>
            <w:tcW w:w="8472" w:type="dxa"/>
            <w:gridSpan w:val="11"/>
            <w:shd w:val="clear" w:color="auto" w:fill="auto"/>
          </w:tcPr>
          <w:p w14:paraId="189C020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340701C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0FE8351D" w14:textId="77777777" w:rsidTr="0001746C">
        <w:tc>
          <w:tcPr>
            <w:tcW w:w="8472" w:type="dxa"/>
            <w:gridSpan w:val="11"/>
            <w:shd w:val="clear" w:color="auto" w:fill="B3B3B3"/>
          </w:tcPr>
          <w:p w14:paraId="24208DA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13121A9D" w14:textId="77777777" w:rsidTr="0001746C">
        <w:tc>
          <w:tcPr>
            <w:tcW w:w="8472" w:type="dxa"/>
            <w:gridSpan w:val="11"/>
          </w:tcPr>
          <w:p w14:paraId="5A4A5866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12E2A1A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155C231C" w14:textId="77777777" w:rsidTr="0001746C">
        <w:tc>
          <w:tcPr>
            <w:tcW w:w="8472" w:type="dxa"/>
            <w:gridSpan w:val="11"/>
            <w:shd w:val="clear" w:color="auto" w:fill="B3B3B3"/>
          </w:tcPr>
          <w:p w14:paraId="3893B38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1E3D6D55" w14:textId="77777777" w:rsidTr="0001746C">
        <w:tc>
          <w:tcPr>
            <w:tcW w:w="8472" w:type="dxa"/>
            <w:gridSpan w:val="11"/>
          </w:tcPr>
          <w:p w14:paraId="0ABB987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9D4653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43BEF5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A596F7D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6416DF8E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5C8B3FEC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5202BC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2649A71C" w14:textId="77777777" w:rsidTr="0001746C">
        <w:tc>
          <w:tcPr>
            <w:tcW w:w="8472" w:type="dxa"/>
            <w:gridSpan w:val="11"/>
            <w:shd w:val="clear" w:color="auto" w:fill="B3B3B3"/>
          </w:tcPr>
          <w:p w14:paraId="3598142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525B14DA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729CA49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7E629F9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2890B42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7F55C9EF" w14:textId="77777777" w:rsidTr="0001746C">
        <w:tc>
          <w:tcPr>
            <w:tcW w:w="1242" w:type="dxa"/>
            <w:gridSpan w:val="2"/>
            <w:shd w:val="clear" w:color="auto" w:fill="FFFFFF"/>
          </w:tcPr>
          <w:p w14:paraId="0B3BD840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11E3B5B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67BE01B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1930D5F4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0F281939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018CBC80" w14:textId="7DD5F537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</w:t>
            </w:r>
            <w:r w:rsidR="000E36A4">
              <w:rPr>
                <w:b/>
                <w:sz w:val="18"/>
                <w:szCs w:val="18"/>
                <w:lang w:val="es-ES"/>
              </w:rPr>
              <w:t>12</w:t>
            </w:r>
          </w:p>
        </w:tc>
      </w:tr>
      <w:tr w:rsidR="004B5195" w:rsidRPr="00AF36C5" w14:paraId="4A10E2D7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05C6552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3A7AFF3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315E578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12C19C0D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4DB3F6E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6A1D12F5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786D4373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3B86026C" w14:textId="518C07B0" w:rsidR="004B5195" w:rsidRDefault="004B5195" w:rsidP="00F10C00">
      <w:pPr>
        <w:rPr>
          <w:lang w:val="es-ES"/>
        </w:rPr>
      </w:pPr>
    </w:p>
    <w:p w14:paraId="040FCD19" w14:textId="6D3BE99B" w:rsidR="004B5195" w:rsidRDefault="004B5195" w:rsidP="00F10C00">
      <w:pPr>
        <w:rPr>
          <w:lang w:val="es-ES"/>
        </w:rPr>
      </w:pPr>
    </w:p>
    <w:p w14:paraId="2E7DE1FC" w14:textId="2E5351FF" w:rsidR="004B5195" w:rsidRDefault="004B5195" w:rsidP="00F10C00">
      <w:pPr>
        <w:rPr>
          <w:lang w:val="es-ES"/>
        </w:rPr>
      </w:pPr>
    </w:p>
    <w:p w14:paraId="4D7D681F" w14:textId="5F1047D9" w:rsidR="004B5195" w:rsidRDefault="004B5195" w:rsidP="00F10C00">
      <w:pPr>
        <w:rPr>
          <w:lang w:val="es-ES"/>
        </w:rPr>
      </w:pPr>
    </w:p>
    <w:p w14:paraId="5B40B531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154F7D24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5C74112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6BC23A9D" w14:textId="63C14E99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E36A4">
              <w:rPr>
                <w:rFonts w:cs="Arial"/>
                <w:b/>
                <w:sz w:val="18"/>
                <w:szCs w:val="18"/>
              </w:rPr>
              <w:t>13</w:t>
            </w:r>
          </w:p>
        </w:tc>
      </w:tr>
      <w:tr w:rsidR="004B5195" w:rsidRPr="00B900C0" w14:paraId="44F065C1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5809B5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51D3C9C5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A661548" w14:textId="77777777" w:rsidTr="0001746C">
        <w:tc>
          <w:tcPr>
            <w:tcW w:w="2093" w:type="dxa"/>
            <w:gridSpan w:val="4"/>
            <w:shd w:val="clear" w:color="auto" w:fill="auto"/>
          </w:tcPr>
          <w:p w14:paraId="557C7920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33F9C90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A5ED92E" w14:textId="77777777" w:rsidTr="0001746C">
        <w:tc>
          <w:tcPr>
            <w:tcW w:w="2093" w:type="dxa"/>
            <w:gridSpan w:val="4"/>
            <w:shd w:val="clear" w:color="auto" w:fill="auto"/>
          </w:tcPr>
          <w:p w14:paraId="194B4440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7785FD99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4D4FE5E8" w14:textId="77777777" w:rsidTr="0001746C">
        <w:tc>
          <w:tcPr>
            <w:tcW w:w="2093" w:type="dxa"/>
            <w:gridSpan w:val="4"/>
            <w:shd w:val="clear" w:color="auto" w:fill="auto"/>
          </w:tcPr>
          <w:p w14:paraId="53BEAAA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4A4B210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5EB9D77" w14:textId="77777777" w:rsidTr="0001746C">
        <w:tc>
          <w:tcPr>
            <w:tcW w:w="8472" w:type="dxa"/>
            <w:gridSpan w:val="11"/>
            <w:shd w:val="clear" w:color="auto" w:fill="B3B3B3"/>
          </w:tcPr>
          <w:p w14:paraId="0D33C3C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3276D74A" w14:textId="77777777" w:rsidTr="0001746C">
        <w:tc>
          <w:tcPr>
            <w:tcW w:w="8472" w:type="dxa"/>
            <w:gridSpan w:val="11"/>
            <w:shd w:val="clear" w:color="auto" w:fill="auto"/>
          </w:tcPr>
          <w:p w14:paraId="0B0499BA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4A8A3096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2C5BBC90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142E01D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44091AF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789C2B9F" w14:textId="77777777" w:rsidTr="0001746C">
        <w:tc>
          <w:tcPr>
            <w:tcW w:w="4236" w:type="dxa"/>
            <w:gridSpan w:val="7"/>
            <w:shd w:val="clear" w:color="auto" w:fill="FFFFFF"/>
          </w:tcPr>
          <w:p w14:paraId="565DA37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61544306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3519E54" w14:textId="77777777" w:rsidTr="0001746C">
        <w:tc>
          <w:tcPr>
            <w:tcW w:w="4236" w:type="dxa"/>
            <w:gridSpan w:val="7"/>
            <w:shd w:val="clear" w:color="auto" w:fill="B3B3B3"/>
          </w:tcPr>
          <w:p w14:paraId="1A4268E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00C010D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770165CA" w14:textId="77777777" w:rsidTr="0001746C">
        <w:tc>
          <w:tcPr>
            <w:tcW w:w="4236" w:type="dxa"/>
            <w:gridSpan w:val="7"/>
          </w:tcPr>
          <w:p w14:paraId="4D33E12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5A512B92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447751A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0BAAE9D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6DA003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5A64CF25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246463F4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3A5B44A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4BA9CF1" w14:textId="77777777" w:rsidTr="0001746C">
        <w:tc>
          <w:tcPr>
            <w:tcW w:w="8472" w:type="dxa"/>
            <w:gridSpan w:val="11"/>
            <w:shd w:val="clear" w:color="auto" w:fill="B3B3B3"/>
          </w:tcPr>
          <w:p w14:paraId="686BA58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64711219" w14:textId="77777777" w:rsidTr="0001746C">
        <w:tc>
          <w:tcPr>
            <w:tcW w:w="534" w:type="dxa"/>
            <w:shd w:val="clear" w:color="auto" w:fill="E6E6E6"/>
            <w:vAlign w:val="center"/>
          </w:tcPr>
          <w:p w14:paraId="06237C0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1A5AE8E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2CA581C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2122CFFB" w14:textId="77777777" w:rsidTr="0001746C">
        <w:tc>
          <w:tcPr>
            <w:tcW w:w="534" w:type="dxa"/>
          </w:tcPr>
          <w:p w14:paraId="60D0429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309872B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63752BE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EB0993D" w14:textId="77777777" w:rsidTr="0001746C">
        <w:tc>
          <w:tcPr>
            <w:tcW w:w="534" w:type="dxa"/>
          </w:tcPr>
          <w:p w14:paraId="4F91A27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211226E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506BB2A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02BC0AA" w14:textId="77777777" w:rsidTr="0001746C">
        <w:tc>
          <w:tcPr>
            <w:tcW w:w="534" w:type="dxa"/>
            <w:vAlign w:val="center"/>
          </w:tcPr>
          <w:p w14:paraId="67F38F5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05CE5F03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591FB33B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083C3D98" w14:textId="77777777" w:rsidTr="0001746C">
        <w:tc>
          <w:tcPr>
            <w:tcW w:w="8472" w:type="dxa"/>
            <w:gridSpan w:val="11"/>
            <w:shd w:val="clear" w:color="auto" w:fill="B3B3B3"/>
          </w:tcPr>
          <w:p w14:paraId="198B189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B3F8C88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0A139BA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2D48232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437A3B5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4342F86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36EE088F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4FFF41CE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0E8C542E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3886221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0CD744E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397ACBE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33AB1AD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4CB180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5E65F30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082A152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179AA4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4385E8A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F035639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DBEE20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EF14E5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A57CB8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528DFE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C22682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8769877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E0F944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6B97F1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54DF19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A3941C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19E7EE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8C092EB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38C3EA7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4F05D4D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DC3AD4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6DC315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085DFD0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6A72C2C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ED0FCA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2278ED0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42B04E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16720E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C67013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63E5086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65651A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588739F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56C707A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C7D6C7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62B78A3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06551A1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0FA3F7C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1E03E9F4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69F95A2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68ABC8F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1732E51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69EC4E3C" w14:textId="77777777" w:rsidTr="0001746C">
        <w:tc>
          <w:tcPr>
            <w:tcW w:w="8472" w:type="dxa"/>
            <w:gridSpan w:val="11"/>
            <w:shd w:val="clear" w:color="auto" w:fill="auto"/>
          </w:tcPr>
          <w:p w14:paraId="6370655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581B0D6" w14:textId="77777777" w:rsidTr="0001746C">
        <w:tc>
          <w:tcPr>
            <w:tcW w:w="8472" w:type="dxa"/>
            <w:gridSpan w:val="11"/>
            <w:shd w:val="clear" w:color="auto" w:fill="B3B3B3"/>
          </w:tcPr>
          <w:p w14:paraId="2982444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03963736" w14:textId="77777777" w:rsidTr="0001746C">
        <w:tc>
          <w:tcPr>
            <w:tcW w:w="8472" w:type="dxa"/>
            <w:gridSpan w:val="11"/>
            <w:shd w:val="clear" w:color="auto" w:fill="auto"/>
          </w:tcPr>
          <w:p w14:paraId="5B69A3D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EBF150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4ACA7BAE" w14:textId="77777777" w:rsidTr="0001746C">
        <w:tc>
          <w:tcPr>
            <w:tcW w:w="8472" w:type="dxa"/>
            <w:gridSpan w:val="11"/>
            <w:shd w:val="clear" w:color="auto" w:fill="B3B3B3"/>
          </w:tcPr>
          <w:p w14:paraId="34D0D6B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0CF47436" w14:textId="77777777" w:rsidTr="0001746C">
        <w:tc>
          <w:tcPr>
            <w:tcW w:w="8472" w:type="dxa"/>
            <w:gridSpan w:val="11"/>
          </w:tcPr>
          <w:p w14:paraId="54F7A17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3AF96715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3BA082E1" w14:textId="77777777" w:rsidTr="0001746C">
        <w:tc>
          <w:tcPr>
            <w:tcW w:w="8472" w:type="dxa"/>
            <w:gridSpan w:val="11"/>
            <w:shd w:val="clear" w:color="auto" w:fill="B3B3B3"/>
          </w:tcPr>
          <w:p w14:paraId="191AFE7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06D8CAF3" w14:textId="77777777" w:rsidTr="0001746C">
        <w:tc>
          <w:tcPr>
            <w:tcW w:w="8472" w:type="dxa"/>
            <w:gridSpan w:val="11"/>
          </w:tcPr>
          <w:p w14:paraId="17C9CA4E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362E0A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3509FE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714820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68CDC153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87E8B8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69BCB0D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6C512222" w14:textId="77777777" w:rsidTr="0001746C">
        <w:tc>
          <w:tcPr>
            <w:tcW w:w="8472" w:type="dxa"/>
            <w:gridSpan w:val="11"/>
            <w:shd w:val="clear" w:color="auto" w:fill="B3B3B3"/>
          </w:tcPr>
          <w:p w14:paraId="45EE918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7A639B3B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7F97607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6D5DC29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40FE648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0AB2091B" w14:textId="77777777" w:rsidTr="0001746C">
        <w:tc>
          <w:tcPr>
            <w:tcW w:w="1242" w:type="dxa"/>
            <w:gridSpan w:val="2"/>
            <w:shd w:val="clear" w:color="auto" w:fill="FFFFFF"/>
          </w:tcPr>
          <w:p w14:paraId="5A4720D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75C4B6FE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16AD2004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6B140781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55009890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7A70D0A1" w14:textId="7ABA1A7C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</w:t>
            </w:r>
            <w:r w:rsidR="000E36A4">
              <w:rPr>
                <w:b/>
                <w:sz w:val="18"/>
                <w:szCs w:val="18"/>
                <w:lang w:val="es-ES"/>
              </w:rPr>
              <w:t>13</w:t>
            </w:r>
          </w:p>
        </w:tc>
      </w:tr>
      <w:tr w:rsidR="004B5195" w:rsidRPr="00AF36C5" w14:paraId="00993198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2E9B1B2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2A52A3ED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F677FA8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7D0819F2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010345E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58B5AAB4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4C629557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EA140D4" w14:textId="14BC58CC" w:rsidR="004B5195" w:rsidRDefault="004B5195" w:rsidP="00F10C00">
      <w:pPr>
        <w:rPr>
          <w:lang w:val="es-ES"/>
        </w:rPr>
      </w:pPr>
    </w:p>
    <w:p w14:paraId="18A75737" w14:textId="66C988EF" w:rsidR="004B5195" w:rsidRDefault="004B5195" w:rsidP="00F10C00">
      <w:pPr>
        <w:rPr>
          <w:lang w:val="es-ES"/>
        </w:rPr>
      </w:pPr>
    </w:p>
    <w:p w14:paraId="5C971C41" w14:textId="2C23C4E1" w:rsidR="004B5195" w:rsidRDefault="004B5195" w:rsidP="00F10C00">
      <w:pPr>
        <w:rPr>
          <w:lang w:val="es-ES"/>
        </w:rPr>
      </w:pPr>
    </w:p>
    <w:p w14:paraId="7344A85A" w14:textId="2BFB82E0" w:rsidR="004B5195" w:rsidRDefault="004B5195" w:rsidP="00F10C00">
      <w:pPr>
        <w:rPr>
          <w:lang w:val="es-ES"/>
        </w:rPr>
      </w:pPr>
    </w:p>
    <w:p w14:paraId="139A886A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3EE6AB3E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2A700EC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27F36140" w14:textId="402F75BB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E36A4">
              <w:rPr>
                <w:rFonts w:cs="Arial"/>
                <w:b/>
                <w:sz w:val="18"/>
                <w:szCs w:val="18"/>
              </w:rPr>
              <w:t>14</w:t>
            </w:r>
          </w:p>
        </w:tc>
      </w:tr>
      <w:tr w:rsidR="004B5195" w:rsidRPr="00B900C0" w14:paraId="5C51B258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32443EF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7F2F8015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B380668" w14:textId="77777777" w:rsidTr="0001746C">
        <w:tc>
          <w:tcPr>
            <w:tcW w:w="2093" w:type="dxa"/>
            <w:gridSpan w:val="4"/>
            <w:shd w:val="clear" w:color="auto" w:fill="auto"/>
          </w:tcPr>
          <w:p w14:paraId="4533B89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6C3DD59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3CE938C" w14:textId="77777777" w:rsidTr="0001746C">
        <w:tc>
          <w:tcPr>
            <w:tcW w:w="2093" w:type="dxa"/>
            <w:gridSpan w:val="4"/>
            <w:shd w:val="clear" w:color="auto" w:fill="auto"/>
          </w:tcPr>
          <w:p w14:paraId="4F5A83B2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E7B1B2E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6DC3794" w14:textId="77777777" w:rsidTr="0001746C">
        <w:tc>
          <w:tcPr>
            <w:tcW w:w="2093" w:type="dxa"/>
            <w:gridSpan w:val="4"/>
            <w:shd w:val="clear" w:color="auto" w:fill="auto"/>
          </w:tcPr>
          <w:p w14:paraId="16FF218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54B6E0D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653750F" w14:textId="77777777" w:rsidTr="0001746C">
        <w:tc>
          <w:tcPr>
            <w:tcW w:w="8472" w:type="dxa"/>
            <w:gridSpan w:val="11"/>
            <w:shd w:val="clear" w:color="auto" w:fill="B3B3B3"/>
          </w:tcPr>
          <w:p w14:paraId="494CE75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DESCRIPCION DEL CASO DE USO</w:t>
            </w:r>
          </w:p>
        </w:tc>
      </w:tr>
      <w:tr w:rsidR="004B5195" w:rsidRPr="00B900C0" w14:paraId="306D91ED" w14:textId="77777777" w:rsidTr="0001746C">
        <w:tc>
          <w:tcPr>
            <w:tcW w:w="8472" w:type="dxa"/>
            <w:gridSpan w:val="11"/>
            <w:shd w:val="clear" w:color="auto" w:fill="auto"/>
          </w:tcPr>
          <w:p w14:paraId="6ABE775F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27F656D3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07455931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7684108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437C0129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26043F61" w14:textId="77777777" w:rsidTr="0001746C">
        <w:tc>
          <w:tcPr>
            <w:tcW w:w="4236" w:type="dxa"/>
            <w:gridSpan w:val="7"/>
            <w:shd w:val="clear" w:color="auto" w:fill="FFFFFF"/>
          </w:tcPr>
          <w:p w14:paraId="0A7B515F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37ED4F34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C0C385A" w14:textId="77777777" w:rsidTr="0001746C">
        <w:tc>
          <w:tcPr>
            <w:tcW w:w="4236" w:type="dxa"/>
            <w:gridSpan w:val="7"/>
            <w:shd w:val="clear" w:color="auto" w:fill="B3B3B3"/>
          </w:tcPr>
          <w:p w14:paraId="0C003CA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00230F3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427E7E7A" w14:textId="77777777" w:rsidTr="0001746C">
        <w:tc>
          <w:tcPr>
            <w:tcW w:w="4236" w:type="dxa"/>
            <w:gridSpan w:val="7"/>
          </w:tcPr>
          <w:p w14:paraId="5BDAC07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72159EEA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9342352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09C6F7C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311B23A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04F35B81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603BF693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776F53EB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2B281F84" w14:textId="77777777" w:rsidTr="0001746C">
        <w:tc>
          <w:tcPr>
            <w:tcW w:w="8472" w:type="dxa"/>
            <w:gridSpan w:val="11"/>
            <w:shd w:val="clear" w:color="auto" w:fill="B3B3B3"/>
          </w:tcPr>
          <w:p w14:paraId="070A248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05477429" w14:textId="77777777" w:rsidTr="0001746C">
        <w:tc>
          <w:tcPr>
            <w:tcW w:w="534" w:type="dxa"/>
            <w:shd w:val="clear" w:color="auto" w:fill="E6E6E6"/>
            <w:vAlign w:val="center"/>
          </w:tcPr>
          <w:p w14:paraId="3D4DE7F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70C7CBF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3BE96EA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2AA1CD33" w14:textId="77777777" w:rsidTr="0001746C">
        <w:tc>
          <w:tcPr>
            <w:tcW w:w="534" w:type="dxa"/>
          </w:tcPr>
          <w:p w14:paraId="213FFAC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2E853CE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487E26C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14802D1" w14:textId="77777777" w:rsidTr="0001746C">
        <w:tc>
          <w:tcPr>
            <w:tcW w:w="534" w:type="dxa"/>
          </w:tcPr>
          <w:p w14:paraId="1C49E68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5A1CDFE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20C71A4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43907E6B" w14:textId="77777777" w:rsidTr="0001746C">
        <w:tc>
          <w:tcPr>
            <w:tcW w:w="534" w:type="dxa"/>
            <w:vAlign w:val="center"/>
          </w:tcPr>
          <w:p w14:paraId="12A0CA6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3D823114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46A1ADAC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7A77369B" w14:textId="77777777" w:rsidTr="0001746C">
        <w:tc>
          <w:tcPr>
            <w:tcW w:w="8472" w:type="dxa"/>
            <w:gridSpan w:val="11"/>
            <w:shd w:val="clear" w:color="auto" w:fill="B3B3B3"/>
          </w:tcPr>
          <w:p w14:paraId="194EAE0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5EE4ACFC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4A76C00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48B0F58D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47C9007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05245BDC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5717C08F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05CD23E1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29E62A88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7DFA7B4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0D58EEE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27D2A52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1F6D2014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4543088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37AB60C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4ABEF6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30B549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34B85A4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25DFEB8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38746C8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573E83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2AA0147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5A3D0F1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377B4B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2852DFD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7B01B21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0B19B64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472BC4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0AEAF2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881B18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157976A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6A420C9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02E8DF5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ACD873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9CA1F8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5A2966B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824956E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185871C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412E3C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33B9E70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7DE0FEE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3B9FAF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028D552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E85A5A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582FF75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32FB27F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7DF845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74E494A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7543C08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398C52E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0E747B48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558FF345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C45971D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25AA2B2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24EE66B6" w14:textId="77777777" w:rsidTr="0001746C">
        <w:tc>
          <w:tcPr>
            <w:tcW w:w="8472" w:type="dxa"/>
            <w:gridSpan w:val="11"/>
            <w:shd w:val="clear" w:color="auto" w:fill="auto"/>
          </w:tcPr>
          <w:p w14:paraId="64C2EC4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4CD04DB" w14:textId="77777777" w:rsidTr="0001746C">
        <w:tc>
          <w:tcPr>
            <w:tcW w:w="8472" w:type="dxa"/>
            <w:gridSpan w:val="11"/>
            <w:shd w:val="clear" w:color="auto" w:fill="B3B3B3"/>
          </w:tcPr>
          <w:p w14:paraId="68E7199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6EC99259" w14:textId="77777777" w:rsidTr="0001746C">
        <w:tc>
          <w:tcPr>
            <w:tcW w:w="8472" w:type="dxa"/>
            <w:gridSpan w:val="11"/>
            <w:shd w:val="clear" w:color="auto" w:fill="auto"/>
          </w:tcPr>
          <w:p w14:paraId="484000F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A72523B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15FA6B50" w14:textId="77777777" w:rsidTr="0001746C">
        <w:tc>
          <w:tcPr>
            <w:tcW w:w="8472" w:type="dxa"/>
            <w:gridSpan w:val="11"/>
            <w:shd w:val="clear" w:color="auto" w:fill="B3B3B3"/>
          </w:tcPr>
          <w:p w14:paraId="4600564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159F9C67" w14:textId="77777777" w:rsidTr="0001746C">
        <w:tc>
          <w:tcPr>
            <w:tcW w:w="8472" w:type="dxa"/>
            <w:gridSpan w:val="11"/>
          </w:tcPr>
          <w:p w14:paraId="42F39229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153B0E48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562A7647" w14:textId="77777777" w:rsidTr="0001746C">
        <w:tc>
          <w:tcPr>
            <w:tcW w:w="8472" w:type="dxa"/>
            <w:gridSpan w:val="11"/>
            <w:shd w:val="clear" w:color="auto" w:fill="B3B3B3"/>
          </w:tcPr>
          <w:p w14:paraId="273FD065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7811D705" w14:textId="77777777" w:rsidTr="0001746C">
        <w:tc>
          <w:tcPr>
            <w:tcW w:w="8472" w:type="dxa"/>
            <w:gridSpan w:val="11"/>
          </w:tcPr>
          <w:p w14:paraId="3608557D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78C47220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35B2E09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C01E535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6FC32F9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2E04BDB2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06EE1E6C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514C82F7" w14:textId="77777777" w:rsidTr="0001746C">
        <w:tc>
          <w:tcPr>
            <w:tcW w:w="8472" w:type="dxa"/>
            <w:gridSpan w:val="11"/>
            <w:shd w:val="clear" w:color="auto" w:fill="B3B3B3"/>
          </w:tcPr>
          <w:p w14:paraId="5F72C716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025096C4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7F490DC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30A17EA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3E84A8E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670868CF" w14:textId="77777777" w:rsidTr="0001746C">
        <w:tc>
          <w:tcPr>
            <w:tcW w:w="1242" w:type="dxa"/>
            <w:gridSpan w:val="2"/>
            <w:shd w:val="clear" w:color="auto" w:fill="FFFFFF"/>
          </w:tcPr>
          <w:p w14:paraId="68B47F7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6F8A12A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1EF98FA5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48A9AC0F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523ECC66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303A93A4" w14:textId="7259FC4B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</w:t>
            </w:r>
            <w:r w:rsidR="000E36A4">
              <w:rPr>
                <w:b/>
                <w:sz w:val="18"/>
                <w:szCs w:val="18"/>
                <w:lang w:val="es-ES"/>
              </w:rPr>
              <w:t>14</w:t>
            </w:r>
          </w:p>
        </w:tc>
      </w:tr>
      <w:tr w:rsidR="004B5195" w:rsidRPr="00AF36C5" w14:paraId="12BCC293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4E344C61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7631196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3EA673FF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4A2D572A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6E813912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6E77662A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7597588F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AD8A0B7" w14:textId="703D7895" w:rsidR="004B5195" w:rsidRDefault="004B5195" w:rsidP="00F10C00">
      <w:pPr>
        <w:rPr>
          <w:lang w:val="es-ES"/>
        </w:rPr>
      </w:pPr>
    </w:p>
    <w:p w14:paraId="0147CE97" w14:textId="3ACD1E0B" w:rsidR="004B5195" w:rsidRDefault="004B5195" w:rsidP="00F10C00">
      <w:pPr>
        <w:rPr>
          <w:lang w:val="es-ES"/>
        </w:rPr>
      </w:pPr>
    </w:p>
    <w:p w14:paraId="6A0665C2" w14:textId="127AC003" w:rsidR="004B5195" w:rsidRDefault="004B5195" w:rsidP="00F10C00">
      <w:pPr>
        <w:rPr>
          <w:lang w:val="es-ES"/>
        </w:rPr>
      </w:pPr>
    </w:p>
    <w:p w14:paraId="0A24E239" w14:textId="440761D9" w:rsidR="004B5195" w:rsidRDefault="004B5195" w:rsidP="00F10C00">
      <w:pPr>
        <w:rPr>
          <w:lang w:val="es-ES"/>
        </w:rPr>
      </w:pPr>
    </w:p>
    <w:p w14:paraId="733FD8AB" w14:textId="77777777" w:rsidR="004B5195" w:rsidRDefault="004B5195" w:rsidP="004B5195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4B5195" w:rsidRPr="00B900C0" w14:paraId="1767B365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736816AC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7B3ABCBE" w14:textId="37436E78" w:rsidR="004B5195" w:rsidRPr="00B900C0" w:rsidRDefault="004B5195" w:rsidP="0001746C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0E36A4">
              <w:rPr>
                <w:rFonts w:cs="Arial"/>
                <w:b/>
                <w:sz w:val="18"/>
                <w:szCs w:val="18"/>
              </w:rPr>
              <w:t>15</w:t>
            </w:r>
          </w:p>
        </w:tc>
      </w:tr>
      <w:tr w:rsidR="004B5195" w:rsidRPr="00B900C0" w14:paraId="016B3F5F" w14:textId="77777777" w:rsidTr="0001746C">
        <w:trPr>
          <w:trHeight w:val="219"/>
        </w:trPr>
        <w:tc>
          <w:tcPr>
            <w:tcW w:w="2093" w:type="dxa"/>
            <w:gridSpan w:val="4"/>
            <w:shd w:val="clear" w:color="auto" w:fill="B3B3B3"/>
          </w:tcPr>
          <w:p w14:paraId="0059F29A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B3B3B3"/>
          </w:tcPr>
          <w:p w14:paraId="15BCA74F" w14:textId="77777777" w:rsidR="004B5195" w:rsidRPr="00B900C0" w:rsidRDefault="004B5195" w:rsidP="0001746C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Reemplazar por el nombre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8AFE517" w14:textId="77777777" w:rsidTr="0001746C">
        <w:tc>
          <w:tcPr>
            <w:tcW w:w="2093" w:type="dxa"/>
            <w:gridSpan w:val="4"/>
            <w:shd w:val="clear" w:color="auto" w:fill="auto"/>
          </w:tcPr>
          <w:p w14:paraId="0A6ACDCD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3E65F68A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(Implementación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obligatoria)/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Deseable (Implementación deseable)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32FF89B" w14:textId="77777777" w:rsidTr="0001746C">
        <w:tc>
          <w:tcPr>
            <w:tcW w:w="2093" w:type="dxa"/>
            <w:gridSpan w:val="4"/>
            <w:shd w:val="clear" w:color="auto" w:fill="auto"/>
          </w:tcPr>
          <w:p w14:paraId="3EF48CA1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46C3DE32" w14:textId="77777777" w:rsidR="004B5195" w:rsidRPr="00B900C0" w:rsidRDefault="004B5195" w:rsidP="0001746C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Esencial, Alta, Baja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3DEA6B05" w14:textId="77777777" w:rsidTr="0001746C">
        <w:tc>
          <w:tcPr>
            <w:tcW w:w="2093" w:type="dxa"/>
            <w:gridSpan w:val="4"/>
            <w:shd w:val="clear" w:color="auto" w:fill="auto"/>
          </w:tcPr>
          <w:p w14:paraId="42614759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14:paraId="28FAF088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Quien o quienes ejecutan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83E06AA" w14:textId="77777777" w:rsidTr="0001746C">
        <w:tc>
          <w:tcPr>
            <w:tcW w:w="8472" w:type="dxa"/>
            <w:gridSpan w:val="11"/>
            <w:shd w:val="clear" w:color="auto" w:fill="B3B3B3"/>
          </w:tcPr>
          <w:p w14:paraId="651881F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4B5195" w:rsidRPr="00B900C0" w14:paraId="60C5998E" w14:textId="77777777" w:rsidTr="0001746C">
        <w:tc>
          <w:tcPr>
            <w:tcW w:w="8472" w:type="dxa"/>
            <w:gridSpan w:val="11"/>
            <w:shd w:val="clear" w:color="auto" w:fill="auto"/>
          </w:tcPr>
          <w:p w14:paraId="7E929B38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Breve descripción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5959B019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4B5195" w:rsidRPr="00B900C0" w14:paraId="53B2D539" w14:textId="77777777" w:rsidTr="0001746C">
        <w:tc>
          <w:tcPr>
            <w:tcW w:w="4236" w:type="dxa"/>
            <w:gridSpan w:val="7"/>
            <w:shd w:val="clear" w:color="auto" w:fill="B3B3B3"/>
            <w:vAlign w:val="center"/>
          </w:tcPr>
          <w:p w14:paraId="17A0BAB3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B3B3B3"/>
            <w:vAlign w:val="center"/>
          </w:tcPr>
          <w:p w14:paraId="0C271DE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4B5195" w:rsidRPr="00B900C0" w14:paraId="0CF7C996" w14:textId="77777777" w:rsidTr="0001746C">
        <w:tc>
          <w:tcPr>
            <w:tcW w:w="4236" w:type="dxa"/>
            <w:gridSpan w:val="7"/>
            <w:shd w:val="clear" w:color="auto" w:fill="FFFFFF"/>
          </w:tcPr>
          <w:p w14:paraId="0EAACF4A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Listar las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entradas  para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la ejecución del caso de uso.  Para marcar la obligatoriedad se debe utilizar * al lado derecho de la entrada asociada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49DF0CB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Especificación de las salidas del sistema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6F9DA173" w14:textId="77777777" w:rsidTr="0001746C">
        <w:tc>
          <w:tcPr>
            <w:tcW w:w="4236" w:type="dxa"/>
            <w:gridSpan w:val="7"/>
            <w:shd w:val="clear" w:color="auto" w:fill="B3B3B3"/>
          </w:tcPr>
          <w:p w14:paraId="18FD31B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446847F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4B5195" w:rsidRPr="00B900C0" w14:paraId="3EFAB30F" w14:textId="77777777" w:rsidTr="0001746C">
        <w:tc>
          <w:tcPr>
            <w:tcW w:w="4236" w:type="dxa"/>
            <w:gridSpan w:val="7"/>
          </w:tcPr>
          <w:p w14:paraId="0D47A700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a tener en cuenta para proceder a la ejecución del caso de uso&gt;</w:t>
            </w:r>
          </w:p>
        </w:tc>
        <w:tc>
          <w:tcPr>
            <w:tcW w:w="4236" w:type="dxa"/>
            <w:gridSpan w:val="4"/>
          </w:tcPr>
          <w:p w14:paraId="10DE65F9" w14:textId="77777777" w:rsidR="004B5195" w:rsidRPr="006A5A84" w:rsidRDefault="004B5195" w:rsidP="004B5195">
            <w:pPr>
              <w:numPr>
                <w:ilvl w:val="0"/>
                <w:numId w:val="44"/>
              </w:num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las condiciones que son resultado de la ejecución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0F6A732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B3B3B3"/>
          </w:tcPr>
          <w:p w14:paraId="32B429B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DEPENDENCIA</w:t>
            </w:r>
          </w:p>
        </w:tc>
        <w:tc>
          <w:tcPr>
            <w:tcW w:w="4236" w:type="dxa"/>
            <w:gridSpan w:val="4"/>
            <w:shd w:val="clear" w:color="auto" w:fill="B3B3B3"/>
          </w:tcPr>
          <w:p w14:paraId="44B1B84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EXTENSION</w:t>
            </w:r>
          </w:p>
        </w:tc>
      </w:tr>
      <w:tr w:rsidR="004B5195" w:rsidRPr="00B900C0" w14:paraId="747ADF76" w14:textId="77777777" w:rsidTr="0001746C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14:paraId="41792698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requeridos para la ejecución del caso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236" w:type="dxa"/>
            <w:gridSpan w:val="4"/>
            <w:shd w:val="clear" w:color="auto" w:fill="FFFFFF"/>
          </w:tcPr>
          <w:p w14:paraId="5FCA71C1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Listar los casos de uso que son llamados por la ejecución </w:t>
            </w:r>
            <w:proofErr w:type="gramStart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del casos</w:t>
            </w:r>
            <w:proofErr w:type="gramEnd"/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 de uso que se está detallando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FFD6645" w14:textId="77777777" w:rsidTr="0001746C">
        <w:tc>
          <w:tcPr>
            <w:tcW w:w="8472" w:type="dxa"/>
            <w:gridSpan w:val="11"/>
            <w:shd w:val="clear" w:color="auto" w:fill="B3B3B3"/>
          </w:tcPr>
          <w:p w14:paraId="28DBB6B7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Especificar la secuencia de actividades por parte del actor y del sistema para la ejecución del caso de uso</w:t>
            </w:r>
            <w:r w:rsidRPr="00B900C0">
              <w:rPr>
                <w:rFonts w:cs="Arial"/>
                <w:sz w:val="18"/>
                <w:szCs w:val="18"/>
              </w:rPr>
              <w:t xml:space="preserve"> &gt;</w:t>
            </w:r>
          </w:p>
        </w:tc>
      </w:tr>
      <w:tr w:rsidR="004B5195" w:rsidRPr="00B900C0" w14:paraId="3126133D" w14:textId="77777777" w:rsidTr="0001746C">
        <w:tc>
          <w:tcPr>
            <w:tcW w:w="534" w:type="dxa"/>
            <w:shd w:val="clear" w:color="auto" w:fill="E6E6E6"/>
            <w:vAlign w:val="center"/>
          </w:tcPr>
          <w:p w14:paraId="07492C1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14:paraId="1D2D9C6B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14:paraId="79D6667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1449B2F2" w14:textId="77777777" w:rsidTr="0001746C">
        <w:tc>
          <w:tcPr>
            <w:tcW w:w="534" w:type="dxa"/>
          </w:tcPr>
          <w:p w14:paraId="1CBCD89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13CCD82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348CB00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3EFD52B" w14:textId="77777777" w:rsidTr="0001746C">
        <w:tc>
          <w:tcPr>
            <w:tcW w:w="534" w:type="dxa"/>
          </w:tcPr>
          <w:p w14:paraId="6A629C7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14:paraId="6418938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14:paraId="1DE0CB9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FCAB1AF" w14:textId="77777777" w:rsidTr="0001746C">
        <w:tc>
          <w:tcPr>
            <w:tcW w:w="534" w:type="dxa"/>
            <w:vAlign w:val="center"/>
          </w:tcPr>
          <w:p w14:paraId="32D1C6F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14:paraId="34CB8EC2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14:paraId="003080D2" w14:textId="77777777" w:rsidR="004B5195" w:rsidRPr="00B900C0" w:rsidRDefault="004B5195" w:rsidP="0001746C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4B5195" w:rsidRPr="00B900C0" w14:paraId="2FBBD984" w14:textId="77777777" w:rsidTr="0001746C">
        <w:tc>
          <w:tcPr>
            <w:tcW w:w="8472" w:type="dxa"/>
            <w:gridSpan w:val="11"/>
            <w:shd w:val="clear" w:color="auto" w:fill="B3B3B3"/>
          </w:tcPr>
          <w:p w14:paraId="7E0F65A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7D1A4B71" w14:textId="77777777" w:rsidTr="0001746C">
        <w:tc>
          <w:tcPr>
            <w:tcW w:w="2802" w:type="dxa"/>
            <w:gridSpan w:val="5"/>
            <w:shd w:val="clear" w:color="auto" w:fill="E6E6E6"/>
            <w:vAlign w:val="center"/>
          </w:tcPr>
          <w:p w14:paraId="54945D9E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14:paraId="5AD846D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14:paraId="3623B60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14:paraId="1309E170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4B5195" w:rsidRPr="00B900C0" w14:paraId="2B452BBD" w14:textId="77777777" w:rsidTr="0001746C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14:paraId="74CD325F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14:paraId="7F125E52" w14:textId="77777777" w:rsidR="004B5195" w:rsidRPr="00B900C0" w:rsidRDefault="004B5195" w:rsidP="0001746C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14:paraId="7EB95AB5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14:paraId="27D9D9C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14:paraId="6B83684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31F51538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17ABBC8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326BD90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E721A3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2A658C8C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1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14CDB06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609DF523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23BC8D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A954648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BB6385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189CF31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5826B94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0AA79330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26D2299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6792529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7376F7F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3613B6C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2D5756BE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2238029E" w14:textId="77777777" w:rsidTr="0001746C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14:paraId="59C65BF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14:paraId="29C24601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1D046E3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4E049290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Actividad alterna 2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481" w:type="dxa"/>
            <w:shd w:val="clear" w:color="auto" w:fill="auto"/>
          </w:tcPr>
          <w:p w14:paraId="207777B4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1F30410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59C9332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6BC2B26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4BD00B53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074F43AD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06E3F32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53A9180A" w14:textId="77777777" w:rsidTr="0001746C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14:paraId="12EFDA2B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14:paraId="16915CF2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14:paraId="61A761AA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14:paraId="6D5AA7F9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14:paraId="49EAE6E7" w14:textId="77777777" w:rsidR="004B5195" w:rsidRPr="00B900C0" w:rsidRDefault="004B5195" w:rsidP="0001746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5195" w:rsidRPr="00B900C0" w14:paraId="7FA53983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B3B3B3"/>
          </w:tcPr>
          <w:p w14:paraId="190C159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4B5195" w:rsidRPr="00B900C0" w14:paraId="0930561F" w14:textId="77777777" w:rsidTr="0001746C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14:paraId="009C59DE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lastRenderedPageBreak/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Posibles errores en la ejecución del caso de uso.  Es necesario especificar el número de actividad del flujo normal de eventos en la que se puede presentar el error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11936962" w14:textId="77777777" w:rsidTr="0001746C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B3B3B3"/>
          </w:tcPr>
          <w:p w14:paraId="1E6486C8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4B5195" w:rsidRPr="00B900C0" w14:paraId="7E689851" w14:textId="77777777" w:rsidTr="0001746C">
        <w:tc>
          <w:tcPr>
            <w:tcW w:w="8472" w:type="dxa"/>
            <w:gridSpan w:val="11"/>
            <w:shd w:val="clear" w:color="auto" w:fill="auto"/>
          </w:tcPr>
          <w:p w14:paraId="5F3E91B4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</w:rPr>
              <w:t>Puntos de extensión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4B5195" w:rsidRPr="00B900C0" w14:paraId="0D013623" w14:textId="77777777" w:rsidTr="0001746C">
        <w:tc>
          <w:tcPr>
            <w:tcW w:w="8472" w:type="dxa"/>
            <w:gridSpan w:val="11"/>
            <w:shd w:val="clear" w:color="auto" w:fill="B3B3B3"/>
          </w:tcPr>
          <w:p w14:paraId="0DA84F9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4B5195" w:rsidRPr="00B900C0" w14:paraId="3BB61224" w14:textId="77777777" w:rsidTr="0001746C">
        <w:tc>
          <w:tcPr>
            <w:tcW w:w="8472" w:type="dxa"/>
            <w:gridSpan w:val="11"/>
            <w:shd w:val="clear" w:color="auto" w:fill="auto"/>
          </w:tcPr>
          <w:p w14:paraId="028682A2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Describir los criterios establecidos para la verificación del cumplimiento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7D4E30E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</w:tc>
      </w:tr>
      <w:tr w:rsidR="004B5195" w:rsidRPr="00B900C0" w14:paraId="5E90D014" w14:textId="77777777" w:rsidTr="0001746C">
        <w:tc>
          <w:tcPr>
            <w:tcW w:w="8472" w:type="dxa"/>
            <w:gridSpan w:val="11"/>
            <w:shd w:val="clear" w:color="auto" w:fill="B3B3B3"/>
          </w:tcPr>
          <w:p w14:paraId="52E2B6EF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4B5195" w:rsidRPr="00B900C0" w14:paraId="6E66FAFE" w14:textId="77777777" w:rsidTr="0001746C">
        <w:tc>
          <w:tcPr>
            <w:tcW w:w="8472" w:type="dxa"/>
            <w:gridSpan w:val="11"/>
          </w:tcPr>
          <w:p w14:paraId="748B86A0" w14:textId="77777777" w:rsidR="004B5195" w:rsidRPr="00B900C0" w:rsidRDefault="004B5195" w:rsidP="004B5195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Listar la identificación de los requerimientos no funcionales asociados al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27B88F87" w14:textId="77777777" w:rsidR="004B5195" w:rsidRPr="00B900C0" w:rsidRDefault="004B5195" w:rsidP="0001746C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49DA7246" w14:textId="77777777" w:rsidTr="0001746C">
        <w:tc>
          <w:tcPr>
            <w:tcW w:w="8472" w:type="dxa"/>
            <w:gridSpan w:val="11"/>
            <w:shd w:val="clear" w:color="auto" w:fill="B3B3B3"/>
          </w:tcPr>
          <w:p w14:paraId="7FB7D10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4B5195" w:rsidRPr="00B900C0" w14:paraId="52E077BC" w14:textId="77777777" w:rsidTr="0001746C">
        <w:tc>
          <w:tcPr>
            <w:tcW w:w="8472" w:type="dxa"/>
            <w:gridSpan w:val="11"/>
          </w:tcPr>
          <w:p w14:paraId="5C5ECFF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3C5CAC64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A4E4F9F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Prototipo de interfaz gráfica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  <w:p w14:paraId="395151B1" w14:textId="77777777" w:rsidR="004B5195" w:rsidRPr="00B900C0" w:rsidRDefault="004B5195" w:rsidP="0001746C">
            <w:pPr>
              <w:rPr>
                <w:rFonts w:cs="Arial"/>
                <w:sz w:val="18"/>
                <w:szCs w:val="18"/>
              </w:rPr>
            </w:pPr>
          </w:p>
          <w:p w14:paraId="7FB7BF59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734C78C" w14:textId="77777777" w:rsidR="004B5195" w:rsidRPr="00B900C0" w:rsidRDefault="004B5195" w:rsidP="0001746C">
            <w:pPr>
              <w:rPr>
                <w:rFonts w:cs="Arial"/>
                <w:sz w:val="18"/>
                <w:szCs w:val="18"/>
                <w:lang w:val="es-ES"/>
              </w:rPr>
            </w:pPr>
          </w:p>
          <w:p w14:paraId="4ED81668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B5195" w:rsidRPr="00B900C0" w14:paraId="24BBD8F5" w14:textId="77777777" w:rsidTr="0001746C">
        <w:tc>
          <w:tcPr>
            <w:tcW w:w="8472" w:type="dxa"/>
            <w:gridSpan w:val="11"/>
            <w:shd w:val="clear" w:color="auto" w:fill="B3B3B3"/>
          </w:tcPr>
          <w:p w14:paraId="085E4CFA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4B5195" w:rsidRPr="00B900C0" w14:paraId="2C5B41B3" w14:textId="77777777" w:rsidTr="0001746C">
        <w:tc>
          <w:tcPr>
            <w:tcW w:w="1242" w:type="dxa"/>
            <w:gridSpan w:val="2"/>
            <w:shd w:val="clear" w:color="auto" w:fill="E6E6E6"/>
            <w:vAlign w:val="center"/>
          </w:tcPr>
          <w:p w14:paraId="557EE314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14:paraId="7FDA5951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14:paraId="76A17D92" w14:textId="77777777" w:rsidR="004B5195" w:rsidRPr="00B900C0" w:rsidRDefault="004B5195" w:rsidP="0001746C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4B5195" w:rsidRPr="00B900C0" w14:paraId="58274573" w14:textId="77777777" w:rsidTr="0001746C">
        <w:tc>
          <w:tcPr>
            <w:tcW w:w="1242" w:type="dxa"/>
            <w:gridSpan w:val="2"/>
            <w:shd w:val="clear" w:color="auto" w:fill="FFFFFF"/>
          </w:tcPr>
          <w:p w14:paraId="43F44D03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Fecha en la que se realiza el cambio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4631" w:type="dxa"/>
            <w:gridSpan w:val="7"/>
            <w:shd w:val="clear" w:color="auto" w:fill="FFFFFF"/>
          </w:tcPr>
          <w:p w14:paraId="0E3B55E4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Descripción de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2599" w:type="dxa"/>
            <w:gridSpan w:val="2"/>
            <w:shd w:val="clear" w:color="auto" w:fill="FFFFFF"/>
          </w:tcPr>
          <w:p w14:paraId="155AD197" w14:textId="77777777" w:rsidR="004B5195" w:rsidRPr="00B900C0" w:rsidRDefault="004B5195" w:rsidP="0001746C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Persona que realiza la actividad realizada sobre 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</w:tbl>
    <w:p w14:paraId="75A0446F" w14:textId="77777777" w:rsidR="004B5195" w:rsidRPr="004B5195" w:rsidRDefault="004B5195" w:rsidP="004B5195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B5195" w:rsidRPr="00B900C0" w14:paraId="4470256A" w14:textId="77777777" w:rsidTr="0001746C">
        <w:tc>
          <w:tcPr>
            <w:tcW w:w="8472" w:type="dxa"/>
            <w:gridSpan w:val="3"/>
            <w:shd w:val="clear" w:color="auto" w:fill="B3B3B3"/>
            <w:vAlign w:val="center"/>
          </w:tcPr>
          <w:p w14:paraId="206E599A" w14:textId="03E03C25" w:rsidR="004B5195" w:rsidRPr="00B900C0" w:rsidRDefault="004B5195" w:rsidP="0001746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  <w:r>
              <w:rPr>
                <w:b/>
                <w:sz w:val="18"/>
                <w:szCs w:val="18"/>
                <w:lang w:val="es-ES"/>
              </w:rPr>
              <w:t xml:space="preserve"> UC-0</w:t>
            </w:r>
            <w:r w:rsidR="000E36A4">
              <w:rPr>
                <w:b/>
                <w:sz w:val="18"/>
                <w:szCs w:val="18"/>
                <w:lang w:val="es-ES"/>
              </w:rPr>
              <w:t>15</w:t>
            </w:r>
          </w:p>
        </w:tc>
      </w:tr>
      <w:tr w:rsidR="004B5195" w:rsidRPr="00AF36C5" w14:paraId="1A2FEB27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D581D64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586C3C8D" w14:textId="77777777" w:rsidR="004B5195" w:rsidRPr="003A7E60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4B5BC20B" w14:textId="77777777" w:rsidR="004B5195" w:rsidRPr="00AF36C5" w:rsidRDefault="004B5195" w:rsidP="0001746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B5195" w:rsidRPr="00AF36C5" w14:paraId="719F7C15" w14:textId="77777777" w:rsidTr="000174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3B5CF1C3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77B3A153" w14:textId="77777777" w:rsidR="004B5195" w:rsidRPr="0077677A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14:paraId="4140E50A" w14:textId="77777777" w:rsidR="004B5195" w:rsidRPr="00AF36C5" w:rsidRDefault="004B5195" w:rsidP="0001746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6A41A410" w14:textId="77777777" w:rsidR="004B5195" w:rsidRPr="002D5B96" w:rsidRDefault="004B5195" w:rsidP="00F10C00">
      <w:pPr>
        <w:rPr>
          <w:lang w:val="es-ES"/>
        </w:rPr>
      </w:pPr>
    </w:p>
    <w:sectPr w:rsidR="004B5195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27F4" w14:textId="77777777" w:rsidR="00BA5A2A" w:rsidRDefault="00BA5A2A">
      <w:r>
        <w:separator/>
      </w:r>
    </w:p>
  </w:endnote>
  <w:endnote w:type="continuationSeparator" w:id="0">
    <w:p w14:paraId="7D3054FE" w14:textId="77777777" w:rsidR="00BA5A2A" w:rsidRDefault="00BA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8648" w14:textId="77777777"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7B36C0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7B36C0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E3D3" w14:textId="77777777" w:rsidR="00BA5A2A" w:rsidRDefault="00BA5A2A">
      <w:r>
        <w:separator/>
      </w:r>
    </w:p>
  </w:footnote>
  <w:footnote w:type="continuationSeparator" w:id="0">
    <w:p w14:paraId="7957FB86" w14:textId="77777777" w:rsidR="00BA5A2A" w:rsidRDefault="00BA5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14:paraId="4BACBF0E" w14:textId="77777777" w:rsidTr="002B5BEC">
      <w:trPr>
        <w:trHeight w:val="1135"/>
      </w:trPr>
      <w:tc>
        <w:tcPr>
          <w:tcW w:w="1586" w:type="dxa"/>
        </w:tcPr>
        <w:p w14:paraId="052EF2DE" w14:textId="77777777"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5FB9D61" wp14:editId="70D14569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7527E5A5" w14:textId="77777777" w:rsidR="00842334" w:rsidRPr="006C794A" w:rsidRDefault="00842334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14:paraId="16A1D139" w14:textId="77777777" w:rsidR="00842334" w:rsidRDefault="00842334" w:rsidP="002B5BEC">
          <w:pPr>
            <w:jc w:val="both"/>
            <w:rPr>
              <w:sz w:val="18"/>
              <w:szCs w:val="18"/>
            </w:rPr>
          </w:pPr>
        </w:p>
        <w:p w14:paraId="44033FA0" w14:textId="2888969A" w:rsidR="00842334" w:rsidRPr="002D5B96" w:rsidRDefault="004B5195" w:rsidP="002B5BEC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rFonts w:ascii="Arial Narrow" w:hAnsi="Arial Narrow" w:cs="Arial"/>
              <w:noProof/>
              <w:sz w:val="22"/>
              <w:szCs w:val="22"/>
            </w:rPr>
            <w:drawing>
              <wp:inline distT="0" distB="0" distL="0" distR="0" wp14:anchorId="1B065383" wp14:editId="5CBE7997">
                <wp:extent cx="819150" cy="819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42334" w14:paraId="342DEB34" w14:textId="77777777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3D2A6570" w14:textId="77777777"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14:paraId="1E823C00" w14:textId="47A6D0C3"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 w:rsidR="004B5195">
            <w:rPr>
              <w:b/>
            </w:rPr>
            <w:t>SmartTraffic</w:t>
          </w:r>
          <w:proofErr w:type="spellEnd"/>
        </w:p>
      </w:tc>
      <w:tc>
        <w:tcPr>
          <w:tcW w:w="1609" w:type="dxa"/>
          <w:gridSpan w:val="2"/>
          <w:vAlign w:val="center"/>
        </w:tcPr>
        <w:p w14:paraId="05449C54" w14:textId="57E0C046"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4B5195">
            <w:rPr>
              <w:b/>
              <w:sz w:val="18"/>
              <w:szCs w:val="18"/>
            </w:rPr>
            <w:t>Exa</w:t>
          </w:r>
        </w:p>
      </w:tc>
    </w:tr>
    <w:tr w:rsidR="00842334" w14:paraId="63AD96A0" w14:textId="77777777" w:rsidTr="002B5BEC">
      <w:trPr>
        <w:cantSplit/>
        <w:trHeight w:val="247"/>
      </w:trPr>
      <w:tc>
        <w:tcPr>
          <w:tcW w:w="1586" w:type="dxa"/>
          <w:vMerge/>
          <w:vAlign w:val="center"/>
        </w:tcPr>
        <w:p w14:paraId="60A4F591" w14:textId="77777777"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336DA70D" w14:textId="77777777"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10AE5C5E" w14:textId="77777777"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1A2FEF" w14:textId="643D201C" w:rsidR="00842334" w:rsidRPr="00466334" w:rsidRDefault="004B5195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14:paraId="157857D0" w14:textId="77777777"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B6B08"/>
    <w:rsid w:val="000E36A4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5195"/>
    <w:rsid w:val="004B665C"/>
    <w:rsid w:val="00531547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A5A2A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9093C"/>
    <w:rsid w:val="00DA59FD"/>
    <w:rsid w:val="00DC4851"/>
    <w:rsid w:val="00DD1263"/>
    <w:rsid w:val="00E0231C"/>
    <w:rsid w:val="00E07613"/>
    <w:rsid w:val="00E2018B"/>
    <w:rsid w:val="00E3003F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0BBD25"/>
  <w15:docId w15:val="{BB687260-18D2-48F4-B7B0-8F296139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95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2FA0-B5E7-4D7A-9D83-AF550904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</TotalTime>
  <Pages>21</Pages>
  <Words>5308</Words>
  <Characters>29198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34438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JULIAN DAVID NOVA TORROLEDO</cp:lastModifiedBy>
  <cp:revision>2</cp:revision>
  <cp:lastPrinted>2002-08-12T21:00:00Z</cp:lastPrinted>
  <dcterms:created xsi:type="dcterms:W3CDTF">2025-08-26T22:48:00Z</dcterms:created>
  <dcterms:modified xsi:type="dcterms:W3CDTF">2025-08-26T22:48:00Z</dcterms:modified>
</cp:coreProperties>
</file>