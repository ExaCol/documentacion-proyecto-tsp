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5E04" w14:textId="277AE4AC" w:rsidR="00FE46FF" w:rsidRDefault="00FE46FF" w:rsidP="00FE46FF">
      <w:pPr>
        <w:jc w:val="center"/>
        <w:rPr>
          <w:rFonts w:ascii="Times" w:hAnsi="Times"/>
          <w:b/>
          <w:snapToGrid w:val="0"/>
          <w:sz w:val="28"/>
        </w:rPr>
      </w:pPr>
      <w:r>
        <w:rPr>
          <w:rFonts w:ascii="Times" w:hAnsi="Times"/>
          <w:b/>
          <w:snapToGrid w:val="0"/>
          <w:sz w:val="28"/>
        </w:rPr>
        <w:t>Taller Escenario de Calidad</w:t>
      </w:r>
    </w:p>
    <w:p w14:paraId="107E5E05" w14:textId="77777777" w:rsidR="00FE46FF" w:rsidRPr="00A32781" w:rsidRDefault="00FE46FF" w:rsidP="00FE46FF">
      <w:pPr>
        <w:jc w:val="center"/>
        <w:rPr>
          <w:rFonts w:ascii="Times" w:hAnsi="Times"/>
          <w:b/>
          <w:snapToGrid w:val="0"/>
          <w:sz w:val="28"/>
        </w:rPr>
      </w:pPr>
    </w:p>
    <w:p w14:paraId="107E5E06" w14:textId="77777777" w:rsidR="00FE46FF" w:rsidRPr="00FE46FF" w:rsidRDefault="00FE46FF" w:rsidP="00FE46FF">
      <w:pPr>
        <w:spacing w:after="60"/>
        <w:rPr>
          <w:b/>
          <w:sz w:val="22"/>
        </w:rPr>
      </w:pPr>
      <w:r w:rsidRPr="00FE46FF">
        <w:rPr>
          <w:b/>
          <w:sz w:val="22"/>
        </w:rPr>
        <w:t>Nombre_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  <w:t>________________</w:t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  <w:t>Fecha</w:t>
      </w:r>
      <w:r w:rsidRPr="00FE46FF">
        <w:rPr>
          <w:b/>
          <w:sz w:val="22"/>
          <w:u w:val="single"/>
        </w:rPr>
        <w:t xml:space="preserve"> 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</w:rPr>
        <w:t xml:space="preserve"> </w:t>
      </w:r>
    </w:p>
    <w:p w14:paraId="107E5E07" w14:textId="77777777" w:rsidR="00FE46FF" w:rsidRDefault="00FE46FF" w:rsidP="00FE46FF">
      <w:pPr>
        <w:spacing w:after="60"/>
        <w:rPr>
          <w:b/>
          <w:sz w:val="18"/>
          <w:u w:val="single"/>
        </w:rPr>
      </w:pPr>
    </w:p>
    <w:p w14:paraId="107E5E08" w14:textId="77777777" w:rsidR="00C44EBD" w:rsidRPr="00FE46FF" w:rsidRDefault="00C44EBD" w:rsidP="003A7E60">
      <w:pPr>
        <w:rPr>
          <w:rFonts w:cs="Arial"/>
          <w:sz w:val="18"/>
          <w:szCs w:val="18"/>
        </w:rPr>
      </w:pPr>
    </w:p>
    <w:tbl>
      <w:tblPr>
        <w:tblW w:w="90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4"/>
        <w:gridCol w:w="850"/>
        <w:gridCol w:w="1985"/>
        <w:gridCol w:w="3402"/>
      </w:tblGrid>
      <w:tr w:rsidR="00C44EBD" w:rsidRPr="00FE46FF" w14:paraId="107E5E0D" w14:textId="77777777" w:rsidTr="00FE46FF">
        <w:trPr>
          <w:trHeight w:val="662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9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 xml:space="preserve">Escenario de Calidad #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A" w14:textId="4D2F6375" w:rsidR="0073177B" w:rsidRPr="00FE46FF" w:rsidRDefault="00EE7F1A" w:rsidP="00C44EBD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0</w:t>
            </w:r>
            <w:r w:rsidR="00A42DB2">
              <w:rPr>
                <w:rFonts w:cs="Arial"/>
                <w:sz w:val="22"/>
                <w:szCs w:val="18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B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proofErr w:type="spellStart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Stakeholder</w:t>
            </w:r>
            <w:proofErr w:type="spellEnd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: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C" w14:textId="5515F4C0" w:rsidR="0073177B" w:rsidRPr="00FE46FF" w:rsidRDefault="00EE7F1A" w:rsidP="00C44EBD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Cliente</w:t>
            </w:r>
          </w:p>
        </w:tc>
      </w:tr>
      <w:tr w:rsidR="00C44EBD" w:rsidRPr="00FE46FF" w14:paraId="107E5E12" w14:textId="77777777" w:rsidTr="00FE46FF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E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Atributo de Calidad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0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11" w14:textId="77777777" w:rsidR="00C44EBD" w:rsidRPr="00FE46FF" w:rsidRDefault="00C44EBD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17" w14:textId="77777777" w:rsidTr="00FE46FF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3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Justificación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5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16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1C" w14:textId="77777777" w:rsidTr="00FE46FF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8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Fuente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A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1B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21" w14:textId="77777777" w:rsidTr="00FE46FF">
        <w:trPr>
          <w:trHeight w:val="4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D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Estímulo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E" w14:textId="77777777" w:rsidR="0073177B" w:rsidRPr="00FE46FF" w:rsidRDefault="0073177B" w:rsidP="00FE46FF">
            <w:pPr>
              <w:rPr>
                <w:rFonts w:cs="Arial"/>
                <w:sz w:val="22"/>
                <w:szCs w:val="18"/>
              </w:rPr>
            </w:pPr>
          </w:p>
          <w:p w14:paraId="107E5E1F" w14:textId="77777777" w:rsidR="00FE46FF" w:rsidRPr="00FE46FF" w:rsidRDefault="00FE46FF" w:rsidP="00FE46FF">
            <w:pPr>
              <w:rPr>
                <w:rFonts w:cs="Arial"/>
                <w:sz w:val="22"/>
                <w:szCs w:val="18"/>
              </w:rPr>
            </w:pPr>
          </w:p>
          <w:p w14:paraId="107E5E20" w14:textId="77777777" w:rsidR="00FE46FF" w:rsidRPr="00FE46FF" w:rsidRDefault="00FE46FF" w:rsidP="00FE46FF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26" w14:textId="77777777" w:rsidTr="00FE46FF">
        <w:trPr>
          <w:trHeight w:val="42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2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Artefacto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3" w14:textId="77777777" w:rsidR="0073177B" w:rsidRDefault="0073177B" w:rsidP="00C44EBD">
            <w:pPr>
              <w:rPr>
                <w:rFonts w:cs="Arial"/>
                <w:sz w:val="22"/>
                <w:szCs w:val="18"/>
              </w:rPr>
            </w:pPr>
          </w:p>
          <w:p w14:paraId="107E5E24" w14:textId="77777777" w:rsid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25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2B" w14:textId="77777777" w:rsidTr="00FE46FF">
        <w:trPr>
          <w:trHeight w:val="486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7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Ambiente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8" w14:textId="77777777" w:rsidR="0073177B" w:rsidRPr="00FE46FF" w:rsidRDefault="0073177B" w:rsidP="00C44EBD">
            <w:pPr>
              <w:rPr>
                <w:rFonts w:cs="Arial"/>
                <w:sz w:val="22"/>
                <w:szCs w:val="18"/>
                <w:lang w:val="es-ES_tradnl"/>
              </w:rPr>
            </w:pPr>
          </w:p>
          <w:p w14:paraId="107E5E29" w14:textId="77777777" w:rsid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2A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33" w14:textId="77777777" w:rsidTr="00FE46FF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C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D" w14:textId="77777777" w:rsidR="0073177B" w:rsidRPr="00FE46FF" w:rsidRDefault="0073177B" w:rsidP="00C44EBD">
            <w:pPr>
              <w:rPr>
                <w:rFonts w:cs="Arial"/>
                <w:sz w:val="22"/>
                <w:szCs w:val="18"/>
              </w:rPr>
            </w:pPr>
          </w:p>
          <w:p w14:paraId="107E5E2E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2F" w14:textId="77777777" w:rsid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30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31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32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3C" w14:textId="77777777" w:rsidTr="00FE46FF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34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Medida de la 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35" w14:textId="77777777" w:rsidR="0073177B" w:rsidRDefault="0073177B" w:rsidP="00C44EBD">
            <w:pPr>
              <w:rPr>
                <w:rFonts w:cs="Arial"/>
                <w:sz w:val="22"/>
                <w:szCs w:val="18"/>
              </w:rPr>
            </w:pPr>
          </w:p>
          <w:p w14:paraId="107E5E36" w14:textId="77777777" w:rsid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37" w14:textId="77777777" w:rsid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38" w14:textId="77777777" w:rsid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39" w14:textId="77777777" w:rsid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3A" w14:textId="77777777" w:rsid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  <w:p w14:paraId="107E5E3B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</w:tbl>
    <w:p w14:paraId="107E5E3D" w14:textId="77777777" w:rsidR="00C44EBD" w:rsidRPr="00C44EBD" w:rsidRDefault="00C44EBD" w:rsidP="003A7E60">
      <w:pPr>
        <w:rPr>
          <w:rFonts w:cs="Arial"/>
          <w:sz w:val="18"/>
          <w:szCs w:val="18"/>
        </w:rPr>
      </w:pPr>
    </w:p>
    <w:p w14:paraId="107E5E3E" w14:textId="77777777" w:rsidR="00E3003F" w:rsidRDefault="00E3003F" w:rsidP="003A7E60">
      <w:pPr>
        <w:rPr>
          <w:rFonts w:cs="Arial"/>
          <w:sz w:val="18"/>
          <w:szCs w:val="18"/>
          <w:lang w:val="es-ES"/>
        </w:rPr>
      </w:pPr>
    </w:p>
    <w:p w14:paraId="107E5E3F" w14:textId="77777777"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14:paraId="40DC15C1" w14:textId="77777777" w:rsidR="00A42DB2" w:rsidRPr="00FE46FF" w:rsidRDefault="00A42DB2" w:rsidP="00A42DB2">
      <w:pPr>
        <w:spacing w:after="60"/>
        <w:rPr>
          <w:b/>
          <w:sz w:val="22"/>
        </w:rPr>
      </w:pPr>
      <w:r w:rsidRPr="00FE46FF">
        <w:rPr>
          <w:b/>
          <w:sz w:val="22"/>
        </w:rPr>
        <w:t>Nombre_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  <w:t>________________</w:t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  <w:t>Fecha</w:t>
      </w:r>
      <w:r w:rsidRPr="00FE46FF">
        <w:rPr>
          <w:b/>
          <w:sz w:val="22"/>
          <w:u w:val="single"/>
        </w:rPr>
        <w:t xml:space="preserve"> 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</w:rPr>
        <w:t xml:space="preserve"> </w:t>
      </w:r>
    </w:p>
    <w:p w14:paraId="563B599D" w14:textId="77777777" w:rsidR="00A42DB2" w:rsidRDefault="00A42DB2" w:rsidP="00A42DB2">
      <w:pPr>
        <w:spacing w:after="60"/>
        <w:rPr>
          <w:b/>
          <w:sz w:val="18"/>
          <w:u w:val="single"/>
        </w:rPr>
      </w:pPr>
    </w:p>
    <w:p w14:paraId="3DE9C755" w14:textId="77777777" w:rsidR="00A42DB2" w:rsidRPr="00FE46FF" w:rsidRDefault="00A42DB2" w:rsidP="00A42DB2">
      <w:pPr>
        <w:rPr>
          <w:rFonts w:cs="Arial"/>
          <w:sz w:val="18"/>
          <w:szCs w:val="18"/>
        </w:rPr>
      </w:pPr>
    </w:p>
    <w:tbl>
      <w:tblPr>
        <w:tblW w:w="90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4"/>
        <w:gridCol w:w="850"/>
        <w:gridCol w:w="1985"/>
        <w:gridCol w:w="3402"/>
      </w:tblGrid>
      <w:tr w:rsidR="00A42DB2" w:rsidRPr="00FE46FF" w14:paraId="339F9A74" w14:textId="77777777" w:rsidTr="0001746C">
        <w:trPr>
          <w:trHeight w:val="662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90E5EA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 xml:space="preserve">Escenario de Calidad #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D11A45" w14:textId="6DDE156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0</w:t>
            </w:r>
            <w:r>
              <w:rPr>
                <w:rFonts w:cs="Arial"/>
                <w:sz w:val="22"/>
                <w:szCs w:val="18"/>
              </w:rPr>
              <w:t>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E9C839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proofErr w:type="spellStart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Stakeholder</w:t>
            </w:r>
            <w:proofErr w:type="spellEnd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: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B2EF9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Cliente</w:t>
            </w:r>
          </w:p>
        </w:tc>
      </w:tr>
      <w:tr w:rsidR="00A42DB2" w:rsidRPr="00FE46FF" w14:paraId="314C80BB" w14:textId="77777777" w:rsidTr="0001746C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F51901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Atributo de Calidad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CCEC11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D892491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2A984587" w14:textId="77777777" w:rsidTr="0001746C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F3464C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Justificación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DCAC93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DD54A82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26A378CB" w14:textId="77777777" w:rsidTr="0001746C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B01FE4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Fuente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C42B1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41B70E11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5756579A" w14:textId="77777777" w:rsidTr="0001746C">
        <w:trPr>
          <w:trHeight w:val="4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5DDCA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Estímulo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E816B7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29BC4EF6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82DFD2C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483DC15E" w14:textId="77777777" w:rsidTr="0001746C">
        <w:trPr>
          <w:trHeight w:val="42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6B87E3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Artefacto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48DA3F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3E96101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B3B2D18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53ECE11D" w14:textId="77777777" w:rsidTr="0001746C">
        <w:trPr>
          <w:trHeight w:val="486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301037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lastRenderedPageBreak/>
              <w:t>Ambiente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EAB205" w14:textId="77777777" w:rsidR="00A42DB2" w:rsidRPr="00FE46FF" w:rsidRDefault="00A42DB2" w:rsidP="0001746C">
            <w:pPr>
              <w:rPr>
                <w:rFonts w:cs="Arial"/>
                <w:sz w:val="22"/>
                <w:szCs w:val="18"/>
                <w:lang w:val="es-ES_tradnl"/>
              </w:rPr>
            </w:pPr>
          </w:p>
          <w:p w14:paraId="40BC51D1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39B9D43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52BC38E7" w14:textId="77777777" w:rsidTr="0001746C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850434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FF2399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25055CDB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9C800D8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8D53CA7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784B8D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9B51390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4CDFF17D" w14:textId="77777777" w:rsidTr="0001746C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DFDB99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Medida de la 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842B7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E2440EB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FDB5A6E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D28E661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51B0ED3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A148A99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115D02B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</w:tbl>
    <w:p w14:paraId="46402984" w14:textId="77777777" w:rsidR="00A42DB2" w:rsidRPr="00C44EBD" w:rsidRDefault="00A42DB2" w:rsidP="00A42DB2">
      <w:pPr>
        <w:rPr>
          <w:rFonts w:cs="Arial"/>
          <w:sz w:val="18"/>
          <w:szCs w:val="18"/>
        </w:rPr>
      </w:pPr>
    </w:p>
    <w:p w14:paraId="26859661" w14:textId="77777777" w:rsidR="00A42DB2" w:rsidRDefault="00A42DB2" w:rsidP="00A42DB2">
      <w:pPr>
        <w:rPr>
          <w:rFonts w:cs="Arial"/>
          <w:sz w:val="18"/>
          <w:szCs w:val="18"/>
          <w:lang w:val="es-ES"/>
        </w:rPr>
      </w:pPr>
    </w:p>
    <w:p w14:paraId="6DE6D084" w14:textId="77777777" w:rsidR="00A42DB2" w:rsidRPr="00531547" w:rsidRDefault="00A42DB2" w:rsidP="00A42DB2">
      <w:pPr>
        <w:rPr>
          <w:rFonts w:cs="Arial"/>
          <w:sz w:val="18"/>
          <w:szCs w:val="18"/>
          <w:lang w:val="es-ES"/>
        </w:rPr>
      </w:pPr>
    </w:p>
    <w:p w14:paraId="4ADA4A85" w14:textId="77777777" w:rsidR="00A42DB2" w:rsidRDefault="00A42DB2" w:rsidP="00A42DB2">
      <w:pPr>
        <w:rPr>
          <w:rFonts w:cs="Arial"/>
          <w:sz w:val="18"/>
          <w:szCs w:val="18"/>
        </w:rPr>
      </w:pPr>
    </w:p>
    <w:p w14:paraId="4B1F93A8" w14:textId="77777777" w:rsidR="00A42DB2" w:rsidRPr="00FE46FF" w:rsidRDefault="00A42DB2" w:rsidP="00A42DB2">
      <w:pPr>
        <w:spacing w:after="60"/>
        <w:rPr>
          <w:b/>
          <w:sz w:val="22"/>
        </w:rPr>
      </w:pPr>
      <w:r w:rsidRPr="00FE46FF">
        <w:rPr>
          <w:b/>
          <w:sz w:val="22"/>
        </w:rPr>
        <w:t>Nombre_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  <w:t>________________</w:t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  <w:t>Fecha</w:t>
      </w:r>
      <w:r w:rsidRPr="00FE46FF">
        <w:rPr>
          <w:b/>
          <w:sz w:val="22"/>
          <w:u w:val="single"/>
        </w:rPr>
        <w:t xml:space="preserve"> 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</w:rPr>
        <w:t xml:space="preserve"> </w:t>
      </w:r>
    </w:p>
    <w:p w14:paraId="15706DE0" w14:textId="77777777" w:rsidR="00A42DB2" w:rsidRDefault="00A42DB2" w:rsidP="00A42DB2">
      <w:pPr>
        <w:spacing w:after="60"/>
        <w:rPr>
          <w:b/>
          <w:sz w:val="18"/>
          <w:u w:val="single"/>
        </w:rPr>
      </w:pPr>
    </w:p>
    <w:p w14:paraId="1533D5B0" w14:textId="77777777" w:rsidR="00A42DB2" w:rsidRPr="00FE46FF" w:rsidRDefault="00A42DB2" w:rsidP="00A42DB2">
      <w:pPr>
        <w:rPr>
          <w:rFonts w:cs="Arial"/>
          <w:sz w:val="18"/>
          <w:szCs w:val="18"/>
        </w:rPr>
      </w:pPr>
    </w:p>
    <w:tbl>
      <w:tblPr>
        <w:tblW w:w="90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4"/>
        <w:gridCol w:w="850"/>
        <w:gridCol w:w="1985"/>
        <w:gridCol w:w="3402"/>
      </w:tblGrid>
      <w:tr w:rsidR="00A42DB2" w:rsidRPr="00FE46FF" w14:paraId="67A72F35" w14:textId="77777777" w:rsidTr="0001746C">
        <w:trPr>
          <w:trHeight w:val="662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973F8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 xml:space="preserve">Escenario de Calidad #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0298F5" w14:textId="0D433E95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0</w:t>
            </w:r>
            <w:r>
              <w:rPr>
                <w:rFonts w:cs="Arial"/>
                <w:sz w:val="22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2BAC1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proofErr w:type="spellStart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Stakeholder</w:t>
            </w:r>
            <w:proofErr w:type="spellEnd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: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B37BF5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Cliente</w:t>
            </w:r>
          </w:p>
        </w:tc>
      </w:tr>
      <w:tr w:rsidR="00A42DB2" w:rsidRPr="00FE46FF" w14:paraId="72149246" w14:textId="77777777" w:rsidTr="0001746C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CAEFDB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Atributo de Calidad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6051BD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92CADCD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5F6F66AB" w14:textId="77777777" w:rsidTr="0001746C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C6A7D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Justificación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CDF5FC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A627D57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591A0911" w14:textId="77777777" w:rsidTr="0001746C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C295D2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Fuente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FA821C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35E70CD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748E6C8B" w14:textId="77777777" w:rsidTr="0001746C">
        <w:trPr>
          <w:trHeight w:val="4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DAAB8A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Estímulo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F3A939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27AFAC40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96FE41A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6AE91D28" w14:textId="77777777" w:rsidTr="0001746C">
        <w:trPr>
          <w:trHeight w:val="42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E70C0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Artefacto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C63CCB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28170B11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710646B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143A749B" w14:textId="77777777" w:rsidTr="0001746C">
        <w:trPr>
          <w:trHeight w:val="486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1081E5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Ambiente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53D321" w14:textId="77777777" w:rsidR="00A42DB2" w:rsidRPr="00FE46FF" w:rsidRDefault="00A42DB2" w:rsidP="0001746C">
            <w:pPr>
              <w:rPr>
                <w:rFonts w:cs="Arial"/>
                <w:sz w:val="22"/>
                <w:szCs w:val="18"/>
                <w:lang w:val="es-ES_tradnl"/>
              </w:rPr>
            </w:pPr>
          </w:p>
          <w:p w14:paraId="5AD787E1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984BC59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623D5284" w14:textId="77777777" w:rsidTr="0001746C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9822B8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78C076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77C63FC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4A146A5A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C40D431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2E1918F2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3DEB7C9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294C178B" w14:textId="77777777" w:rsidTr="0001746C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936A24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Medida de la 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5BDF43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690F4AA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2070A1B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31B7A50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403013FF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F7BFBAD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2272CDC1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</w:tbl>
    <w:p w14:paraId="672FEC56" w14:textId="77777777" w:rsidR="00A42DB2" w:rsidRPr="00C44EBD" w:rsidRDefault="00A42DB2" w:rsidP="00A42DB2">
      <w:pPr>
        <w:rPr>
          <w:rFonts w:cs="Arial"/>
          <w:sz w:val="18"/>
          <w:szCs w:val="18"/>
        </w:rPr>
      </w:pPr>
    </w:p>
    <w:p w14:paraId="348A8BF7" w14:textId="77777777" w:rsidR="00A42DB2" w:rsidRDefault="00A42DB2" w:rsidP="00A42DB2">
      <w:pPr>
        <w:rPr>
          <w:rFonts w:cs="Arial"/>
          <w:sz w:val="18"/>
          <w:szCs w:val="18"/>
          <w:lang w:val="es-ES"/>
        </w:rPr>
      </w:pPr>
    </w:p>
    <w:p w14:paraId="42284BB6" w14:textId="77777777" w:rsidR="00A42DB2" w:rsidRPr="00531547" w:rsidRDefault="00A42DB2" w:rsidP="00A42DB2">
      <w:pPr>
        <w:rPr>
          <w:rFonts w:cs="Arial"/>
          <w:sz w:val="18"/>
          <w:szCs w:val="18"/>
          <w:lang w:val="es-ES"/>
        </w:rPr>
      </w:pPr>
    </w:p>
    <w:p w14:paraId="1EED5BD0" w14:textId="77777777" w:rsidR="00A42DB2" w:rsidRDefault="00A42DB2" w:rsidP="00A42DB2">
      <w:pPr>
        <w:rPr>
          <w:rFonts w:cs="Arial"/>
          <w:sz w:val="18"/>
          <w:szCs w:val="18"/>
        </w:rPr>
      </w:pPr>
    </w:p>
    <w:p w14:paraId="186955DF" w14:textId="77777777" w:rsidR="00A42DB2" w:rsidRPr="00FE46FF" w:rsidRDefault="00A42DB2" w:rsidP="00A42DB2">
      <w:pPr>
        <w:spacing w:after="60"/>
        <w:rPr>
          <w:b/>
          <w:sz w:val="22"/>
        </w:rPr>
      </w:pPr>
      <w:r w:rsidRPr="00FE46FF">
        <w:rPr>
          <w:b/>
          <w:sz w:val="22"/>
        </w:rPr>
        <w:t>Nombre_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  <w:t>________________</w:t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  <w:t>Fecha</w:t>
      </w:r>
      <w:r w:rsidRPr="00FE46FF">
        <w:rPr>
          <w:b/>
          <w:sz w:val="22"/>
          <w:u w:val="single"/>
        </w:rPr>
        <w:t xml:space="preserve"> 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</w:rPr>
        <w:t xml:space="preserve"> </w:t>
      </w:r>
    </w:p>
    <w:p w14:paraId="1C101239" w14:textId="77777777" w:rsidR="00A42DB2" w:rsidRDefault="00A42DB2" w:rsidP="00A42DB2">
      <w:pPr>
        <w:spacing w:after="60"/>
        <w:rPr>
          <w:b/>
          <w:sz w:val="18"/>
          <w:u w:val="single"/>
        </w:rPr>
      </w:pPr>
    </w:p>
    <w:p w14:paraId="2F97CFC0" w14:textId="77777777" w:rsidR="00A42DB2" w:rsidRPr="00FE46FF" w:rsidRDefault="00A42DB2" w:rsidP="00A42DB2">
      <w:pPr>
        <w:rPr>
          <w:rFonts w:cs="Arial"/>
          <w:sz w:val="18"/>
          <w:szCs w:val="18"/>
        </w:rPr>
      </w:pPr>
    </w:p>
    <w:tbl>
      <w:tblPr>
        <w:tblW w:w="90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4"/>
        <w:gridCol w:w="850"/>
        <w:gridCol w:w="1985"/>
        <w:gridCol w:w="3402"/>
      </w:tblGrid>
      <w:tr w:rsidR="00A42DB2" w:rsidRPr="00FE46FF" w14:paraId="4FBA05D9" w14:textId="77777777" w:rsidTr="0001746C">
        <w:trPr>
          <w:trHeight w:val="662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9D7A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 xml:space="preserve">Escenario de Calidad #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A433BD" w14:textId="7CCF2A14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0</w:t>
            </w:r>
            <w:r>
              <w:rPr>
                <w:rFonts w:cs="Arial"/>
                <w:sz w:val="22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618125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proofErr w:type="spellStart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Stakeholder</w:t>
            </w:r>
            <w:proofErr w:type="spellEnd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: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A45E15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Cliente</w:t>
            </w:r>
          </w:p>
        </w:tc>
      </w:tr>
      <w:tr w:rsidR="00A42DB2" w:rsidRPr="00FE46FF" w14:paraId="5A3D27F3" w14:textId="77777777" w:rsidTr="0001746C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7F34D8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Atributo de Calidad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1B023B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4318160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0751A615" w14:textId="77777777" w:rsidTr="0001746C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327A94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Justificación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956FC8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DEE3AC7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33222902" w14:textId="77777777" w:rsidTr="0001746C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5D3989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Fuente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7528AB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2A5F12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1ECB24EC" w14:textId="77777777" w:rsidTr="0001746C">
        <w:trPr>
          <w:trHeight w:val="4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8C0D84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Estímulo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EF5EFD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51BE82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AA6DF23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06A03E8E" w14:textId="77777777" w:rsidTr="0001746C">
        <w:trPr>
          <w:trHeight w:val="42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543817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Artefacto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F8B9B3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7F8DEDF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418AD87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619B31B1" w14:textId="77777777" w:rsidTr="0001746C">
        <w:trPr>
          <w:trHeight w:val="486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8C8CD3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Ambiente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03602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  <w:lang w:val="es-ES_tradnl"/>
              </w:rPr>
            </w:pPr>
          </w:p>
          <w:p w14:paraId="678DA345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FBD70B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5794110E" w14:textId="77777777" w:rsidTr="0001746C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CE3922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727B10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DE7C0A6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ED65DBF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0D74020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CC4005D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464EC979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0D566E6F" w14:textId="77777777" w:rsidTr="0001746C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5F27B7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Medida de la 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838B51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0849B96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A519864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750186E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6C62794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AE916A7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B170639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</w:tbl>
    <w:p w14:paraId="47D754DE" w14:textId="77777777" w:rsidR="00A42DB2" w:rsidRPr="00C44EBD" w:rsidRDefault="00A42DB2" w:rsidP="00A42DB2">
      <w:pPr>
        <w:rPr>
          <w:rFonts w:cs="Arial"/>
          <w:sz w:val="18"/>
          <w:szCs w:val="18"/>
        </w:rPr>
      </w:pPr>
    </w:p>
    <w:p w14:paraId="2ADF997F" w14:textId="77777777" w:rsidR="00A42DB2" w:rsidRDefault="00A42DB2" w:rsidP="00A42DB2">
      <w:pPr>
        <w:rPr>
          <w:rFonts w:cs="Arial"/>
          <w:sz w:val="18"/>
          <w:szCs w:val="18"/>
          <w:lang w:val="es-ES"/>
        </w:rPr>
      </w:pPr>
    </w:p>
    <w:p w14:paraId="5F107699" w14:textId="77777777" w:rsidR="00A42DB2" w:rsidRPr="00531547" w:rsidRDefault="00A42DB2" w:rsidP="00A42DB2">
      <w:pPr>
        <w:rPr>
          <w:rFonts w:cs="Arial"/>
          <w:sz w:val="18"/>
          <w:szCs w:val="18"/>
          <w:lang w:val="es-ES"/>
        </w:rPr>
      </w:pPr>
    </w:p>
    <w:p w14:paraId="15A2C724" w14:textId="77777777" w:rsidR="00A42DB2" w:rsidRDefault="00A42DB2" w:rsidP="00A42DB2">
      <w:pPr>
        <w:rPr>
          <w:rFonts w:cs="Arial"/>
          <w:sz w:val="18"/>
          <w:szCs w:val="18"/>
        </w:rPr>
      </w:pPr>
    </w:p>
    <w:p w14:paraId="07BFD1F5" w14:textId="77777777" w:rsidR="00A42DB2" w:rsidRPr="00FE46FF" w:rsidRDefault="00A42DB2" w:rsidP="00A42DB2">
      <w:pPr>
        <w:spacing w:after="60"/>
        <w:rPr>
          <w:b/>
          <w:sz w:val="22"/>
        </w:rPr>
      </w:pPr>
      <w:r w:rsidRPr="00FE46FF">
        <w:rPr>
          <w:b/>
          <w:sz w:val="22"/>
        </w:rPr>
        <w:t>Nombre_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  <w:t>________________</w:t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  <w:t>Fecha</w:t>
      </w:r>
      <w:r w:rsidRPr="00FE46FF">
        <w:rPr>
          <w:b/>
          <w:sz w:val="22"/>
          <w:u w:val="single"/>
        </w:rPr>
        <w:t xml:space="preserve"> 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</w:rPr>
        <w:t xml:space="preserve"> </w:t>
      </w:r>
    </w:p>
    <w:p w14:paraId="64E663EA" w14:textId="77777777" w:rsidR="00A42DB2" w:rsidRDefault="00A42DB2" w:rsidP="00A42DB2">
      <w:pPr>
        <w:spacing w:after="60"/>
        <w:rPr>
          <w:b/>
          <w:sz w:val="18"/>
          <w:u w:val="single"/>
        </w:rPr>
      </w:pPr>
    </w:p>
    <w:p w14:paraId="759405E2" w14:textId="77777777" w:rsidR="00A42DB2" w:rsidRPr="00FE46FF" w:rsidRDefault="00A42DB2" w:rsidP="00A42DB2">
      <w:pPr>
        <w:rPr>
          <w:rFonts w:cs="Arial"/>
          <w:sz w:val="18"/>
          <w:szCs w:val="18"/>
        </w:rPr>
      </w:pPr>
    </w:p>
    <w:tbl>
      <w:tblPr>
        <w:tblW w:w="90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4"/>
        <w:gridCol w:w="850"/>
        <w:gridCol w:w="1985"/>
        <w:gridCol w:w="3402"/>
      </w:tblGrid>
      <w:tr w:rsidR="00A42DB2" w:rsidRPr="00FE46FF" w14:paraId="770D6D19" w14:textId="77777777" w:rsidTr="0001746C">
        <w:trPr>
          <w:trHeight w:val="662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B2B54C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 xml:space="preserve">Escenario de Calidad #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E20ABD" w14:textId="146741E1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0</w:t>
            </w:r>
            <w:r>
              <w:rPr>
                <w:rFonts w:cs="Arial"/>
                <w:sz w:val="22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C2BE3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proofErr w:type="spellStart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Stakeholder</w:t>
            </w:r>
            <w:proofErr w:type="spellEnd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: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09123D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Cliente</w:t>
            </w:r>
          </w:p>
        </w:tc>
      </w:tr>
      <w:tr w:rsidR="00A42DB2" w:rsidRPr="00FE46FF" w14:paraId="4CE00338" w14:textId="77777777" w:rsidTr="0001746C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1F481A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Atributo de Calidad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1DE3D7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5BA7324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51DC6745" w14:textId="77777777" w:rsidTr="0001746C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E85EB3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Justificación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85CD53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4922A9E4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628F747E" w14:textId="77777777" w:rsidTr="0001746C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729AE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Fuente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AE86A3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46FDD73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679AE608" w14:textId="77777777" w:rsidTr="0001746C">
        <w:trPr>
          <w:trHeight w:val="4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74FF4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Estímulo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734502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C2AFFE4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48A7C770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7F08DC56" w14:textId="77777777" w:rsidTr="0001746C">
        <w:trPr>
          <w:trHeight w:val="42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77B2A6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lastRenderedPageBreak/>
              <w:t>Artefacto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0D59CD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63B02F6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0ED6A04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270B67CC" w14:textId="77777777" w:rsidTr="0001746C">
        <w:trPr>
          <w:trHeight w:val="486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F9DAFD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Ambiente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52C63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  <w:lang w:val="es-ES_tradnl"/>
              </w:rPr>
            </w:pPr>
          </w:p>
          <w:p w14:paraId="378C2A6A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74401F2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241FB4F4" w14:textId="77777777" w:rsidTr="0001746C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99D080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E0C512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7F52613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2C254E8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440365A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E71EE04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3C4E8B2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69C6638C" w14:textId="77777777" w:rsidTr="0001746C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6DC8A2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Medida de la 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B6E071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FCD36FA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3EC2EC30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6EBBF55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2D180E2D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EE49637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7263627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</w:tbl>
    <w:p w14:paraId="7AE5E1B9" w14:textId="77777777" w:rsidR="00A42DB2" w:rsidRPr="00C44EBD" w:rsidRDefault="00A42DB2" w:rsidP="00A42DB2">
      <w:pPr>
        <w:rPr>
          <w:rFonts w:cs="Arial"/>
          <w:sz w:val="18"/>
          <w:szCs w:val="18"/>
        </w:rPr>
      </w:pPr>
    </w:p>
    <w:p w14:paraId="60117DAD" w14:textId="77777777" w:rsidR="00A42DB2" w:rsidRDefault="00A42DB2" w:rsidP="00A42DB2">
      <w:pPr>
        <w:rPr>
          <w:rFonts w:cs="Arial"/>
          <w:sz w:val="18"/>
          <w:szCs w:val="18"/>
          <w:lang w:val="es-ES"/>
        </w:rPr>
      </w:pPr>
    </w:p>
    <w:p w14:paraId="1A0F3F46" w14:textId="77777777" w:rsidR="00A42DB2" w:rsidRPr="00531547" w:rsidRDefault="00A42DB2" w:rsidP="00A42DB2">
      <w:pPr>
        <w:rPr>
          <w:rFonts w:cs="Arial"/>
          <w:sz w:val="18"/>
          <w:szCs w:val="18"/>
          <w:lang w:val="es-ES"/>
        </w:rPr>
      </w:pPr>
    </w:p>
    <w:p w14:paraId="55FB29B5" w14:textId="77777777" w:rsidR="00A42DB2" w:rsidRDefault="00A42DB2" w:rsidP="00A42DB2">
      <w:pPr>
        <w:rPr>
          <w:rFonts w:cs="Arial"/>
          <w:sz w:val="18"/>
          <w:szCs w:val="18"/>
        </w:rPr>
      </w:pPr>
    </w:p>
    <w:p w14:paraId="33990A23" w14:textId="77777777" w:rsidR="00A42DB2" w:rsidRPr="00FE46FF" w:rsidRDefault="00A42DB2" w:rsidP="00A42DB2">
      <w:pPr>
        <w:spacing w:after="60"/>
        <w:rPr>
          <w:b/>
          <w:sz w:val="22"/>
        </w:rPr>
      </w:pPr>
      <w:r w:rsidRPr="00FE46FF">
        <w:rPr>
          <w:b/>
          <w:sz w:val="22"/>
        </w:rPr>
        <w:t>Nombre_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  <w:t>________________</w:t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  <w:t>Fecha</w:t>
      </w:r>
      <w:r w:rsidRPr="00FE46FF">
        <w:rPr>
          <w:b/>
          <w:sz w:val="22"/>
          <w:u w:val="single"/>
        </w:rPr>
        <w:t xml:space="preserve"> 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</w:rPr>
        <w:t xml:space="preserve"> </w:t>
      </w:r>
    </w:p>
    <w:p w14:paraId="1126B78F" w14:textId="77777777" w:rsidR="00A42DB2" w:rsidRDefault="00A42DB2" w:rsidP="00A42DB2">
      <w:pPr>
        <w:spacing w:after="60"/>
        <w:rPr>
          <w:b/>
          <w:sz w:val="18"/>
          <w:u w:val="single"/>
        </w:rPr>
      </w:pPr>
    </w:p>
    <w:p w14:paraId="155CB06F" w14:textId="77777777" w:rsidR="00A42DB2" w:rsidRPr="00FE46FF" w:rsidRDefault="00A42DB2" w:rsidP="00A42DB2">
      <w:pPr>
        <w:rPr>
          <w:rFonts w:cs="Arial"/>
          <w:sz w:val="18"/>
          <w:szCs w:val="18"/>
        </w:rPr>
      </w:pPr>
    </w:p>
    <w:tbl>
      <w:tblPr>
        <w:tblW w:w="90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4"/>
        <w:gridCol w:w="850"/>
        <w:gridCol w:w="1985"/>
        <w:gridCol w:w="3402"/>
      </w:tblGrid>
      <w:tr w:rsidR="00A42DB2" w:rsidRPr="00FE46FF" w14:paraId="28B699F0" w14:textId="77777777" w:rsidTr="0001746C">
        <w:trPr>
          <w:trHeight w:val="662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E950B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 xml:space="preserve">Escenario de Calidad #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CB4843" w14:textId="2207A7EF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0</w:t>
            </w:r>
            <w:r>
              <w:rPr>
                <w:rFonts w:cs="Arial"/>
                <w:sz w:val="22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A017D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proofErr w:type="spellStart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Stakeholder</w:t>
            </w:r>
            <w:proofErr w:type="spellEnd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: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C07E35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Cliente</w:t>
            </w:r>
          </w:p>
        </w:tc>
      </w:tr>
      <w:tr w:rsidR="00A42DB2" w:rsidRPr="00FE46FF" w14:paraId="4EE4BF38" w14:textId="77777777" w:rsidTr="0001746C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3C4822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Atributo de Calidad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A7FFD1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7F0DC8F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236007CA" w14:textId="77777777" w:rsidTr="0001746C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88A66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Justificación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6590B1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C6CC21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55995773" w14:textId="77777777" w:rsidTr="0001746C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1792D8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Fuente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6946BB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7ECB3ABD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2AB2AD22" w14:textId="77777777" w:rsidTr="0001746C">
        <w:trPr>
          <w:trHeight w:val="4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BCBB1A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Estímulo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62DCF7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8C3C7C6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9D3BAD0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1EBB8E3B" w14:textId="77777777" w:rsidTr="0001746C">
        <w:trPr>
          <w:trHeight w:val="42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A8B696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Artefacto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716C0A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C4A836B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21A053CC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53ECFCDD" w14:textId="77777777" w:rsidTr="0001746C">
        <w:trPr>
          <w:trHeight w:val="486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4C2E19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Ambiente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91458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  <w:lang w:val="es-ES_tradnl"/>
              </w:rPr>
            </w:pPr>
          </w:p>
          <w:p w14:paraId="2D263593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2DE20BD7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6D500ACD" w14:textId="77777777" w:rsidTr="0001746C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AD883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50AA2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A9DA9FD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D8F0B60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53B4521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47BF267C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B3437DF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  <w:tr w:rsidR="00A42DB2" w:rsidRPr="00FE46FF" w14:paraId="4A52CB60" w14:textId="77777777" w:rsidTr="0001746C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BB3B6E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Medida de la 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E3C699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446BB0A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8825836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0B7EC079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8AAA5EB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65ABF88B" w14:textId="77777777" w:rsidR="00A42DB2" w:rsidRDefault="00A42DB2" w:rsidP="0001746C">
            <w:pPr>
              <w:rPr>
                <w:rFonts w:cs="Arial"/>
                <w:sz w:val="22"/>
                <w:szCs w:val="18"/>
              </w:rPr>
            </w:pPr>
          </w:p>
          <w:p w14:paraId="116AD3FA" w14:textId="77777777" w:rsidR="00A42DB2" w:rsidRPr="00FE46FF" w:rsidRDefault="00A42DB2" w:rsidP="0001746C">
            <w:pPr>
              <w:rPr>
                <w:rFonts w:cs="Arial"/>
                <w:sz w:val="22"/>
                <w:szCs w:val="18"/>
              </w:rPr>
            </w:pPr>
          </w:p>
        </w:tc>
      </w:tr>
    </w:tbl>
    <w:p w14:paraId="65510C7F" w14:textId="77777777" w:rsidR="00A42DB2" w:rsidRPr="00C44EBD" w:rsidRDefault="00A42DB2" w:rsidP="00A42DB2">
      <w:pPr>
        <w:rPr>
          <w:rFonts w:cs="Arial"/>
          <w:sz w:val="18"/>
          <w:szCs w:val="18"/>
        </w:rPr>
      </w:pPr>
    </w:p>
    <w:p w14:paraId="7159502E" w14:textId="77777777" w:rsidR="00A42DB2" w:rsidRDefault="00A42DB2" w:rsidP="00A42DB2">
      <w:pPr>
        <w:rPr>
          <w:rFonts w:cs="Arial"/>
          <w:sz w:val="18"/>
          <w:szCs w:val="18"/>
          <w:lang w:val="es-ES"/>
        </w:rPr>
      </w:pPr>
    </w:p>
    <w:p w14:paraId="0A65F212" w14:textId="77777777" w:rsidR="00A42DB2" w:rsidRPr="00531547" w:rsidRDefault="00A42DB2" w:rsidP="00A42DB2">
      <w:pPr>
        <w:rPr>
          <w:rFonts w:cs="Arial"/>
          <w:sz w:val="18"/>
          <w:szCs w:val="18"/>
          <w:lang w:val="es-ES"/>
        </w:rPr>
      </w:pPr>
    </w:p>
    <w:p w14:paraId="04044BAC" w14:textId="77777777" w:rsidR="00A42DB2" w:rsidRDefault="00A42DB2" w:rsidP="00A42DB2">
      <w:pPr>
        <w:rPr>
          <w:rFonts w:cs="Arial"/>
          <w:sz w:val="18"/>
          <w:szCs w:val="18"/>
        </w:rPr>
      </w:pPr>
    </w:p>
    <w:p w14:paraId="728DF5E7" w14:textId="77777777" w:rsidR="00A42DB2" w:rsidRDefault="00A42DB2" w:rsidP="003A7E60">
      <w:pPr>
        <w:rPr>
          <w:rFonts w:cs="Arial"/>
          <w:sz w:val="18"/>
          <w:szCs w:val="18"/>
        </w:rPr>
      </w:pPr>
    </w:p>
    <w:sectPr w:rsidR="00A42DB2" w:rsidSect="00FE46FF">
      <w:headerReference w:type="default" r:id="rId8"/>
      <w:footerReference w:type="default" r:id="rId9"/>
      <w:pgSz w:w="12242" w:h="15842" w:code="119"/>
      <w:pgMar w:top="1701" w:right="1043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CE47" w14:textId="77777777" w:rsidR="00D449F1" w:rsidRDefault="00D449F1">
      <w:r>
        <w:separator/>
      </w:r>
    </w:p>
  </w:endnote>
  <w:endnote w:type="continuationSeparator" w:id="0">
    <w:p w14:paraId="386AE00F" w14:textId="77777777" w:rsidR="00D449F1" w:rsidRDefault="00D4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5E4D" w14:textId="77777777"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113FF1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113FF1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13688" w14:textId="77777777" w:rsidR="00D449F1" w:rsidRDefault="00D449F1">
      <w:r>
        <w:separator/>
      </w:r>
    </w:p>
  </w:footnote>
  <w:footnote w:type="continuationSeparator" w:id="0">
    <w:p w14:paraId="2457C6CE" w14:textId="77777777" w:rsidR="00D449F1" w:rsidRDefault="00D44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5E46" w14:textId="6DFEDDD5" w:rsidR="00C44EBD" w:rsidRDefault="00A42DB2" w:rsidP="00C44EBD">
    <w:pPr>
      <w:pStyle w:val="Header"/>
    </w:pPr>
    <w:r>
      <w:rPr>
        <w:noProof/>
        <w:lang w:val="en-US"/>
      </w:rPr>
      <w:drawing>
        <wp:anchor distT="0" distB="0" distL="114300" distR="114300" simplePos="0" relativeHeight="251680768" behindDoc="0" locked="0" layoutInCell="1" allowOverlap="1" wp14:anchorId="107E5E50" wp14:editId="73A5C4F7">
          <wp:simplePos x="0" y="0"/>
          <wp:positionH relativeFrom="column">
            <wp:posOffset>-972185</wp:posOffset>
          </wp:positionH>
          <wp:positionV relativeFrom="paragraph">
            <wp:posOffset>-252095</wp:posOffset>
          </wp:positionV>
          <wp:extent cx="5612130" cy="727075"/>
          <wp:effectExtent l="0" t="0" r="7620" b="0"/>
          <wp:wrapNone/>
          <wp:docPr id="1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1643"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noProof/>
        <w:sz w:val="22"/>
        <w:szCs w:val="22"/>
      </w:rPr>
      <w:drawing>
        <wp:anchor distT="0" distB="0" distL="114300" distR="114300" simplePos="0" relativeHeight="251681792" behindDoc="0" locked="0" layoutInCell="1" allowOverlap="1" wp14:anchorId="1E0D4395" wp14:editId="2B2E6221">
          <wp:simplePos x="0" y="0"/>
          <wp:positionH relativeFrom="column">
            <wp:posOffset>4998720</wp:posOffset>
          </wp:positionH>
          <wp:positionV relativeFrom="paragraph">
            <wp:posOffset>-371475</wp:posOffset>
          </wp:positionV>
          <wp:extent cx="981075" cy="98107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07E5E47" w14:textId="72B6C559" w:rsidR="00C44EBD" w:rsidRDefault="00C44EBD" w:rsidP="00C44EBD">
    <w:pPr>
      <w:pStyle w:val="Header"/>
    </w:pPr>
  </w:p>
  <w:p w14:paraId="107E5E48" w14:textId="77777777" w:rsidR="00C44EBD" w:rsidRDefault="00C44EBD" w:rsidP="00C44EBD">
    <w:pPr>
      <w:pStyle w:val="Header"/>
    </w:pPr>
  </w:p>
  <w:p w14:paraId="107E5E49" w14:textId="77777777" w:rsidR="00C44EBD" w:rsidRDefault="00C44EBD" w:rsidP="00C44EBD">
    <w:pPr>
      <w:pStyle w:val="Header"/>
    </w:pPr>
  </w:p>
  <w:p w14:paraId="107E5E4A" w14:textId="24492041" w:rsidR="00C44EBD" w:rsidRPr="00B74A6C" w:rsidRDefault="00FE069C" w:rsidP="00C44EBD">
    <w:pPr>
      <w:pStyle w:val="Header"/>
      <w:rPr>
        <w:rFonts w:ascii="Bauhaus 93" w:hAnsi="Bauhaus 93"/>
      </w:rPr>
    </w:pPr>
    <w:r>
      <w:rPr>
        <w:rFonts w:ascii="Bauhaus 93" w:hAnsi="Bauhaus 93"/>
      </w:rPr>
      <w:t>Métodos formales en construcción de software</w:t>
    </w:r>
    <w:r w:rsidR="00C266DF">
      <w:rPr>
        <w:rFonts w:ascii="Bauhaus 93" w:hAnsi="Bauhaus 93"/>
      </w:rPr>
      <w:t xml:space="preserve"> (IS-001</w:t>
    </w:r>
    <w:r>
      <w:rPr>
        <w:rFonts w:ascii="Bauhaus 93" w:hAnsi="Bauhaus 93"/>
      </w:rPr>
      <w:t>38</w:t>
    </w:r>
    <w:r w:rsidR="00C44EBD" w:rsidRPr="00B74A6C">
      <w:rPr>
        <w:rFonts w:ascii="Bauhaus 93" w:hAnsi="Bauhaus 93"/>
      </w:rPr>
      <w:t>)</w:t>
    </w:r>
  </w:p>
  <w:p w14:paraId="107E5E4B" w14:textId="77777777"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1A6A79"/>
    <w:multiLevelType w:val="hybridMultilevel"/>
    <w:tmpl w:val="E4BEDBBE"/>
    <w:lvl w:ilvl="0" w:tplc="C4E65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16B7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06C6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D6A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AE8D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985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9E3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5CBE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56C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2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3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702AD"/>
    <w:rsid w:val="00093588"/>
    <w:rsid w:val="000B2569"/>
    <w:rsid w:val="00112544"/>
    <w:rsid w:val="00113FF1"/>
    <w:rsid w:val="00116403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2CAD"/>
    <w:rsid w:val="00434FC8"/>
    <w:rsid w:val="00490453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3177B"/>
    <w:rsid w:val="00744BFC"/>
    <w:rsid w:val="00754AAF"/>
    <w:rsid w:val="007725A6"/>
    <w:rsid w:val="0077677A"/>
    <w:rsid w:val="007A60F5"/>
    <w:rsid w:val="007C5493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F4503"/>
    <w:rsid w:val="00A0348C"/>
    <w:rsid w:val="00A40446"/>
    <w:rsid w:val="00A42DB2"/>
    <w:rsid w:val="00A60949"/>
    <w:rsid w:val="00A761D9"/>
    <w:rsid w:val="00AC753F"/>
    <w:rsid w:val="00AF2348"/>
    <w:rsid w:val="00B06D5D"/>
    <w:rsid w:val="00B14DC6"/>
    <w:rsid w:val="00B4750C"/>
    <w:rsid w:val="00B52F87"/>
    <w:rsid w:val="00B6530E"/>
    <w:rsid w:val="00B672E7"/>
    <w:rsid w:val="00B845AB"/>
    <w:rsid w:val="00B900C0"/>
    <w:rsid w:val="00B90990"/>
    <w:rsid w:val="00BB0B14"/>
    <w:rsid w:val="00C10649"/>
    <w:rsid w:val="00C266DF"/>
    <w:rsid w:val="00C33D7A"/>
    <w:rsid w:val="00C40CA2"/>
    <w:rsid w:val="00C44EBD"/>
    <w:rsid w:val="00C54727"/>
    <w:rsid w:val="00C805FF"/>
    <w:rsid w:val="00D02652"/>
    <w:rsid w:val="00D26608"/>
    <w:rsid w:val="00D31AEF"/>
    <w:rsid w:val="00D31E6A"/>
    <w:rsid w:val="00D32E5A"/>
    <w:rsid w:val="00D36556"/>
    <w:rsid w:val="00D449F1"/>
    <w:rsid w:val="00D51797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EE7F1A"/>
    <w:rsid w:val="00F10C00"/>
    <w:rsid w:val="00F27435"/>
    <w:rsid w:val="00F5070C"/>
    <w:rsid w:val="00F52DAE"/>
    <w:rsid w:val="00F56A4A"/>
    <w:rsid w:val="00F87683"/>
    <w:rsid w:val="00FA1E1E"/>
    <w:rsid w:val="00FA6E97"/>
    <w:rsid w:val="00FE069C"/>
    <w:rsid w:val="00FE2BEA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7E5E04"/>
  <w15:docId w15:val="{D21E053E-3959-4B06-A9FE-4F16573F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val="es-CO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character" w:customStyle="1" w:styleId="HeaderChar">
    <w:name w:val="Header Char"/>
    <w:link w:val="Header"/>
    <w:uiPriority w:val="99"/>
    <w:rsid w:val="00C44EBD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F561D-0231-4228-8006-B5B83A34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1</TotalTime>
  <Pages>5</Pages>
  <Words>219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JULIAN DAVID NOVA TORROLEDO</cp:lastModifiedBy>
  <cp:revision>2</cp:revision>
  <cp:lastPrinted>2002-08-12T21:00:00Z</cp:lastPrinted>
  <dcterms:created xsi:type="dcterms:W3CDTF">2025-08-26T22:47:00Z</dcterms:created>
  <dcterms:modified xsi:type="dcterms:W3CDTF">2025-08-26T22:47:00Z</dcterms:modified>
</cp:coreProperties>
</file>