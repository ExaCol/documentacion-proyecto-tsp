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162" w14:textId="1809A212"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3A2B42E7" w14:textId="09860FC9" w:rsidR="000F6A99" w:rsidRDefault="000F6A99" w:rsidP="000F6A99">
      <w:pPr>
        <w:tabs>
          <w:tab w:val="left" w:pos="709"/>
        </w:tabs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s-CO"/>
        </w:rPr>
        <w:id w:val="373051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3CA0D" w14:textId="7DFC57FB" w:rsidR="00F87A00" w:rsidRDefault="00F87A00">
          <w:pPr>
            <w:pStyle w:val="TOCHeading"/>
          </w:pPr>
        </w:p>
        <w:p w14:paraId="28316A27" w14:textId="446A551C" w:rsidR="00F32047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18127" w:history="1">
            <w:r w:rsidR="00F32047" w:rsidRPr="003C384C">
              <w:rPr>
                <w:rStyle w:val="Hyperlink"/>
                <w:noProof/>
                <w:lang w:val="es-ES"/>
              </w:rPr>
              <w:t>1</w:t>
            </w:r>
            <w:r w:rsidR="00F320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32047" w:rsidRPr="003C384C">
              <w:rPr>
                <w:rStyle w:val="Hyperlink"/>
                <w:noProof/>
                <w:lang w:val="es-ES"/>
              </w:rPr>
              <w:t>Generalidades del documento</w:t>
            </w:r>
            <w:r w:rsidR="00F32047">
              <w:rPr>
                <w:noProof/>
                <w:webHidden/>
              </w:rPr>
              <w:tab/>
            </w:r>
            <w:r w:rsidR="00F32047">
              <w:rPr>
                <w:noProof/>
                <w:webHidden/>
              </w:rPr>
              <w:fldChar w:fldCharType="begin"/>
            </w:r>
            <w:r w:rsidR="00F32047">
              <w:rPr>
                <w:noProof/>
                <w:webHidden/>
              </w:rPr>
              <w:instrText xml:space="preserve"> PAGEREF _Toc208318127 \h </w:instrText>
            </w:r>
            <w:r w:rsidR="00F32047">
              <w:rPr>
                <w:noProof/>
                <w:webHidden/>
              </w:rPr>
            </w:r>
            <w:r w:rsidR="00F32047">
              <w:rPr>
                <w:noProof/>
                <w:webHidden/>
              </w:rPr>
              <w:fldChar w:fldCharType="separate"/>
            </w:r>
            <w:r w:rsidR="00F32047">
              <w:rPr>
                <w:noProof/>
                <w:webHidden/>
              </w:rPr>
              <w:t>2</w:t>
            </w:r>
            <w:r w:rsidR="00F32047">
              <w:rPr>
                <w:noProof/>
                <w:webHidden/>
              </w:rPr>
              <w:fldChar w:fldCharType="end"/>
            </w:r>
          </w:hyperlink>
        </w:p>
        <w:p w14:paraId="0AC21F55" w14:textId="623CB260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28" w:history="1">
            <w:r w:rsidRPr="003C384C">
              <w:rPr>
                <w:rStyle w:val="Hyperlink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617" w14:textId="1A2613FF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29" w:history="1">
            <w:r w:rsidRPr="003C384C">
              <w:rPr>
                <w:rStyle w:val="Hyperlink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Audiencia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B2A0" w14:textId="5B59BF14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0" w:history="1">
            <w:r w:rsidRPr="003C384C">
              <w:rPr>
                <w:rStyle w:val="Hyperlink"/>
                <w:noProof/>
                <w:lang w:val="es-E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57AD" w14:textId="6DF71696" w:rsidR="00F32047" w:rsidRDefault="00F32047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1" w:history="1">
            <w:r w:rsidRPr="003C384C">
              <w:rPr>
                <w:rStyle w:val="Hyperlink"/>
                <w:noProof/>
                <w:lang w:val="es-E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607E" w14:textId="22FCBE3F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2" w:history="1">
            <w:r w:rsidRPr="003C384C">
              <w:rPr>
                <w:rStyle w:val="Hyperlink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70AE" w14:textId="0BA83375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3" w:history="1">
            <w:r w:rsidRPr="003C384C">
              <w:rPr>
                <w:rStyle w:val="Hyperlink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Objetivos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91CF" w14:textId="7862255D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4" w:history="1">
            <w:r w:rsidRPr="003C384C">
              <w:rPr>
                <w:rStyle w:val="Hyperlink"/>
                <w:noProof/>
                <w:lang w:val="es-E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A0CC" w14:textId="7F41A76B" w:rsidR="00F32047" w:rsidRDefault="00F32047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5" w:history="1">
            <w:r w:rsidRPr="003C384C">
              <w:rPr>
                <w:rStyle w:val="Hyperlink"/>
                <w:noProof/>
                <w:lang w:val="es-E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697C" w14:textId="36CE2247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6" w:history="1">
            <w:r w:rsidRPr="003C384C">
              <w:rPr>
                <w:rStyle w:val="Hyperlink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Estilo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7670" w14:textId="2DEC6B4B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7" w:history="1">
            <w:r w:rsidRPr="003C384C">
              <w:rPr>
                <w:rStyle w:val="Hyperlink"/>
                <w:noProof/>
                <w:lang w:val="es-E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Vistas de arquitectura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8FF7" w14:textId="09621428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8" w:history="1">
            <w:r w:rsidRPr="003C384C">
              <w:rPr>
                <w:rStyle w:val="Hyperlink"/>
                <w:noProof/>
                <w:lang w:val="es-E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Decisiones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B213" w14:textId="63159C5A" w:rsidR="00F32047" w:rsidRDefault="00F32047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39" w:history="1">
            <w:r w:rsidRPr="003C384C">
              <w:rPr>
                <w:rStyle w:val="Hyperlink"/>
                <w:noProof/>
                <w:lang w:val="es-E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5759" w14:textId="2933DA45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40" w:history="1">
            <w:r w:rsidRPr="003C384C">
              <w:rPr>
                <w:rStyle w:val="Hyperlink"/>
                <w:noProof/>
                <w:lang w:val="es-E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Especificación de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C001" w14:textId="4C23E242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41" w:history="1">
            <w:r w:rsidRPr="003C384C">
              <w:rPr>
                <w:rStyle w:val="Hyperlink"/>
                <w:noProof/>
                <w:lang w:val="es-E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DBEC" w14:textId="511E8FD7" w:rsidR="00F32047" w:rsidRDefault="00F32047">
          <w:pPr>
            <w:pStyle w:val="TOC2"/>
            <w:tabs>
              <w:tab w:val="left" w:pos="88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42" w:history="1">
            <w:r w:rsidRPr="003C384C">
              <w:rPr>
                <w:rStyle w:val="Hyperlink"/>
                <w:noProof/>
                <w:lang w:val="es-E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ECB7" w14:textId="69B4CBB1" w:rsidR="00F32047" w:rsidRDefault="00F32047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8318143" w:history="1">
            <w:r w:rsidRPr="003C384C">
              <w:rPr>
                <w:rStyle w:val="Hyperlink"/>
                <w:noProof/>
                <w:lang w:val="es-E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3C384C">
              <w:rPr>
                <w:rStyle w:val="Hyperlink"/>
                <w:noProof/>
                <w:lang w:val="es-ES"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3AC7" w14:textId="463EE53F" w:rsidR="00F87A00" w:rsidRDefault="00F87A00">
          <w:r>
            <w:rPr>
              <w:b/>
              <w:bCs/>
              <w:noProof/>
            </w:rPr>
            <w:fldChar w:fldCharType="end"/>
          </w:r>
        </w:p>
      </w:sdtContent>
    </w:sdt>
    <w:p w14:paraId="28B27AE6" w14:textId="77777777" w:rsidR="000F6A99" w:rsidRDefault="000F6A99" w:rsidP="000F6A99">
      <w:pPr>
        <w:pStyle w:val="Heading1"/>
        <w:numPr>
          <w:ilvl w:val="0"/>
          <w:numId w:val="0"/>
        </w:numPr>
        <w:jc w:val="both"/>
        <w:rPr>
          <w:lang w:val="es-ES"/>
        </w:rPr>
      </w:pPr>
    </w:p>
    <w:p w14:paraId="10427C22" w14:textId="74F8F15E" w:rsidR="00F32047" w:rsidRDefault="000F6A99" w:rsidP="00F32047">
      <w:pPr>
        <w:pStyle w:val="Heading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208318127"/>
      <w:r w:rsidR="00F32047">
        <w:rPr>
          <w:lang w:val="es-ES"/>
        </w:rPr>
        <w:lastRenderedPageBreak/>
        <w:t>Generalidades del documento</w:t>
      </w:r>
      <w:bookmarkEnd w:id="0"/>
    </w:p>
    <w:p w14:paraId="569A47F1" w14:textId="511E32DE" w:rsidR="00F32047" w:rsidRDefault="00F32047" w:rsidP="00F32047">
      <w:pPr>
        <w:pStyle w:val="Heading2"/>
        <w:rPr>
          <w:lang w:val="es-ES"/>
        </w:rPr>
      </w:pPr>
      <w:bookmarkStart w:id="1" w:name="_Toc208318128"/>
      <w:r>
        <w:rPr>
          <w:lang w:val="es-ES"/>
        </w:rPr>
        <w:t>Objetivo del documento</w:t>
      </w:r>
      <w:bookmarkEnd w:id="1"/>
    </w:p>
    <w:p w14:paraId="20800C38" w14:textId="52A038A8" w:rsidR="00F32047" w:rsidRDefault="00F32047" w:rsidP="00F32047">
      <w:pPr>
        <w:pStyle w:val="Heading2"/>
        <w:rPr>
          <w:lang w:val="es-ES"/>
        </w:rPr>
      </w:pPr>
      <w:bookmarkStart w:id="2" w:name="_Toc208318129"/>
      <w:r>
        <w:rPr>
          <w:lang w:val="es-ES"/>
        </w:rPr>
        <w:t>Audiencia</w:t>
      </w:r>
      <w:r>
        <w:rPr>
          <w:lang w:val="es-ES"/>
        </w:rPr>
        <w:t xml:space="preserve"> del documento</w:t>
      </w:r>
      <w:bookmarkEnd w:id="2"/>
    </w:p>
    <w:p w14:paraId="67AA622A" w14:textId="61D4AC81" w:rsidR="00F32047" w:rsidRPr="00F32047" w:rsidRDefault="00F32047" w:rsidP="00F32047">
      <w:pPr>
        <w:pStyle w:val="Heading2"/>
        <w:rPr>
          <w:lang w:val="es-ES"/>
        </w:rPr>
      </w:pPr>
      <w:bookmarkStart w:id="3" w:name="_Toc208318130"/>
      <w:r>
        <w:rPr>
          <w:lang w:val="es-ES"/>
        </w:rPr>
        <w:t>Acrónimos</w:t>
      </w:r>
      <w:bookmarkEnd w:id="3"/>
    </w:p>
    <w:p w14:paraId="0E92602B" w14:textId="6569BAF9" w:rsidR="00F32047" w:rsidRDefault="00F32047" w:rsidP="00F32047">
      <w:pPr>
        <w:rPr>
          <w:lang w:val="es-ES"/>
        </w:rPr>
      </w:pPr>
    </w:p>
    <w:p w14:paraId="2436D1CD" w14:textId="77777777" w:rsidR="00F32047" w:rsidRPr="00F32047" w:rsidRDefault="00F32047" w:rsidP="00F32047">
      <w:pPr>
        <w:rPr>
          <w:lang w:val="es-ES"/>
        </w:rPr>
      </w:pPr>
    </w:p>
    <w:p w14:paraId="00030442" w14:textId="7B11BFB8" w:rsidR="00E97E08" w:rsidRDefault="00F32047" w:rsidP="00E97E08">
      <w:pPr>
        <w:pStyle w:val="Heading1"/>
        <w:jc w:val="both"/>
        <w:rPr>
          <w:lang w:val="es-ES"/>
        </w:rPr>
      </w:pPr>
      <w:bookmarkStart w:id="4" w:name="_Toc208318131"/>
      <w:r>
        <w:rPr>
          <w:lang w:val="es-ES"/>
        </w:rPr>
        <w:t>Introducción</w:t>
      </w:r>
      <w:bookmarkEnd w:id="4"/>
    </w:p>
    <w:p w14:paraId="392B8C25" w14:textId="08446FAB" w:rsidR="00F32047" w:rsidRDefault="00F32047" w:rsidP="00F32047">
      <w:pPr>
        <w:pStyle w:val="Heading2"/>
        <w:rPr>
          <w:lang w:val="es-ES"/>
        </w:rPr>
      </w:pPr>
      <w:bookmarkStart w:id="5" w:name="_Toc208318132"/>
      <w:r>
        <w:rPr>
          <w:lang w:val="es-ES"/>
        </w:rPr>
        <w:t>Descripción del problema</w:t>
      </w:r>
      <w:bookmarkEnd w:id="5"/>
    </w:p>
    <w:p w14:paraId="1A52B354" w14:textId="34942091" w:rsidR="00F32047" w:rsidRDefault="00F32047" w:rsidP="00F32047">
      <w:pPr>
        <w:pStyle w:val="Heading2"/>
        <w:rPr>
          <w:lang w:val="es-ES"/>
        </w:rPr>
      </w:pPr>
      <w:bookmarkStart w:id="6" w:name="_Toc208318133"/>
      <w:r>
        <w:rPr>
          <w:lang w:val="es-ES"/>
        </w:rPr>
        <w:t>Objetivo</w:t>
      </w:r>
      <w:r>
        <w:rPr>
          <w:lang w:val="es-ES"/>
        </w:rPr>
        <w:t>s de la aplicación</w:t>
      </w:r>
      <w:bookmarkEnd w:id="6"/>
    </w:p>
    <w:p w14:paraId="447CA8C5" w14:textId="44F1C55E" w:rsidR="00F32047" w:rsidRPr="00F32047" w:rsidRDefault="00F32047" w:rsidP="00F32047">
      <w:pPr>
        <w:pStyle w:val="Heading2"/>
        <w:rPr>
          <w:lang w:val="es-ES"/>
        </w:rPr>
      </w:pPr>
      <w:bookmarkStart w:id="7" w:name="_Toc208318134"/>
      <w:r>
        <w:rPr>
          <w:lang w:val="es-ES"/>
        </w:rPr>
        <w:t>Restricciones</w:t>
      </w:r>
      <w:bookmarkEnd w:id="7"/>
    </w:p>
    <w:p w14:paraId="72F4ECC1" w14:textId="438C3347" w:rsidR="00F32047" w:rsidRDefault="00F32047" w:rsidP="00F32047">
      <w:pPr>
        <w:rPr>
          <w:lang w:val="es-ES"/>
        </w:rPr>
      </w:pPr>
    </w:p>
    <w:p w14:paraId="74980FA5" w14:textId="77777777" w:rsidR="00F32047" w:rsidRPr="00F32047" w:rsidRDefault="00F32047" w:rsidP="00F32047">
      <w:pPr>
        <w:rPr>
          <w:lang w:val="es-ES"/>
        </w:rPr>
      </w:pPr>
    </w:p>
    <w:p w14:paraId="1221D35B" w14:textId="46822FF6" w:rsidR="00E97E08" w:rsidRDefault="00F32047" w:rsidP="00E97E08">
      <w:pPr>
        <w:pStyle w:val="Heading1"/>
        <w:jc w:val="both"/>
        <w:rPr>
          <w:lang w:val="es-ES"/>
        </w:rPr>
      </w:pPr>
      <w:bookmarkStart w:id="8" w:name="_Toc208318135"/>
      <w:r>
        <w:rPr>
          <w:lang w:val="es-ES"/>
        </w:rPr>
        <w:t>Arquitectura de software</w:t>
      </w:r>
      <w:bookmarkEnd w:id="8"/>
    </w:p>
    <w:p w14:paraId="74934DFC" w14:textId="047DC8A9" w:rsidR="00F32047" w:rsidRDefault="00F32047" w:rsidP="00F32047">
      <w:pPr>
        <w:pStyle w:val="Heading2"/>
        <w:rPr>
          <w:lang w:val="es-ES"/>
        </w:rPr>
      </w:pPr>
      <w:bookmarkStart w:id="9" w:name="_Toc208318136"/>
      <w:r>
        <w:rPr>
          <w:lang w:val="es-ES"/>
        </w:rPr>
        <w:t>Estilo de arquitectura</w:t>
      </w:r>
      <w:bookmarkEnd w:id="9"/>
    </w:p>
    <w:p w14:paraId="1B7BB28D" w14:textId="661D65AC" w:rsidR="00F32047" w:rsidRDefault="00F32047" w:rsidP="00F32047">
      <w:pPr>
        <w:pStyle w:val="Heading2"/>
        <w:rPr>
          <w:lang w:val="es-ES"/>
        </w:rPr>
      </w:pPr>
      <w:bookmarkStart w:id="10" w:name="_Toc208318137"/>
      <w:r>
        <w:rPr>
          <w:lang w:val="es-ES"/>
        </w:rPr>
        <w:t>Vistas de arquitectura</w:t>
      </w:r>
      <w:r>
        <w:rPr>
          <w:lang w:val="es-ES"/>
        </w:rPr>
        <w:t xml:space="preserve"> de arquitectura</w:t>
      </w:r>
      <w:bookmarkEnd w:id="10"/>
    </w:p>
    <w:p w14:paraId="68879D56" w14:textId="65F0BD6D" w:rsidR="00F32047" w:rsidRPr="00F32047" w:rsidRDefault="00F32047" w:rsidP="00F32047">
      <w:pPr>
        <w:pStyle w:val="Heading2"/>
        <w:rPr>
          <w:lang w:val="es-ES"/>
        </w:rPr>
      </w:pPr>
      <w:bookmarkStart w:id="11" w:name="_Toc208318138"/>
      <w:r>
        <w:rPr>
          <w:lang w:val="es-ES"/>
        </w:rPr>
        <w:t>Decisiones</w:t>
      </w:r>
      <w:r>
        <w:rPr>
          <w:lang w:val="es-ES"/>
        </w:rPr>
        <w:t xml:space="preserve"> de arquitectura</w:t>
      </w:r>
      <w:bookmarkEnd w:id="11"/>
    </w:p>
    <w:p w14:paraId="17C552BC" w14:textId="089D1984" w:rsidR="00F32047" w:rsidRDefault="00F32047" w:rsidP="00F32047">
      <w:pPr>
        <w:rPr>
          <w:lang w:val="es-ES"/>
        </w:rPr>
      </w:pPr>
    </w:p>
    <w:p w14:paraId="0DE89813" w14:textId="77777777" w:rsidR="00F32047" w:rsidRPr="00F32047" w:rsidRDefault="00F32047" w:rsidP="00F32047">
      <w:pPr>
        <w:rPr>
          <w:lang w:val="es-ES"/>
        </w:rPr>
      </w:pPr>
    </w:p>
    <w:p w14:paraId="20FD7042" w14:textId="23008136" w:rsidR="00E97E08" w:rsidRDefault="00F32047" w:rsidP="00E97E08">
      <w:pPr>
        <w:pStyle w:val="Heading1"/>
        <w:jc w:val="both"/>
        <w:rPr>
          <w:lang w:val="es-ES"/>
        </w:rPr>
      </w:pPr>
      <w:bookmarkStart w:id="12" w:name="_Toc208318139"/>
      <w:r>
        <w:rPr>
          <w:lang w:val="es-ES"/>
        </w:rPr>
        <w:t>Diseño detallado</w:t>
      </w:r>
      <w:bookmarkEnd w:id="12"/>
    </w:p>
    <w:p w14:paraId="0506FBAF" w14:textId="36BAD51F" w:rsidR="00F32047" w:rsidRDefault="00F32047" w:rsidP="00F32047">
      <w:pPr>
        <w:pStyle w:val="Heading2"/>
        <w:rPr>
          <w:lang w:val="es-ES"/>
        </w:rPr>
      </w:pPr>
      <w:bookmarkStart w:id="13" w:name="_Toc208318140"/>
      <w:r>
        <w:rPr>
          <w:lang w:val="es-ES"/>
        </w:rPr>
        <w:t>Especificación de interfaz de usuario</w:t>
      </w:r>
      <w:bookmarkEnd w:id="13"/>
    </w:p>
    <w:p w14:paraId="5B3E5A43" w14:textId="596E7001" w:rsidR="00F32047" w:rsidRDefault="00F32047" w:rsidP="00F32047">
      <w:pPr>
        <w:pStyle w:val="Heading2"/>
        <w:rPr>
          <w:lang w:val="es-ES"/>
        </w:rPr>
      </w:pPr>
      <w:bookmarkStart w:id="14" w:name="_Toc208318141"/>
      <w:r>
        <w:rPr>
          <w:lang w:val="es-ES"/>
        </w:rPr>
        <w:t>Modelo de datos</w:t>
      </w:r>
      <w:bookmarkEnd w:id="14"/>
    </w:p>
    <w:p w14:paraId="2F2A95EF" w14:textId="314EDAC6" w:rsidR="00F32047" w:rsidRDefault="00F32047" w:rsidP="00F32047">
      <w:pPr>
        <w:pStyle w:val="Heading2"/>
        <w:rPr>
          <w:lang w:val="es-ES"/>
        </w:rPr>
      </w:pPr>
      <w:bookmarkStart w:id="15" w:name="_Toc208318142"/>
      <w:r>
        <w:rPr>
          <w:lang w:val="es-ES"/>
        </w:rPr>
        <w:t>Modelo de clases</w:t>
      </w:r>
      <w:bookmarkEnd w:id="15"/>
    </w:p>
    <w:p w14:paraId="7CCBBD50" w14:textId="77777777" w:rsidR="00F32047" w:rsidRPr="00F32047" w:rsidRDefault="00F32047" w:rsidP="00F32047">
      <w:pPr>
        <w:rPr>
          <w:lang w:val="es-ES"/>
        </w:rPr>
      </w:pPr>
    </w:p>
    <w:p w14:paraId="388ED982" w14:textId="06A74CEA" w:rsidR="00F32047" w:rsidRPr="00F32047" w:rsidRDefault="00F32047" w:rsidP="00F32047">
      <w:pPr>
        <w:rPr>
          <w:lang w:val="es-ES"/>
        </w:rPr>
      </w:pPr>
    </w:p>
    <w:p w14:paraId="105E198D" w14:textId="2F1ED071" w:rsidR="00F32047" w:rsidRDefault="00F32047" w:rsidP="00F32047">
      <w:pPr>
        <w:rPr>
          <w:lang w:val="es-ES"/>
        </w:rPr>
      </w:pPr>
    </w:p>
    <w:p w14:paraId="4C2F5A17" w14:textId="77777777" w:rsidR="00F32047" w:rsidRPr="00F32047" w:rsidRDefault="00F32047" w:rsidP="00F32047">
      <w:pPr>
        <w:rPr>
          <w:lang w:val="es-ES"/>
        </w:rPr>
      </w:pPr>
    </w:p>
    <w:p w14:paraId="6F1CAE31" w14:textId="34DC3309" w:rsidR="00A57A2E" w:rsidRPr="00F87A00" w:rsidRDefault="00F87A00" w:rsidP="00111682">
      <w:pPr>
        <w:pStyle w:val="Heading1"/>
        <w:jc w:val="both"/>
        <w:rPr>
          <w:lang w:val="es-ES"/>
        </w:rPr>
      </w:pPr>
      <w:bookmarkStart w:id="16" w:name="_Toc149575124"/>
      <w:bookmarkStart w:id="17" w:name="_Toc208318143"/>
      <w:r>
        <w:rPr>
          <w:lang w:val="es-ES"/>
        </w:rPr>
        <w:lastRenderedPageBreak/>
        <w:t>Control de Cambios</w:t>
      </w:r>
      <w:bookmarkEnd w:id="16"/>
      <w:bookmarkEnd w:id="17"/>
    </w:p>
    <w:p w14:paraId="3A538FCD" w14:textId="77777777"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14:paraId="1FA195E8" w14:textId="77777777" w:rsidTr="00485C89">
        <w:tc>
          <w:tcPr>
            <w:tcW w:w="8613" w:type="dxa"/>
            <w:gridSpan w:val="3"/>
            <w:shd w:val="clear" w:color="auto" w:fill="B3B3B3"/>
          </w:tcPr>
          <w:p w14:paraId="32C08B02" w14:textId="77777777"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 w14:paraId="2639FCF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1500B861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14:paraId="57AE2592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14:paraId="4EE4450E" w14:textId="77777777"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540406" w14:paraId="70F7A0D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9AA18CD" w14:textId="77777777"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2D86232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DFE546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6E3551D" w14:textId="77777777"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14:paraId="3A452C1A" w14:textId="77777777" w:rsidR="001E748C" w:rsidRDefault="001E748C" w:rsidP="00111682">
      <w:pPr>
        <w:jc w:val="both"/>
        <w:rPr>
          <w:sz w:val="18"/>
          <w:szCs w:val="18"/>
          <w:lang w:val="es-ES"/>
        </w:rPr>
      </w:pPr>
    </w:p>
    <w:p w14:paraId="0AB9B0DF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10C3232C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2928FF64" w14:textId="77777777"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2CA9" w14:textId="77777777" w:rsidR="00694738" w:rsidRDefault="00694738">
      <w:r>
        <w:separator/>
      </w:r>
    </w:p>
  </w:endnote>
  <w:endnote w:type="continuationSeparator" w:id="0">
    <w:p w14:paraId="4A5CEF8E" w14:textId="77777777" w:rsidR="00694738" w:rsidRDefault="0069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982" w14:textId="77777777" w:rsidR="00FD7FB8" w:rsidRPr="002D5B96" w:rsidRDefault="00FD7FB8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B67C" w14:textId="77777777" w:rsidR="00694738" w:rsidRDefault="00694738">
      <w:r>
        <w:separator/>
      </w:r>
    </w:p>
  </w:footnote>
  <w:footnote w:type="continuationSeparator" w:id="0">
    <w:p w14:paraId="14E27825" w14:textId="77777777" w:rsidR="00694738" w:rsidRDefault="0069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D7FB8" w14:paraId="125AA8E8" w14:textId="77777777">
      <w:trPr>
        <w:trHeight w:val="1135"/>
      </w:trPr>
      <w:tc>
        <w:tcPr>
          <w:tcW w:w="1586" w:type="dxa"/>
        </w:tcPr>
        <w:p w14:paraId="1BF8D8F4" w14:textId="2D4ED1D6" w:rsidR="00FD7FB8" w:rsidRDefault="00DD3DF4">
          <w:pPr>
            <w:pStyle w:val="Header"/>
            <w:jc w:val="center"/>
            <w:rPr>
              <w:i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43D4D4C3" wp14:editId="56F30465">
                <wp:extent cx="819150" cy="8191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</w:tcPr>
        <w:p w14:paraId="34A7CDBA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  <w:p w14:paraId="248C1E2E" w14:textId="77777777" w:rsidR="00FD7FB8" w:rsidRDefault="00FD7FB8" w:rsidP="002676BD">
          <w:pPr>
            <w:pStyle w:val="Header"/>
            <w:jc w:val="center"/>
            <w:rPr>
              <w:b/>
              <w:sz w:val="22"/>
              <w:szCs w:val="22"/>
            </w:rPr>
          </w:pPr>
        </w:p>
        <w:p w14:paraId="79571401" w14:textId="77777777" w:rsidR="003B4D14" w:rsidRDefault="003B4D14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DISEÑO</w:t>
          </w:r>
        </w:p>
        <w:p w14:paraId="2E6E9ABC" w14:textId="2BD42F27" w:rsidR="00FD7FB8" w:rsidRPr="006C794A" w:rsidRDefault="003B4D14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DE SOFTWARE</w:t>
          </w:r>
          <w:r w:rsidR="00FD7FB8">
            <w:rPr>
              <w:b/>
              <w:sz w:val="22"/>
              <w:szCs w:val="22"/>
            </w:rPr>
            <w:t xml:space="preserve"> </w:t>
          </w:r>
        </w:p>
      </w:tc>
      <w:tc>
        <w:tcPr>
          <w:tcW w:w="1609" w:type="dxa"/>
          <w:gridSpan w:val="2"/>
        </w:tcPr>
        <w:p w14:paraId="6432F7D6" w14:textId="29EFEA85" w:rsidR="00FD7FB8" w:rsidRPr="002D5B96" w:rsidRDefault="00DD3DF4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7404B10D" wp14:editId="73093D86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7FB8" w14:paraId="4045B30C" w14:textId="77777777">
      <w:trPr>
        <w:cantSplit/>
        <w:trHeight w:val="248"/>
      </w:trPr>
      <w:tc>
        <w:tcPr>
          <w:tcW w:w="1586" w:type="dxa"/>
          <w:vMerge w:val="restart"/>
        </w:tcPr>
        <w:p w14:paraId="3B0E8FCB" w14:textId="77777777" w:rsidR="00FD7FB8" w:rsidRPr="002D5B96" w:rsidRDefault="00386AFA" w:rsidP="00386AFA">
          <w:pPr>
            <w:pStyle w:val="Head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14:paraId="38AF2B79" w14:textId="77777777" w:rsidR="00386AFA" w:rsidRDefault="00386AFA" w:rsidP="001F1DDB">
          <w:pPr>
            <w:pStyle w:val="Header"/>
          </w:pPr>
        </w:p>
        <w:p w14:paraId="33239ACC" w14:textId="31D71837" w:rsidR="00FD7FB8" w:rsidRPr="006C794A" w:rsidRDefault="00FD7FB8" w:rsidP="001F1DDB">
          <w:pPr>
            <w:pStyle w:val="Header"/>
            <w:rPr>
              <w:b/>
            </w:rPr>
          </w:pPr>
          <w:r>
            <w:t xml:space="preserve">PROYECTO:  </w:t>
          </w:r>
          <w:r w:rsidR="00DD3DF4">
            <w:t>SmartTraffic</w:t>
          </w:r>
        </w:p>
      </w:tc>
      <w:tc>
        <w:tcPr>
          <w:tcW w:w="1609" w:type="dxa"/>
          <w:gridSpan w:val="2"/>
        </w:tcPr>
        <w:p w14:paraId="77F655C7" w14:textId="1D36C8AB" w:rsidR="00FD7FB8" w:rsidRPr="002D5B96" w:rsidRDefault="00FD7FB8" w:rsidP="001F1DDB">
          <w:pPr>
            <w:pStyle w:val="Header"/>
            <w:rPr>
              <w:b/>
              <w:sz w:val="18"/>
              <w:szCs w:val="18"/>
            </w:rPr>
          </w:pPr>
          <w:r w:rsidRPr="002D5B96">
            <w:rPr>
              <w:b/>
              <w:sz w:val="18"/>
              <w:szCs w:val="18"/>
            </w:rPr>
            <w:t xml:space="preserve">Grupo: </w:t>
          </w:r>
          <w:r w:rsidR="00DD3DF4">
            <w:rPr>
              <w:b/>
              <w:sz w:val="18"/>
              <w:szCs w:val="18"/>
            </w:rPr>
            <w:t>Exa</w:t>
          </w:r>
        </w:p>
      </w:tc>
    </w:tr>
    <w:tr w:rsidR="00FD7FB8" w14:paraId="2141AB83" w14:textId="77777777">
      <w:trPr>
        <w:cantSplit/>
        <w:trHeight w:val="247"/>
      </w:trPr>
      <w:tc>
        <w:tcPr>
          <w:tcW w:w="1586" w:type="dxa"/>
          <w:vMerge/>
        </w:tcPr>
        <w:p w14:paraId="4CF2A1A9" w14:textId="77777777" w:rsidR="00FD7FB8" w:rsidRDefault="00FD7FB8">
          <w:pPr>
            <w:pStyle w:val="Header"/>
            <w:jc w:val="center"/>
          </w:pPr>
        </w:p>
      </w:tc>
      <w:tc>
        <w:tcPr>
          <w:tcW w:w="5418" w:type="dxa"/>
          <w:vMerge/>
        </w:tcPr>
        <w:p w14:paraId="1330A31E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14:paraId="4BEE7DC1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14:paraId="175B365F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14:paraId="6F5D81A0" w14:textId="77777777" w:rsidR="00FD7FB8" w:rsidRDefault="00FD7F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0DBD"/>
    <w:rsid w:val="00022516"/>
    <w:rsid w:val="00062651"/>
    <w:rsid w:val="000A62E4"/>
    <w:rsid w:val="000C2846"/>
    <w:rsid w:val="000C563B"/>
    <w:rsid w:val="000F2F92"/>
    <w:rsid w:val="000F6A99"/>
    <w:rsid w:val="00100440"/>
    <w:rsid w:val="00111682"/>
    <w:rsid w:val="00112544"/>
    <w:rsid w:val="001817B8"/>
    <w:rsid w:val="001D5ED3"/>
    <w:rsid w:val="001E3317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B4D14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24B7F"/>
    <w:rsid w:val="006557CC"/>
    <w:rsid w:val="0065779A"/>
    <w:rsid w:val="006760F4"/>
    <w:rsid w:val="00694738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930576"/>
    <w:rsid w:val="00953D7A"/>
    <w:rsid w:val="00957A0A"/>
    <w:rsid w:val="0096088C"/>
    <w:rsid w:val="009B7882"/>
    <w:rsid w:val="009C6653"/>
    <w:rsid w:val="009D0D9C"/>
    <w:rsid w:val="009F4503"/>
    <w:rsid w:val="00A36C1B"/>
    <w:rsid w:val="00A450AA"/>
    <w:rsid w:val="00A57A2E"/>
    <w:rsid w:val="00A65C9D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C0D7F"/>
    <w:rsid w:val="00DD3DF4"/>
    <w:rsid w:val="00E10425"/>
    <w:rsid w:val="00E63256"/>
    <w:rsid w:val="00E97E08"/>
    <w:rsid w:val="00F064F3"/>
    <w:rsid w:val="00F072E8"/>
    <w:rsid w:val="00F2303D"/>
    <w:rsid w:val="00F32047"/>
    <w:rsid w:val="00F559DC"/>
    <w:rsid w:val="00F56A4A"/>
    <w:rsid w:val="00F87A00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F316F"/>
  <w15:docId w15:val="{710F789A-5ECC-4599-858A-4F8E4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BalloonText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CommentReference">
    <w:name w:val="annotation reference"/>
    <w:semiHidden/>
    <w:rsid w:val="003C2035"/>
    <w:rPr>
      <w:sz w:val="16"/>
      <w:szCs w:val="16"/>
    </w:rPr>
  </w:style>
  <w:style w:type="paragraph" w:styleId="CommentText">
    <w:name w:val="annotation text"/>
    <w:basedOn w:val="Normal"/>
    <w:semiHidden/>
    <w:rsid w:val="003C2035"/>
  </w:style>
  <w:style w:type="paragraph" w:styleId="CommentSubject">
    <w:name w:val="annotation subject"/>
    <w:basedOn w:val="CommentText"/>
    <w:next w:val="CommentText"/>
    <w:semiHidden/>
    <w:rsid w:val="003C203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97E08"/>
    <w:rPr>
      <w:rFonts w:ascii="Arial" w:hAnsi="Arial"/>
      <w:b/>
      <w:kern w:val="28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7A0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F32047"/>
    <w:rPr>
      <w:rFonts w:ascii="Arial" w:hAnsi="Arial"/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4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</dc:creator>
  <cp:lastModifiedBy>JULIAN DAVID NOVA TORROLEDO</cp:lastModifiedBy>
  <cp:revision>2</cp:revision>
  <cp:lastPrinted>2012-06-26T18:56:00Z</cp:lastPrinted>
  <dcterms:created xsi:type="dcterms:W3CDTF">2025-09-09T18:56:00Z</dcterms:created>
  <dcterms:modified xsi:type="dcterms:W3CDTF">2025-09-09T18:56:00Z</dcterms:modified>
</cp:coreProperties>
</file>